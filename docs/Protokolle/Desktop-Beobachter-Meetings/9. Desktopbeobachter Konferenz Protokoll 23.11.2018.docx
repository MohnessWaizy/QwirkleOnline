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77C05F0A" w:rsidR="00A54982" w:rsidRDefault="00565ECA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23.11.2018</w:t>
      </w:r>
    </w:p>
    <w:p w14:paraId="5DC35593" w14:textId="4F5B5EAD" w:rsidR="00D6417F" w:rsidRDefault="00565ECA" w:rsidP="00F76A0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Desktop-Beobachter</w:t>
      </w:r>
      <w:r w:rsidR="00B8385A">
        <w:rPr>
          <w:rFonts w:ascii="Calibri" w:hAnsi="Calibri" w:cs="Calibri"/>
        </w:rPr>
        <w:t xml:space="preserve"> Teammeeting</w:t>
      </w:r>
    </w:p>
    <w:p w14:paraId="7F4BE1F8" w14:textId="77777777" w:rsidR="00F76A04" w:rsidRPr="00F76A04" w:rsidRDefault="00F76A04" w:rsidP="00F76A04"/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4E789A5" w14:textId="701C0B96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  <w:r w:rsidR="00D31667" w:rsidRPr="00A54982">
        <w:rPr>
          <w:rFonts w:ascii="Calibri" w:hAnsi="Calibri" w:cs="Calibri"/>
        </w:rPr>
        <w:t xml:space="preserve"> </w:t>
      </w:r>
    </w:p>
    <w:p w14:paraId="3B59706D" w14:textId="77777777" w:rsidR="00156A69" w:rsidRPr="00A54982" w:rsidRDefault="00156A69" w:rsidP="003B750D">
      <w:pPr>
        <w:spacing w:after="0" w:line="240" w:lineRule="auto"/>
        <w:ind w:left="0" w:firstLine="173"/>
        <w:rPr>
          <w:rFonts w:ascii="Calibri" w:hAnsi="Calibri" w:cs="Calibri"/>
        </w:rPr>
      </w:pPr>
      <w:r w:rsidRPr="00A54982">
        <w:rPr>
          <w:rFonts w:ascii="Calibri" w:hAnsi="Calibri" w:cs="Calibri"/>
        </w:rPr>
        <w:t>Mohness</w:t>
      </w:r>
      <w:r w:rsidR="00A54982">
        <w:rPr>
          <w:rFonts w:ascii="Calibri" w:hAnsi="Calibri" w:cs="Calibri"/>
        </w:rPr>
        <w:t xml:space="preserve"> W.</w:t>
      </w:r>
    </w:p>
    <w:p w14:paraId="78DD1167" w14:textId="3B950B3C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  <w:r w:rsidR="00D31667" w:rsidRPr="00A54982">
        <w:rPr>
          <w:rFonts w:ascii="Calibri" w:hAnsi="Calibri" w:cs="Calibri"/>
        </w:rPr>
        <w:t xml:space="preserve"> </w:t>
      </w:r>
    </w:p>
    <w:p w14:paraId="7501694D" w14:textId="14598852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  <w:r w:rsidR="00D31667" w:rsidRPr="00A54982">
        <w:rPr>
          <w:rFonts w:ascii="Calibri" w:hAnsi="Calibri" w:cs="Calibri"/>
        </w:rPr>
        <w:t xml:space="preserve"> 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 w:rsidR="00A54982">
        <w:rPr>
          <w:rFonts w:ascii="Calibri" w:hAnsi="Calibri" w:cs="Calibri"/>
        </w:rPr>
        <w:t xml:space="preserve"> B.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2BAB0236" w:rsidR="00D777BD" w:rsidRPr="00D31667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5A809919" w14:textId="199786F8" w:rsidR="00D31667" w:rsidRDefault="00E10266" w:rsidP="0079170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Spielsteine per Code schneiden </w:t>
      </w:r>
    </w:p>
    <w:p w14:paraId="65218E44" w14:textId="0D76FCD7" w:rsidR="00E10266" w:rsidRDefault="00F94151" w:rsidP="0079170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Zeit visualisieren</w:t>
      </w:r>
    </w:p>
    <w:p w14:paraId="28CE78B5" w14:textId="362402D3" w:rsidR="00141739" w:rsidRDefault="00141739" w:rsidP="00141739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Stein setzen </w:t>
      </w:r>
    </w:p>
    <w:p w14:paraId="6A9405B8" w14:textId="33C98BD4" w:rsidR="00C23E79" w:rsidRPr="00C23E79" w:rsidRDefault="00141739" w:rsidP="00C23E79">
      <w:pPr>
        <w:pStyle w:val="Listennummer"/>
        <w:numPr>
          <w:ilvl w:val="0"/>
          <w:numId w:val="0"/>
        </w:numPr>
        <w:ind w:left="1253"/>
        <w:rPr>
          <w:rFonts w:ascii="Calibri" w:hAnsi="Calibri" w:cs="Calibri"/>
          <w:b w:val="0"/>
        </w:rPr>
      </w:pPr>
      <w:r w:rsidRPr="00C23E79">
        <w:rPr>
          <w:rFonts w:ascii="Calibri" w:hAnsi="Calibri" w:cs="Calibri"/>
          <w:b w:val="0"/>
        </w:rPr>
        <w:t xml:space="preserve">DB hat dann </w:t>
      </w:r>
      <w:r w:rsidR="00C23E79" w:rsidRPr="00C23E79">
        <w:rPr>
          <w:rFonts w:ascii="Calibri" w:hAnsi="Calibri" w:cs="Calibri"/>
          <w:b w:val="0"/>
        </w:rPr>
        <w:t xml:space="preserve">z.B. </w:t>
      </w:r>
      <w:r w:rsidRPr="00C23E79">
        <w:rPr>
          <w:rFonts w:ascii="Calibri" w:hAnsi="Calibri" w:cs="Calibri"/>
          <w:b w:val="0"/>
        </w:rPr>
        <w:t xml:space="preserve">10 sec </w:t>
      </w:r>
      <w:r w:rsidR="00C23E79">
        <w:rPr>
          <w:rFonts w:ascii="Calibri" w:hAnsi="Calibri" w:cs="Calibri"/>
          <w:b w:val="0"/>
        </w:rPr>
        <w:t>z</w:t>
      </w:r>
      <w:r w:rsidR="00C23E79" w:rsidRPr="00C23E79">
        <w:rPr>
          <w:rFonts w:ascii="Calibri" w:hAnsi="Calibri" w:cs="Calibri"/>
          <w:b w:val="0"/>
        </w:rPr>
        <w:t>u den Visualizern</w:t>
      </w:r>
    </w:p>
    <w:p w14:paraId="6A752512" w14:textId="17391C9A" w:rsidR="00141739" w:rsidRDefault="00C23E79" w:rsidP="00C23E79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Chat wird mitbewertet aber nicht verpflichten</w:t>
      </w:r>
    </w:p>
    <w:p w14:paraId="050AEE8E" w14:textId="3B11C1A4" w:rsidR="00A529B4" w:rsidRDefault="00A529B4" w:rsidP="00A529B4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Kleiner Button </w:t>
      </w:r>
      <w:r w:rsidR="00620708">
        <w:rPr>
          <w:rFonts w:ascii="Calibri" w:hAnsi="Calibri" w:cs="Calibri"/>
          <w:b w:val="0"/>
        </w:rPr>
        <w:t xml:space="preserve">zum </w:t>
      </w:r>
      <w:r w:rsidR="00DD2825">
        <w:rPr>
          <w:rFonts w:ascii="Calibri" w:hAnsi="Calibri" w:cs="Calibri"/>
          <w:b w:val="0"/>
        </w:rPr>
        <w:t>Ö</w:t>
      </w:r>
      <w:r w:rsidR="00620708">
        <w:rPr>
          <w:rFonts w:ascii="Calibri" w:hAnsi="Calibri" w:cs="Calibri"/>
          <w:b w:val="0"/>
        </w:rPr>
        <w:t>ff</w:t>
      </w:r>
      <w:r w:rsidR="00DD2825">
        <w:rPr>
          <w:rFonts w:ascii="Calibri" w:hAnsi="Calibri" w:cs="Calibri"/>
          <w:b w:val="0"/>
        </w:rPr>
        <w:t>n</w:t>
      </w:r>
      <w:r w:rsidR="00620708">
        <w:rPr>
          <w:rFonts w:ascii="Calibri" w:hAnsi="Calibri" w:cs="Calibri"/>
          <w:b w:val="0"/>
        </w:rPr>
        <w:t>en des neuen Chat-</w:t>
      </w:r>
      <w:r>
        <w:rPr>
          <w:rFonts w:ascii="Calibri" w:hAnsi="Calibri" w:cs="Calibri"/>
          <w:b w:val="0"/>
        </w:rPr>
        <w:t>Fenster</w:t>
      </w:r>
      <w:r w:rsidR="00620708">
        <w:rPr>
          <w:rFonts w:ascii="Calibri" w:hAnsi="Calibri" w:cs="Calibri"/>
          <w:b w:val="0"/>
        </w:rPr>
        <w:t>s</w:t>
      </w:r>
    </w:p>
    <w:p w14:paraId="333E7C8E" w14:textId="6C67AA0B" w:rsidR="00DD2825" w:rsidRDefault="00DD2825" w:rsidP="00A529B4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Artem ist zuständig</w:t>
      </w:r>
    </w:p>
    <w:p w14:paraId="5FF362A7" w14:textId="1F47C097" w:rsidR="00DD2825" w:rsidRDefault="00582171" w:rsidP="00DD2825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This für Klassenvariablen</w:t>
      </w:r>
    </w:p>
    <w:p w14:paraId="77B4805E" w14:textId="48CF08C0" w:rsidR="00582171" w:rsidRDefault="00582171" w:rsidP="00582171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 w:rsidRPr="00BB742E">
        <w:rPr>
          <w:rFonts w:ascii="Calibri" w:hAnsi="Calibri" w:cs="Calibri"/>
          <w:b w:val="0"/>
        </w:rPr>
        <w:t>Ist nach belieben</w:t>
      </w:r>
    </w:p>
    <w:p w14:paraId="498F7B60" w14:textId="291251FB" w:rsidR="00BB742E" w:rsidRDefault="00692F73" w:rsidP="00BB742E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Lobby verschönern</w:t>
      </w:r>
    </w:p>
    <w:p w14:paraId="5316CD92" w14:textId="48DDEAFE" w:rsidR="00692F73" w:rsidRDefault="00692F73" w:rsidP="00692F73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Logo über Tab-Bar</w:t>
      </w:r>
    </w:p>
    <w:p w14:paraId="005A18BE" w14:textId="6836CD86" w:rsidR="00692F73" w:rsidRDefault="00692F73" w:rsidP="00692F73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Fenster Name Lobby</w:t>
      </w:r>
    </w:p>
    <w:p w14:paraId="19777469" w14:textId="64A95898" w:rsidR="00692F73" w:rsidRDefault="00692F73" w:rsidP="00692F73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Kleines Logo oben links</w:t>
      </w:r>
    </w:p>
    <w:p w14:paraId="4FB8AE43" w14:textId="1D28E01B" w:rsidR="003B5F0B" w:rsidRDefault="003B5F0B" w:rsidP="003B5F0B">
      <w:pPr>
        <w:pStyle w:val="Listennummer"/>
        <w:numPr>
          <w:ilvl w:val="0"/>
          <w:numId w:val="0"/>
        </w:numPr>
        <w:ind w:left="1253"/>
        <w:rPr>
          <w:rFonts w:ascii="Calibri" w:hAnsi="Calibri" w:cs="Calibri"/>
          <w:b w:val="0"/>
        </w:rPr>
      </w:pPr>
    </w:p>
    <w:p w14:paraId="442A2CC6" w14:textId="21046DEA" w:rsidR="00F76A04" w:rsidRDefault="00F76A04" w:rsidP="003B5F0B">
      <w:pPr>
        <w:pStyle w:val="Listennummer"/>
        <w:numPr>
          <w:ilvl w:val="0"/>
          <w:numId w:val="0"/>
        </w:numPr>
        <w:ind w:left="1253"/>
        <w:rPr>
          <w:rFonts w:ascii="Calibri" w:hAnsi="Calibri" w:cs="Calibri"/>
          <w:b w:val="0"/>
        </w:rPr>
      </w:pPr>
    </w:p>
    <w:p w14:paraId="41F97683" w14:textId="77777777" w:rsidR="00F76A04" w:rsidRDefault="00F76A04" w:rsidP="003B5F0B">
      <w:pPr>
        <w:pStyle w:val="Listennummer"/>
        <w:numPr>
          <w:ilvl w:val="0"/>
          <w:numId w:val="0"/>
        </w:numPr>
        <w:ind w:left="1253"/>
        <w:rPr>
          <w:rFonts w:ascii="Calibri" w:hAnsi="Calibri" w:cs="Calibri"/>
          <w:b w:val="0"/>
        </w:rPr>
      </w:pPr>
    </w:p>
    <w:p w14:paraId="1A6680DE" w14:textId="37D70954" w:rsidR="000E37A0" w:rsidRDefault="00DE48B3" w:rsidP="00DE48B3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Spielfeld</w:t>
      </w:r>
    </w:p>
    <w:p w14:paraId="4F8DA6F8" w14:textId="72B12167" w:rsidR="00DE48B3" w:rsidRDefault="00DE48B3" w:rsidP="00DE48B3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Spieler</w:t>
      </w:r>
      <w:r w:rsidR="001C1AF2">
        <w:rPr>
          <w:rFonts w:ascii="Calibri" w:hAnsi="Calibri" w:cs="Calibri"/>
          <w:b w:val="0"/>
        </w:rPr>
        <w:t xml:space="preserve"> anzeigen wer dran ist blau hinterlegen</w:t>
      </w:r>
    </w:p>
    <w:p w14:paraId="105B51E0" w14:textId="096442AE" w:rsidR="001C1AF2" w:rsidRDefault="001C1AF2" w:rsidP="00DE48B3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Spielerhand anzeigen </w:t>
      </w:r>
      <w:r w:rsidR="00834D6C">
        <w:rPr>
          <w:rFonts w:ascii="Calibri" w:hAnsi="Calibri" w:cs="Calibri"/>
          <w:b w:val="0"/>
        </w:rPr>
        <w:t>im Tab beim Klicken auf den jeweiligen Spieler</w:t>
      </w:r>
    </w:p>
    <w:p w14:paraId="48A1E07A" w14:textId="2BF83203" w:rsidR="00834D6C" w:rsidRDefault="00834D6C" w:rsidP="00DE48B3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Spielerhand automatisch anzeigen</w:t>
      </w:r>
    </w:p>
    <w:p w14:paraId="608E9FE0" w14:textId="637002D2" w:rsidR="00920B20" w:rsidRDefault="00266B1D" w:rsidP="003722D7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 w:rsidRPr="00B07A5D">
        <w:rPr>
          <w:rFonts w:ascii="Calibri" w:hAnsi="Calibri" w:cs="Calibri"/>
          <w:b w:val="0"/>
        </w:rPr>
        <w:t>Spielsteine in der Tab-Bar in einer H-Box anzeigen</w:t>
      </w:r>
    </w:p>
    <w:p w14:paraId="5B2923BB" w14:textId="19612B27" w:rsidR="003722D7" w:rsidRDefault="003722D7" w:rsidP="003722D7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Spielzeit und </w:t>
      </w:r>
      <w:r w:rsidR="00A70FF9">
        <w:rPr>
          <w:rFonts w:ascii="Calibri" w:hAnsi="Calibri" w:cs="Calibri"/>
          <w:b w:val="0"/>
        </w:rPr>
        <w:t>Spielerzeit Anzeigen</w:t>
      </w:r>
    </w:p>
    <w:p w14:paraId="3FC13C67" w14:textId="033E2614" w:rsidR="00EB4B01" w:rsidRPr="003722D7" w:rsidRDefault="00EB4B01" w:rsidP="003722D7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Chat einbauen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3A53918C" w14:textId="75001CF2" w:rsidR="000B6087" w:rsidRDefault="001D1AFF" w:rsidP="001D1AFF">
      <w:pPr>
        <w:rPr>
          <w:rFonts w:ascii="Calibri" w:hAnsi="Calibri" w:cs="Calibri"/>
        </w:rPr>
      </w:pPr>
      <w:proofErr w:type="spellStart"/>
      <w:r w:rsidRPr="001D1AFF">
        <w:rPr>
          <w:rFonts w:ascii="Calibri" w:hAnsi="Calibri" w:cs="Calibri"/>
        </w:rPr>
        <w:t>Join</w:t>
      </w:r>
      <w:proofErr w:type="spellEnd"/>
      <w:r w:rsidRPr="001D1AFF">
        <w:rPr>
          <w:rFonts w:ascii="Calibri" w:hAnsi="Calibri" w:cs="Calibri"/>
        </w:rPr>
        <w:t xml:space="preserve"> Button mit FIELD verbin</w:t>
      </w:r>
      <w:r>
        <w:rPr>
          <w:rFonts w:ascii="Calibri" w:hAnsi="Calibri" w:cs="Calibri"/>
        </w:rPr>
        <w:t>den</w:t>
      </w:r>
      <w:r w:rsidR="00FF35FB">
        <w:rPr>
          <w:rFonts w:ascii="Calibri" w:hAnsi="Calibri" w:cs="Calibri"/>
        </w:rPr>
        <w:t xml:space="preserve"> und abrunden</w:t>
      </w:r>
      <w:r w:rsidR="00E17138">
        <w:rPr>
          <w:rFonts w:ascii="Calibri" w:hAnsi="Calibri" w:cs="Calibri"/>
        </w:rPr>
        <w:t xml:space="preserve"> Mohness</w:t>
      </w:r>
    </w:p>
    <w:p w14:paraId="2948AF46" w14:textId="331D265A" w:rsidR="00E17138" w:rsidRDefault="000B6087" w:rsidP="001D1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Style mit Dennis </w:t>
      </w:r>
      <w:r w:rsidR="00E17138">
        <w:rPr>
          <w:rFonts w:ascii="Calibri" w:hAnsi="Calibri" w:cs="Calibri"/>
        </w:rPr>
        <w:t xml:space="preserve">und </w:t>
      </w:r>
      <w:proofErr w:type="spellStart"/>
      <w:proofErr w:type="gramStart"/>
      <w:r w:rsidR="00E17138">
        <w:rPr>
          <w:rFonts w:ascii="Calibri" w:hAnsi="Calibri" w:cs="Calibri"/>
        </w:rPr>
        <w:t>Bogna</w:t>
      </w:r>
      <w:proofErr w:type="spellEnd"/>
      <w:r w:rsidR="00E17138">
        <w:rPr>
          <w:rFonts w:ascii="Calibri" w:hAnsi="Calibri" w:cs="Calibri"/>
        </w:rPr>
        <w:t xml:space="preserve">  abstimmen</w:t>
      </w:r>
      <w:proofErr w:type="gramEnd"/>
      <w:r w:rsidR="00E17138">
        <w:rPr>
          <w:rFonts w:ascii="Calibri" w:hAnsi="Calibri" w:cs="Calibri"/>
        </w:rPr>
        <w:t xml:space="preserve"> mit dem CSS Mohness</w:t>
      </w:r>
    </w:p>
    <w:p w14:paraId="27A93C7E" w14:textId="75874E32" w:rsidR="00C1643D" w:rsidRDefault="00E17138" w:rsidP="001D1AFF">
      <w:pPr>
        <w:rPr>
          <w:rFonts w:ascii="Calibri" w:hAnsi="Calibri" w:cs="Calibri"/>
        </w:rPr>
      </w:pPr>
      <w:r>
        <w:rPr>
          <w:rFonts w:ascii="Calibri" w:hAnsi="Calibri" w:cs="Calibri"/>
        </w:rPr>
        <w:t>Pep rein bringen</w:t>
      </w:r>
      <w:r w:rsidR="003D59BF">
        <w:rPr>
          <w:rFonts w:ascii="Calibri" w:hAnsi="Calibri" w:cs="Calibri"/>
        </w:rPr>
        <w:t xml:space="preserve"> Mohness</w:t>
      </w:r>
    </w:p>
    <w:p w14:paraId="454B31D0" w14:textId="5BEC2934" w:rsidR="00A47963" w:rsidRDefault="00A47963" w:rsidP="001D1AFF">
      <w:p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F41A33">
        <w:rPr>
          <w:rFonts w:ascii="Calibri" w:hAnsi="Calibri" w:cs="Calibri"/>
        </w:rPr>
        <w:t>-</w:t>
      </w:r>
      <w:r>
        <w:rPr>
          <w:rFonts w:ascii="Calibri" w:hAnsi="Calibri" w:cs="Calibri"/>
        </w:rPr>
        <w:t>do</w:t>
      </w:r>
      <w:r w:rsidR="00F41A33">
        <w:rPr>
          <w:rFonts w:ascii="Calibri" w:hAnsi="Calibri" w:cs="Calibri"/>
        </w:rPr>
        <w:t>kument</w:t>
      </w:r>
      <w:r>
        <w:rPr>
          <w:rFonts w:ascii="Calibri" w:hAnsi="Calibri" w:cs="Calibri"/>
        </w:rPr>
        <w:t xml:space="preserve"> durchlesen alle</w:t>
      </w:r>
    </w:p>
    <w:p w14:paraId="1BCFDE8B" w14:textId="36DD7BCA" w:rsidR="00920B20" w:rsidRDefault="0021084B" w:rsidP="000E37A0">
      <w:pPr>
        <w:tabs>
          <w:tab w:val="left" w:pos="374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Code </w:t>
      </w:r>
      <w:r w:rsidR="00F41A33">
        <w:rPr>
          <w:rFonts w:ascii="Calibri" w:hAnsi="Calibri" w:cs="Calibri"/>
        </w:rPr>
        <w:t>K</w:t>
      </w:r>
      <w:r>
        <w:rPr>
          <w:rFonts w:ascii="Calibri" w:hAnsi="Calibri" w:cs="Calibri"/>
        </w:rPr>
        <w:t xml:space="preserve">ommentare </w:t>
      </w:r>
      <w:proofErr w:type="spellStart"/>
      <w:r>
        <w:rPr>
          <w:rFonts w:ascii="Calibri" w:hAnsi="Calibri" w:cs="Calibri"/>
        </w:rPr>
        <w:t>JavaDocs</w:t>
      </w:r>
      <w:proofErr w:type="spellEnd"/>
    </w:p>
    <w:p w14:paraId="3B1E86B4" w14:textId="172EF0C7" w:rsidR="008354DC" w:rsidRDefault="008354DC" w:rsidP="000E37A0">
      <w:pPr>
        <w:tabs>
          <w:tab w:val="left" w:pos="374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Siehe Oben </w:t>
      </w:r>
      <w:r w:rsidR="00F41A33">
        <w:rPr>
          <w:rFonts w:ascii="Calibri" w:hAnsi="Calibri" w:cs="Calibri"/>
        </w:rPr>
        <w:t xml:space="preserve">(Spielfeld) </w:t>
      </w:r>
      <w:r w:rsidR="00920B20">
        <w:rPr>
          <w:rFonts w:ascii="Calibri" w:hAnsi="Calibri" w:cs="Calibri"/>
        </w:rPr>
        <w:t>Artem</w:t>
      </w:r>
    </w:p>
    <w:p w14:paraId="08F1AE1C" w14:textId="77777777" w:rsidR="00E17138" w:rsidRDefault="008354DC" w:rsidP="00171829">
      <w:pPr>
        <w:tabs>
          <w:tab w:val="left" w:pos="3744"/>
        </w:tabs>
        <w:rPr>
          <w:rFonts w:ascii="Calibri" w:hAnsi="Calibri" w:cs="Calibri"/>
        </w:rPr>
      </w:pPr>
      <w:r>
        <w:rPr>
          <w:rFonts w:ascii="Calibri" w:hAnsi="Calibri" w:cs="Calibri"/>
        </w:rPr>
        <w:t>Canvas Steinen mit unterschiedlichen Style können platziert</w:t>
      </w:r>
      <w:r w:rsidR="00E17138">
        <w:rPr>
          <w:rFonts w:ascii="Calibri" w:hAnsi="Calibri" w:cs="Calibri"/>
        </w:rPr>
        <w:t xml:space="preserve"> und</w:t>
      </w:r>
      <w:r>
        <w:rPr>
          <w:rFonts w:ascii="Calibri" w:hAnsi="Calibri" w:cs="Calibri"/>
        </w:rPr>
        <w:t xml:space="preserve"> werden</w:t>
      </w:r>
      <w:r w:rsidR="00F41A33">
        <w:rPr>
          <w:rFonts w:ascii="Calibri" w:hAnsi="Calibri" w:cs="Calibri"/>
        </w:rPr>
        <w:t xml:space="preserve"> umrande</w:t>
      </w:r>
      <w:r w:rsidR="00E17138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Dennis</w:t>
      </w:r>
    </w:p>
    <w:p w14:paraId="09633A28" w14:textId="3EBAD504" w:rsidR="007F33C1" w:rsidRDefault="007F33C1" w:rsidP="00171829">
      <w:pPr>
        <w:tabs>
          <w:tab w:val="left" w:pos="3744"/>
        </w:tabs>
        <w:rPr>
          <w:rFonts w:ascii="Calibri" w:hAnsi="Calibri" w:cs="Calibri"/>
        </w:rPr>
      </w:pPr>
      <w:r>
        <w:rPr>
          <w:rFonts w:ascii="Calibri" w:hAnsi="Calibri" w:cs="Calibri"/>
        </w:rPr>
        <w:t>Titel leisten anpassen alle</w:t>
      </w:r>
    </w:p>
    <w:p w14:paraId="70999BB4" w14:textId="77777777" w:rsidR="008B38B5" w:rsidRDefault="007F33C1" w:rsidP="00171829">
      <w:pPr>
        <w:tabs>
          <w:tab w:val="left" w:pos="3744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Favicon </w:t>
      </w:r>
      <w:r w:rsidR="008B38B5">
        <w:rPr>
          <w:rFonts w:ascii="Calibri" w:hAnsi="Calibri" w:cs="Calibri"/>
        </w:rPr>
        <w:t>raussuchen Steffen</w:t>
      </w:r>
    </w:p>
    <w:p w14:paraId="5EB4FF5F" w14:textId="2985DDC3" w:rsidR="003D59BF" w:rsidRDefault="008B38B5" w:rsidP="00171829">
      <w:pPr>
        <w:tabs>
          <w:tab w:val="left" w:pos="3744"/>
        </w:tabs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Favicon  einbauen</w:t>
      </w:r>
      <w:proofErr w:type="gramEnd"/>
      <w:r>
        <w:rPr>
          <w:rFonts w:ascii="Calibri" w:hAnsi="Calibri" w:cs="Calibri"/>
        </w:rPr>
        <w:t xml:space="preserve"> Dennis</w:t>
      </w:r>
      <w:r w:rsidR="000E37A0">
        <w:rPr>
          <w:rFonts w:ascii="Calibri" w:hAnsi="Calibri" w:cs="Calibri"/>
        </w:rPr>
        <w:tab/>
      </w:r>
    </w:p>
    <w:p w14:paraId="0769D4E9" w14:textId="77777777" w:rsidR="00171829" w:rsidRPr="001D1AFF" w:rsidRDefault="00171829" w:rsidP="00171829">
      <w:pPr>
        <w:tabs>
          <w:tab w:val="left" w:pos="3744"/>
        </w:tabs>
        <w:rPr>
          <w:rFonts w:ascii="Calibri" w:hAnsi="Calibri" w:cs="Calibri"/>
        </w:rPr>
      </w:pP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398311BB" w:rsidR="00045BAE" w:rsidRDefault="00F76A04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Desktop-Beobachter</w:t>
      </w:r>
      <w:r w:rsidR="00D777BD" w:rsidRPr="00A54982">
        <w:rPr>
          <w:rFonts w:ascii="Calibri" w:hAnsi="Calibri" w:cs="Calibri"/>
        </w:rPr>
        <w:t xml:space="preserve">, </w:t>
      </w:r>
      <w:r w:rsidR="00EF60D5">
        <w:rPr>
          <w:rFonts w:ascii="Calibri" w:hAnsi="Calibri" w:cs="Calibri"/>
        </w:rPr>
        <w:t>30.11.2018</w:t>
      </w:r>
      <w:bookmarkStart w:id="0" w:name="_GoBack"/>
      <w:bookmarkEnd w:id="0"/>
    </w:p>
    <w:p w14:paraId="6E563A84" w14:textId="03F8DAFF" w:rsidR="00045BAE" w:rsidRDefault="00045BAE" w:rsidP="00045BAE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7CF608ED" w14:textId="414F553F" w:rsidR="00045BAE" w:rsidRPr="00045BAE" w:rsidRDefault="00045BAE" w:rsidP="00045BAE">
      <w:pPr>
        <w:spacing w:after="0" w:line="240" w:lineRule="auto"/>
        <w:rPr>
          <w:rFonts w:ascii="Calibri" w:hAnsi="Calibri" w:cs="Calibri"/>
        </w:rPr>
      </w:pPr>
      <w:r w:rsidRPr="00045BAE">
        <w:rPr>
          <w:rFonts w:ascii="Calibri" w:hAnsi="Calibri" w:cs="Calibri"/>
        </w:rPr>
        <w:t>Rückfrage, An Wen?</w:t>
      </w:r>
      <w:r w:rsidR="00D6417F">
        <w:rPr>
          <w:rFonts w:ascii="Calibri" w:hAnsi="Calibri" w:cs="Calibri"/>
        </w:rPr>
        <w:t xml:space="preserve"> Das muss auch kommuniziert werden!</w:t>
      </w:r>
    </w:p>
    <w:p w14:paraId="7D5973F7" w14:textId="77777777" w:rsidR="00045BAE" w:rsidRPr="00045BAE" w:rsidRDefault="00045BAE" w:rsidP="00045BAE">
      <w:pPr>
        <w:rPr>
          <w:rFonts w:ascii="Calibri" w:hAnsi="Calibri" w:cs="Calibri"/>
        </w:rPr>
      </w:pP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71CBA" w14:textId="77777777" w:rsidR="004227CF" w:rsidRDefault="004227CF" w:rsidP="001E7D29">
      <w:pPr>
        <w:spacing w:after="0" w:line="240" w:lineRule="auto"/>
      </w:pPr>
      <w:r>
        <w:separator/>
      </w:r>
    </w:p>
  </w:endnote>
  <w:endnote w:type="continuationSeparator" w:id="0">
    <w:p w14:paraId="45806A3D" w14:textId="77777777" w:rsidR="004227CF" w:rsidRDefault="004227C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C193" w14:textId="77777777" w:rsidR="004227CF" w:rsidRDefault="004227CF" w:rsidP="001E7D29">
      <w:pPr>
        <w:spacing w:after="0" w:line="240" w:lineRule="auto"/>
      </w:pPr>
      <w:r>
        <w:separator/>
      </w:r>
    </w:p>
  </w:footnote>
  <w:footnote w:type="continuationSeparator" w:id="0">
    <w:p w14:paraId="40BBDFD1" w14:textId="77777777" w:rsidR="004227CF" w:rsidRDefault="004227C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AD94A02"/>
    <w:multiLevelType w:val="hybridMultilevel"/>
    <w:tmpl w:val="2BCE053C"/>
    <w:lvl w:ilvl="0" w:tplc="60B09C78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40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9"/>
  </w:num>
  <w:num w:numId="40">
    <w:abstractNumId w:val="29"/>
  </w:num>
  <w:num w:numId="41">
    <w:abstractNumId w:val="26"/>
  </w:num>
  <w:num w:numId="42">
    <w:abstractNumId w:val="38"/>
  </w:num>
  <w:num w:numId="43">
    <w:abstractNumId w:val="20"/>
  </w:num>
  <w:num w:numId="44">
    <w:abstractNumId w:val="3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5BAE"/>
    <w:rsid w:val="00057671"/>
    <w:rsid w:val="000B6087"/>
    <w:rsid w:val="000D445D"/>
    <w:rsid w:val="000E37A0"/>
    <w:rsid w:val="000F4987"/>
    <w:rsid w:val="000F65EC"/>
    <w:rsid w:val="0011573E"/>
    <w:rsid w:val="001269DE"/>
    <w:rsid w:val="00140DAE"/>
    <w:rsid w:val="00141739"/>
    <w:rsid w:val="0015180F"/>
    <w:rsid w:val="00156A69"/>
    <w:rsid w:val="00171829"/>
    <w:rsid w:val="001746FC"/>
    <w:rsid w:val="00193653"/>
    <w:rsid w:val="0019457D"/>
    <w:rsid w:val="001C1AF2"/>
    <w:rsid w:val="001C329C"/>
    <w:rsid w:val="001D1AFF"/>
    <w:rsid w:val="001E7D29"/>
    <w:rsid w:val="0021084B"/>
    <w:rsid w:val="002404F5"/>
    <w:rsid w:val="00266B1D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722D7"/>
    <w:rsid w:val="00394EF4"/>
    <w:rsid w:val="003B5F0B"/>
    <w:rsid w:val="003B750D"/>
    <w:rsid w:val="003C5E5A"/>
    <w:rsid w:val="003D59BF"/>
    <w:rsid w:val="003E75F9"/>
    <w:rsid w:val="00410612"/>
    <w:rsid w:val="00411F8B"/>
    <w:rsid w:val="004227CF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265D"/>
    <w:rsid w:val="00565814"/>
    <w:rsid w:val="00565ECA"/>
    <w:rsid w:val="00582171"/>
    <w:rsid w:val="005E0ED9"/>
    <w:rsid w:val="00616B41"/>
    <w:rsid w:val="00620708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92F73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91705"/>
    <w:rsid w:val="007A5531"/>
    <w:rsid w:val="007D5836"/>
    <w:rsid w:val="007F33C1"/>
    <w:rsid w:val="007F34A4"/>
    <w:rsid w:val="00815563"/>
    <w:rsid w:val="008240DA"/>
    <w:rsid w:val="00834D6C"/>
    <w:rsid w:val="008354DC"/>
    <w:rsid w:val="008429E5"/>
    <w:rsid w:val="00867EA4"/>
    <w:rsid w:val="00897D88"/>
    <w:rsid w:val="008A0319"/>
    <w:rsid w:val="008B38B5"/>
    <w:rsid w:val="008D43E9"/>
    <w:rsid w:val="008E3C0E"/>
    <w:rsid w:val="008E476B"/>
    <w:rsid w:val="00920B20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963"/>
    <w:rsid w:val="00A47DF6"/>
    <w:rsid w:val="00A50AE6"/>
    <w:rsid w:val="00A529B4"/>
    <w:rsid w:val="00A54982"/>
    <w:rsid w:val="00A70FF9"/>
    <w:rsid w:val="00A9231C"/>
    <w:rsid w:val="00AA2532"/>
    <w:rsid w:val="00AB3C62"/>
    <w:rsid w:val="00AE1F88"/>
    <w:rsid w:val="00AE361F"/>
    <w:rsid w:val="00AE5370"/>
    <w:rsid w:val="00B07A5D"/>
    <w:rsid w:val="00B247A9"/>
    <w:rsid w:val="00B435B5"/>
    <w:rsid w:val="00B565D8"/>
    <w:rsid w:val="00B5779A"/>
    <w:rsid w:val="00B64D24"/>
    <w:rsid w:val="00B7147D"/>
    <w:rsid w:val="00B75CFC"/>
    <w:rsid w:val="00B8385A"/>
    <w:rsid w:val="00B853F9"/>
    <w:rsid w:val="00BB018B"/>
    <w:rsid w:val="00BB742E"/>
    <w:rsid w:val="00BD0496"/>
    <w:rsid w:val="00BD1747"/>
    <w:rsid w:val="00C14973"/>
    <w:rsid w:val="00C1643D"/>
    <w:rsid w:val="00C23E79"/>
    <w:rsid w:val="00C261A9"/>
    <w:rsid w:val="00C42793"/>
    <w:rsid w:val="00C601ED"/>
    <w:rsid w:val="00CE5A5C"/>
    <w:rsid w:val="00D31667"/>
    <w:rsid w:val="00D31AB7"/>
    <w:rsid w:val="00D50D23"/>
    <w:rsid w:val="00D512BB"/>
    <w:rsid w:val="00D52500"/>
    <w:rsid w:val="00D6417F"/>
    <w:rsid w:val="00D777BD"/>
    <w:rsid w:val="00DA3B1A"/>
    <w:rsid w:val="00DC6078"/>
    <w:rsid w:val="00DC79AD"/>
    <w:rsid w:val="00DD2075"/>
    <w:rsid w:val="00DD2825"/>
    <w:rsid w:val="00DE48B3"/>
    <w:rsid w:val="00DF2868"/>
    <w:rsid w:val="00E10266"/>
    <w:rsid w:val="00E17138"/>
    <w:rsid w:val="00E557A0"/>
    <w:rsid w:val="00EB4B01"/>
    <w:rsid w:val="00EC6359"/>
    <w:rsid w:val="00EF60D5"/>
    <w:rsid w:val="00EF6435"/>
    <w:rsid w:val="00F10F6B"/>
    <w:rsid w:val="00F23697"/>
    <w:rsid w:val="00F36BB7"/>
    <w:rsid w:val="00F41A33"/>
    <w:rsid w:val="00F60F88"/>
    <w:rsid w:val="00F76A04"/>
    <w:rsid w:val="00F94151"/>
    <w:rsid w:val="00FB3809"/>
    <w:rsid w:val="00FD6CAB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B9216-255A-4E7A-83CB-FFEEA833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3</Pages>
  <Words>175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Mohness Waizy</cp:lastModifiedBy>
  <cp:revision>32</cp:revision>
  <dcterms:created xsi:type="dcterms:W3CDTF">2018-11-23T13:16:00Z</dcterms:created>
  <dcterms:modified xsi:type="dcterms:W3CDTF">2018-11-23T15:28:00Z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