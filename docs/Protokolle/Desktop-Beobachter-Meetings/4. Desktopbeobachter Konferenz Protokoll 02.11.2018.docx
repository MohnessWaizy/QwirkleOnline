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6DA9B80B" w:rsidR="00A54982" w:rsidRDefault="002E0A65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02.11.2018</w:t>
      </w:r>
    </w:p>
    <w:p w14:paraId="5DC35593" w14:textId="51363119" w:rsidR="00D6417F" w:rsidRDefault="002E0A65" w:rsidP="002E0A65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4. Desktopbeobachter Konferenz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4E789A5" w14:textId="270678CE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3E553FD1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677E0B9E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69908C4E" w:rsidR="0015180F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6963795B" w:rsidR="00D777BD" w:rsidRPr="002E0A65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28337CEA" w14:textId="0139C2D1" w:rsidR="002E0A65" w:rsidRDefault="002E0A65" w:rsidP="002E0A65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>
        <w:rPr>
          <w:rFonts w:ascii="Calibri" w:hAnsi="Calibri" w:cs="Calibri"/>
        </w:rPr>
        <w:t>Spielfeld</w:t>
      </w:r>
    </w:p>
    <w:p w14:paraId="443D1D40" w14:textId="375E4BF2" w:rsidR="002E0A65" w:rsidRDefault="002E0A65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Untere Leiste nur Stack und Hand des markierten Spielers auflisten, sobald ein Spieler rechts ausgewählt wird, so wird auch entsprechend unten wenn Hand ausgewählt ist die Hand angezeigt</w:t>
      </w:r>
    </w:p>
    <w:p w14:paraId="19C00D39" w14:textId="1E0F664E" w:rsidR="002E0A65" w:rsidRDefault="002E0A65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Beim Zugwechsel wird der nächste Spieler rechts ausgewählt und auch die Hand aktualisiert</w:t>
      </w:r>
    </w:p>
    <w:p w14:paraId="694ECAF8" w14:textId="54FBF67F" w:rsidR="002E0A65" w:rsidRDefault="002E0A65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Obere Labels ändern und Spielzeit zentral anzeigen</w:t>
      </w:r>
    </w:p>
    <w:p w14:paraId="612C3FC0" w14:textId="7C96DDB1" w:rsidR="002E0A65" w:rsidRDefault="002E0A65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Akkordeon ändern</w:t>
      </w:r>
      <w:r w:rsidR="004A7923">
        <w:rPr>
          <w:rFonts w:ascii="Calibri" w:hAnsi="Calibri" w:cs="Calibri"/>
          <w:b w:val="0"/>
        </w:rPr>
        <w:t xml:space="preserve"> in eine tabellarische Ansicht und Punkte nach Spielernamen anzeigen</w:t>
      </w:r>
    </w:p>
    <w:p w14:paraId="42C3DAD1" w14:textId="006301C7" w:rsidR="004A7923" w:rsidRDefault="004A7923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Button für rein-, rauszoomen in einer passenden Ecke positionieren</w:t>
      </w:r>
    </w:p>
    <w:p w14:paraId="7147CEFC" w14:textId="7EF8EBC1" w:rsidR="004A7923" w:rsidRPr="004A7923" w:rsidRDefault="004A7923" w:rsidP="004A7923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4A7923">
        <w:rPr>
          <w:rFonts w:ascii="Calibri" w:hAnsi="Calibri" w:cs="Calibri"/>
        </w:rPr>
        <w:t>Lobby</w:t>
      </w:r>
    </w:p>
    <w:p w14:paraId="2E79446C" w14:textId="45E46412" w:rsidR="004A7923" w:rsidRDefault="004A7923" w:rsidP="004A7923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Button in Tabs umändern</w:t>
      </w:r>
    </w:p>
    <w:p w14:paraId="65DFD5F6" w14:textId="6C8DEC1B" w:rsidR="004A7923" w:rsidRDefault="004A7923" w:rsidP="004A7923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Anzeige der Spiele in Tabelle umändern</w:t>
      </w:r>
    </w:p>
    <w:p w14:paraId="1BA7C16B" w14:textId="291D06F5" w:rsidR="004A7923" w:rsidRDefault="004A7923" w:rsidP="004A7923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Startzeit fällt weg =&gt; </w:t>
      </w:r>
      <w:proofErr w:type="gramStart"/>
      <w:r>
        <w:rPr>
          <w:rFonts w:ascii="Calibri" w:hAnsi="Calibri" w:cs="Calibri"/>
          <w:b w:val="0"/>
        </w:rPr>
        <w:t>Siehe</w:t>
      </w:r>
      <w:proofErr w:type="gramEnd"/>
      <w:r>
        <w:rPr>
          <w:rFonts w:ascii="Calibri" w:hAnsi="Calibri" w:cs="Calibri"/>
          <w:b w:val="0"/>
        </w:rPr>
        <w:t xml:space="preserve"> Protokoll Tutorenstunde 30.10.18</w:t>
      </w:r>
    </w:p>
    <w:p w14:paraId="59A0A837" w14:textId="6428D9DC" w:rsidR="004A7923" w:rsidRDefault="00A73D08" w:rsidP="004A7923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Konfiguration für jedes Spiel anzeigen</w:t>
      </w:r>
    </w:p>
    <w:p w14:paraId="0E3ABE84" w14:textId="7EAB8F83" w:rsidR="00A73D08" w:rsidRDefault="00A73D08" w:rsidP="00A73D0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</w:p>
    <w:p w14:paraId="16AD9253" w14:textId="304240C9" w:rsidR="00A73D08" w:rsidRPr="00A73D08" w:rsidRDefault="00A73D08" w:rsidP="00A73D0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A73D08">
        <w:rPr>
          <w:rFonts w:ascii="Calibri" w:hAnsi="Calibri" w:cs="Calibri"/>
        </w:rPr>
        <w:t>Login</w:t>
      </w:r>
    </w:p>
    <w:p w14:paraId="4FFBB19A" w14:textId="7B5EA3B7" w:rsidR="00A73D08" w:rsidRDefault="00A73D08" w:rsidP="00A73D0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Sachen zu ändern</w:t>
      </w:r>
    </w:p>
    <w:p w14:paraId="78BB9FB5" w14:textId="7EF2E949" w:rsidR="00323C78" w:rsidRPr="00323C78" w:rsidRDefault="00323C78" w:rsidP="00323C7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323C78">
        <w:rPr>
          <w:rFonts w:ascii="Calibri" w:hAnsi="Calibri" w:cs="Calibri"/>
        </w:rPr>
        <w:lastRenderedPageBreak/>
        <w:t>Layout</w:t>
      </w:r>
    </w:p>
    <w:p w14:paraId="33DCCBB5" w14:textId="729C0006" w:rsidR="00323C78" w:rsidRDefault="00323C78" w:rsidP="00323C7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Rundungen, kantiges Design aufgrund der eckigen Spielsteine</w:t>
      </w:r>
    </w:p>
    <w:p w14:paraId="054A23BB" w14:textId="70C67558" w:rsidR="0045643A" w:rsidRPr="0045643A" w:rsidRDefault="0045643A" w:rsidP="0045643A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Hintergrundbild in Anmeldebildschirm und Lobby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19996BD7" w:rsidR="00C1643D" w:rsidRPr="00A54982" w:rsidRDefault="0045643A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Die GUIs im </w:t>
      </w:r>
      <w:proofErr w:type="spellStart"/>
      <w:r>
        <w:rPr>
          <w:rFonts w:ascii="Calibri" w:hAnsi="Calibri" w:cs="Calibri"/>
        </w:rPr>
        <w:t>Scenebuilder</w:t>
      </w:r>
      <w:proofErr w:type="spellEnd"/>
      <w:r>
        <w:rPr>
          <w:rFonts w:ascii="Calibri" w:hAnsi="Calibri" w:cs="Calibri"/>
        </w:rPr>
        <w:t xml:space="preserve"> aktualisieren.</w:t>
      </w:r>
      <w:bookmarkStart w:id="0" w:name="_GoBack"/>
      <w:bookmarkEnd w:id="0"/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10DFBE80" w:rsidR="00045BAE" w:rsidRDefault="0045643A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9.11.2018, 14 Uhr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727EA5D4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8C1D" w14:textId="77777777" w:rsidR="004D0A27" w:rsidRDefault="004D0A27" w:rsidP="001E7D29">
      <w:pPr>
        <w:spacing w:after="0" w:line="240" w:lineRule="auto"/>
      </w:pPr>
      <w:r>
        <w:separator/>
      </w:r>
    </w:p>
  </w:endnote>
  <w:endnote w:type="continuationSeparator" w:id="0">
    <w:p w14:paraId="2564BDCE" w14:textId="77777777" w:rsidR="004D0A27" w:rsidRDefault="004D0A2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FD752" w14:textId="77777777" w:rsidR="004D0A27" w:rsidRDefault="004D0A27" w:rsidP="001E7D29">
      <w:pPr>
        <w:spacing w:after="0" w:line="240" w:lineRule="auto"/>
      </w:pPr>
      <w:r>
        <w:separator/>
      </w:r>
    </w:p>
  </w:footnote>
  <w:footnote w:type="continuationSeparator" w:id="0">
    <w:p w14:paraId="6667C2C3" w14:textId="77777777" w:rsidR="004D0A27" w:rsidRDefault="004D0A2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2667E78"/>
    <w:multiLevelType w:val="hybridMultilevel"/>
    <w:tmpl w:val="5ED0AA08"/>
    <w:lvl w:ilvl="0" w:tplc="FCBAEFF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94B4A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E0A65"/>
    <w:rsid w:val="0032131A"/>
    <w:rsid w:val="00323C78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5643A"/>
    <w:rsid w:val="004724BD"/>
    <w:rsid w:val="00477352"/>
    <w:rsid w:val="00491C23"/>
    <w:rsid w:val="004A7923"/>
    <w:rsid w:val="004B5C09"/>
    <w:rsid w:val="004D0A27"/>
    <w:rsid w:val="004E227E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73D08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D99AF-B6B2-4931-B056-CF40E149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145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7</cp:revision>
  <dcterms:created xsi:type="dcterms:W3CDTF">2018-10-18T17:15:00Z</dcterms:created>
  <dcterms:modified xsi:type="dcterms:W3CDTF">2018-11-02T14:26:00Z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