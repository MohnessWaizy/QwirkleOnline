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667C7AAB" w:rsidR="00756B2C" w:rsidRPr="007E2278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7E2278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E84879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>Lobby</w:t>
      </w:r>
      <w:r w:rsidR="007E2278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add Gam</w:t>
      </w:r>
      <w:r w:rsid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es </w:t>
      </w:r>
    </w:p>
    <w:p w14:paraId="56319972" w14:textId="3FDC50DF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CD5086">
        <w:rPr>
          <w:rFonts w:ascii="Calibri" w:hAnsi="Calibri" w:cs="Calibri"/>
        </w:rPr>
        <w:t xml:space="preserve"> </w:t>
      </w:r>
      <w:r w:rsidR="0028079F">
        <w:rPr>
          <w:rFonts w:ascii="Calibri" w:hAnsi="Calibri" w:cs="Calibri"/>
        </w:rPr>
        <w:t xml:space="preserve">In der Lobby werden die </w:t>
      </w:r>
      <w:r w:rsidR="001926D0">
        <w:rPr>
          <w:rFonts w:ascii="Calibri" w:hAnsi="Calibri" w:cs="Calibri"/>
        </w:rPr>
        <w:t>übergebenden Spiele</w:t>
      </w:r>
      <w:r w:rsidR="00D2318C">
        <w:rPr>
          <w:rFonts w:ascii="Calibri" w:hAnsi="Calibri" w:cs="Calibri"/>
        </w:rPr>
        <w:t xml:space="preserve"> </w:t>
      </w:r>
      <w:r w:rsidR="0089034C">
        <w:rPr>
          <w:rFonts w:ascii="Calibri" w:hAnsi="Calibri" w:cs="Calibri"/>
        </w:rPr>
        <w:t>mit deren Informationen in Panels eingefügt und in die Klasse Lobby gespeichert.</w:t>
      </w:r>
    </w:p>
    <w:p w14:paraId="60E3377C" w14:textId="4910A169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830F84">
        <w:rPr>
          <w:rFonts w:ascii="Calibri" w:hAnsi="Calibri" w:cs="Calibri"/>
        </w:rPr>
        <w:t xml:space="preserve">Es werden Spiele mit keiner </w:t>
      </w:r>
      <w:proofErr w:type="spellStart"/>
      <w:r w:rsidR="00830F84">
        <w:rPr>
          <w:rFonts w:ascii="Calibri" w:hAnsi="Calibri" w:cs="Calibri"/>
        </w:rPr>
        <w:t>Configuration</w:t>
      </w:r>
      <w:proofErr w:type="spellEnd"/>
      <w:r w:rsidR="00830F84">
        <w:rPr>
          <w:rFonts w:ascii="Calibri" w:hAnsi="Calibri" w:cs="Calibri"/>
        </w:rPr>
        <w:t xml:space="preserve"> nicht erzeugt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30789119" w:rsidR="00554276" w:rsidRPr="00830F84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D008E2F" w:rsidR="00A54982" w:rsidRPr="00830F84" w:rsidRDefault="00830F84" w:rsidP="00830F84">
      <w:r>
        <w:rPr>
          <w:rFonts w:ascii="Calibri" w:hAnsi="Calibri" w:cs="Calibri"/>
        </w:rPr>
        <w:t xml:space="preserve">Nur bei Eingabe von korrekten Spielen werden die </w:t>
      </w:r>
      <w:r w:rsidR="000078C4">
        <w:rPr>
          <w:rFonts w:ascii="Calibri" w:hAnsi="Calibri" w:cs="Calibri"/>
        </w:rPr>
        <w:t>Panels erstellt.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3DB580C7" w:rsidR="00740154" w:rsidRPr="00740154" w:rsidRDefault="000078C4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 xml:space="preserve">Keine </w:t>
      </w:r>
      <w:proofErr w:type="spellStart"/>
      <w:r>
        <w:rPr>
          <w:rFonts w:ascii="Calibri" w:hAnsi="Calibri" w:cs="Calibri"/>
        </w:rPr>
        <w:t>Configuration</w:t>
      </w:r>
      <w:proofErr w:type="spellEnd"/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01E2F85C" w:rsidR="00C1643D" w:rsidRPr="00740154" w:rsidRDefault="00D132B5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Panel erstellen ohne Configuration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  <w:bookmarkStart w:id="0" w:name="_GoBack"/>
      <w:bookmarkEnd w:id="0"/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409A5" w14:textId="77777777" w:rsidR="00FD440A" w:rsidRDefault="00FD440A" w:rsidP="001E7D29">
      <w:pPr>
        <w:spacing w:after="0" w:line="240" w:lineRule="auto"/>
      </w:pPr>
      <w:r>
        <w:separator/>
      </w:r>
    </w:p>
  </w:endnote>
  <w:endnote w:type="continuationSeparator" w:id="0">
    <w:p w14:paraId="072CD673" w14:textId="77777777" w:rsidR="00FD440A" w:rsidRDefault="00FD440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0EE1" w14:textId="77777777" w:rsidR="00FD440A" w:rsidRDefault="00FD440A" w:rsidP="001E7D29">
      <w:pPr>
        <w:spacing w:after="0" w:line="240" w:lineRule="auto"/>
      </w:pPr>
      <w:r>
        <w:separator/>
      </w:r>
    </w:p>
  </w:footnote>
  <w:footnote w:type="continuationSeparator" w:id="0">
    <w:p w14:paraId="0D488A93" w14:textId="77777777" w:rsidR="00FD440A" w:rsidRDefault="00FD440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78C4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26D0"/>
    <w:rsid w:val="00193653"/>
    <w:rsid w:val="0019457D"/>
    <w:rsid w:val="001C329C"/>
    <w:rsid w:val="001E7D29"/>
    <w:rsid w:val="002404F5"/>
    <w:rsid w:val="00275260"/>
    <w:rsid w:val="00276FA1"/>
    <w:rsid w:val="0028079F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1FF4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E2278"/>
    <w:rsid w:val="007F34A4"/>
    <w:rsid w:val="00815563"/>
    <w:rsid w:val="008240DA"/>
    <w:rsid w:val="00830F84"/>
    <w:rsid w:val="008429E5"/>
    <w:rsid w:val="00867EA4"/>
    <w:rsid w:val="0089034C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5086"/>
    <w:rsid w:val="00CE5A5C"/>
    <w:rsid w:val="00D132B5"/>
    <w:rsid w:val="00D2318C"/>
    <w:rsid w:val="00D31AB7"/>
    <w:rsid w:val="00D402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84879"/>
    <w:rsid w:val="00EA0E5F"/>
    <w:rsid w:val="00EC6359"/>
    <w:rsid w:val="00EF6435"/>
    <w:rsid w:val="00F10F6B"/>
    <w:rsid w:val="00F23697"/>
    <w:rsid w:val="00F36BB7"/>
    <w:rsid w:val="00F60F88"/>
    <w:rsid w:val="00F73319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63BE4-A69D-4C7A-9483-9FC0708A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 </cp:lastModifiedBy>
  <cp:revision>2</cp:revision>
  <dcterms:created xsi:type="dcterms:W3CDTF">2018-12-08T12:56:00Z</dcterms:created>
  <dcterms:modified xsi:type="dcterms:W3CDTF">2018-12-08T12:56:00Z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