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5A4879D7" w:rsidR="007475CF" w:rsidRPr="00BC0526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bookmarkStart w:id="0" w:name="_GoBack"/>
      <w:r w:rsidR="00201D6D" w:rsidRPr="00201D6D">
        <w:rPr>
          <w:rFonts w:ascii="Calibri" w:hAnsi="Calibri" w:cs="Calibri"/>
          <w:i w:val="0"/>
          <w:color w:val="365F91" w:themeColor="accent1" w:themeShade="BF"/>
          <w:lang w:val="en-US"/>
        </w:rPr>
        <w:t>Player makes move in game</w:t>
      </w:r>
      <w:bookmarkEnd w:id="0"/>
    </w:p>
    <w:p w14:paraId="7832B06D" w14:textId="77777777" w:rsidR="00201D6D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</w:p>
    <w:p w14:paraId="7DA119D1" w14:textId="7398324C" w:rsidR="00201D6D" w:rsidRDefault="00201D6D" w:rsidP="00201D6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 w:rsidRPr="00201D6D">
        <w:rPr>
          <w:rFonts w:ascii="Calibri" w:hAnsi="Calibri" w:cs="Calibri"/>
        </w:rPr>
        <w:t>Spiel mit Spieler Client Starten und Spielzüge machen.</w:t>
      </w:r>
    </w:p>
    <w:p w14:paraId="30CE8F76" w14:textId="73A0646C" w:rsidR="00201D6D" w:rsidRDefault="00201D6D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Spielsteine legen</w:t>
      </w:r>
    </w:p>
    <w:p w14:paraId="6B397FD6" w14:textId="4C107611" w:rsidR="00201D6D" w:rsidRDefault="00201D6D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Spielzug beenden</w:t>
      </w:r>
    </w:p>
    <w:p w14:paraId="2E8E3EE2" w14:textId="3E7E3539" w:rsidR="00201D6D" w:rsidRDefault="00201D6D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Spielzug möglich machen, wenn der Spieler am Zug ist </w:t>
      </w:r>
    </w:p>
    <w:p w14:paraId="42C13FA8" w14:textId="1DF00B8F" w:rsidR="00201D6D" w:rsidRDefault="00201D6D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Clients über die neu gelegten Steine informieren</w:t>
      </w:r>
    </w:p>
    <w:p w14:paraId="1CF83209" w14:textId="7A6AF41E" w:rsidR="00201D6D" w:rsidRPr="00201D6D" w:rsidRDefault="00201D6D" w:rsidP="00201D6D">
      <w:pPr>
        <w:pStyle w:val="Listenabsatz"/>
        <w:numPr>
          <w:ilvl w:val="1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Probieren nach dem Beenden eines Spielzuges nochmal Steine zu legen </w:t>
      </w:r>
    </w:p>
    <w:p w14:paraId="07D48337" w14:textId="6B458C24" w:rsidR="00A54982" w:rsidRDefault="00740154" w:rsidP="00A54982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>:</w:t>
      </w:r>
    </w:p>
    <w:p w14:paraId="075B6EF3" w14:textId="2C03679D" w:rsidR="00201D6D" w:rsidRPr="00201D6D" w:rsidRDefault="00201D6D" w:rsidP="00201D6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Spielsteine werden ordnungsgemäß pro Spieler jeweils nur in einem Spielzug gelegt</w:t>
      </w: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B4301" w14:textId="77777777" w:rsidR="00181E26" w:rsidRDefault="00181E26" w:rsidP="001E7D29">
      <w:pPr>
        <w:spacing w:after="0" w:line="240" w:lineRule="auto"/>
      </w:pPr>
      <w:r>
        <w:separator/>
      </w:r>
    </w:p>
  </w:endnote>
  <w:endnote w:type="continuationSeparator" w:id="0">
    <w:p w14:paraId="6BE9D411" w14:textId="77777777" w:rsidR="00181E26" w:rsidRDefault="00181E2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A8EC7" w14:textId="77777777" w:rsidR="00181E26" w:rsidRDefault="00181E26" w:rsidP="001E7D29">
      <w:pPr>
        <w:spacing w:after="0" w:line="240" w:lineRule="auto"/>
      </w:pPr>
      <w:r>
        <w:separator/>
      </w:r>
    </w:p>
  </w:footnote>
  <w:footnote w:type="continuationSeparator" w:id="0">
    <w:p w14:paraId="6B0F31C9" w14:textId="77777777" w:rsidR="00181E26" w:rsidRDefault="00181E2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25799A"/>
    <w:multiLevelType w:val="hybridMultilevel"/>
    <w:tmpl w:val="0D0E383A"/>
    <w:lvl w:ilvl="0" w:tplc="EBDABC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5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5"/>
  </w:num>
  <w:num w:numId="39">
    <w:abstractNumId w:val="39"/>
  </w:num>
  <w:num w:numId="40">
    <w:abstractNumId w:val="30"/>
  </w:num>
  <w:num w:numId="41">
    <w:abstractNumId w:val="26"/>
  </w:num>
  <w:num w:numId="42">
    <w:abstractNumId w:val="38"/>
  </w:num>
  <w:num w:numId="43">
    <w:abstractNumId w:val="20"/>
  </w:num>
  <w:num w:numId="44">
    <w:abstractNumId w:val="33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81E26"/>
    <w:rsid w:val="00193653"/>
    <w:rsid w:val="0019457D"/>
    <w:rsid w:val="001C329C"/>
    <w:rsid w:val="001E7D29"/>
    <w:rsid w:val="00201D6D"/>
    <w:rsid w:val="002404F5"/>
    <w:rsid w:val="002612F4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C47F6"/>
    <w:rsid w:val="00AE1F88"/>
    <w:rsid w:val="00AE361F"/>
    <w:rsid w:val="00AE5319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C0526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BF4835-1348-4DCA-ABBD-9E9141EC8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2019-01-25T15:33:00Z</dcterms:created>
  <dcterms:modified xsi:type="dcterms:W3CDTF">2019-01-25T15:33:00Z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