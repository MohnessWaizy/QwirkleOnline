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235FDD2D" w14:textId="55F0B872" w:rsidR="00756B2C" w:rsidRPr="009C46C5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</w:rPr>
      </w:pPr>
      <w:r w:rsidRPr="009C46C5">
        <w:rPr>
          <w:rFonts w:ascii="Calibri" w:hAnsi="Calibri" w:cs="Calibri"/>
          <w:i w:val="0"/>
          <w:color w:val="365F91" w:themeColor="accent1" w:themeShade="BF"/>
        </w:rPr>
        <w:t xml:space="preserve">Manueller Test </w:t>
      </w:r>
      <w:r w:rsidR="005165D7" w:rsidRPr="009C46C5">
        <w:rPr>
          <w:rFonts w:ascii="Calibri" w:hAnsi="Calibri" w:cs="Calibri"/>
          <w:i w:val="0"/>
          <w:color w:val="365F91" w:themeColor="accent1" w:themeShade="BF"/>
        </w:rPr>
        <w:t xml:space="preserve">– </w:t>
      </w:r>
      <w:r w:rsidR="00350143">
        <w:rPr>
          <w:rFonts w:ascii="Calibri" w:hAnsi="Calibri" w:cs="Calibri"/>
          <w:i w:val="0"/>
          <w:color w:val="365F91" w:themeColor="accent1" w:themeShade="BF"/>
        </w:rPr>
        <w:t>Exit Lobby</w:t>
      </w:r>
    </w:p>
    <w:p w14:paraId="56319972" w14:textId="38AACA41" w:rsid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Durchführung:</w:t>
      </w:r>
      <w:r w:rsidR="00EA2B1F" w:rsidRPr="00EA2B1F">
        <w:rPr>
          <w:rFonts w:ascii="Calibri" w:hAnsi="Calibri" w:cs="Calibri"/>
        </w:rPr>
        <w:t xml:space="preserve"> </w:t>
      </w:r>
      <w:r w:rsidR="00EA2B1F">
        <w:rPr>
          <w:rFonts w:ascii="Calibri" w:hAnsi="Calibri" w:cs="Calibri"/>
        </w:rPr>
        <w:t>Logout Button wird in der Lobby betätigt</w:t>
      </w:r>
    </w:p>
    <w:p w14:paraId="60E3377C" w14:textId="2423CF92" w:rsidR="00554276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 xml:space="preserve">Erwartung: </w:t>
      </w:r>
      <w:r w:rsidR="00691E03">
        <w:rPr>
          <w:rFonts w:ascii="Calibri" w:hAnsi="Calibri" w:cs="Calibri"/>
        </w:rPr>
        <w:t xml:space="preserve">Der Benutzer wird ausgeloggt und gelangt in die </w:t>
      </w:r>
      <w:proofErr w:type="gramStart"/>
      <w:r w:rsidR="00691E03">
        <w:rPr>
          <w:rFonts w:ascii="Calibri" w:hAnsi="Calibri" w:cs="Calibri"/>
        </w:rPr>
        <w:t>Log in</w:t>
      </w:r>
      <w:proofErr w:type="gramEnd"/>
      <w:r w:rsidR="00691E03">
        <w:rPr>
          <w:rFonts w:ascii="Calibri" w:hAnsi="Calibri" w:cs="Calibri"/>
        </w:rPr>
        <w:t xml:space="preserve"> Ansicht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62727F18" w:rsidR="00554276" w:rsidRPr="009C46C5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6A2A708D" w:rsidR="00A54982" w:rsidRPr="00A54982" w:rsidRDefault="00C149FB" w:rsidP="00A5498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Erwartung wurde erfüllt</w:t>
      </w: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5D904EB4" w:rsidR="00740154" w:rsidRPr="00740154" w:rsidRDefault="00740154" w:rsidP="00F31A3D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  <w:bookmarkStart w:id="0" w:name="_GoBack"/>
      <w:bookmarkEnd w:id="0"/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757FF909" w:rsidR="00C1643D" w:rsidRPr="00740154" w:rsidRDefault="0073372F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Bestanden</w:t>
      </w: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F57B2" w14:textId="77777777" w:rsidR="00AA04F5" w:rsidRDefault="00AA04F5" w:rsidP="001E7D29">
      <w:pPr>
        <w:spacing w:after="0" w:line="240" w:lineRule="auto"/>
      </w:pPr>
      <w:r>
        <w:separator/>
      </w:r>
    </w:p>
  </w:endnote>
  <w:endnote w:type="continuationSeparator" w:id="0">
    <w:p w14:paraId="1B9F5015" w14:textId="77777777" w:rsidR="00AA04F5" w:rsidRDefault="00AA04F5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roman"/>
    <w:pitch w:val="variable"/>
  </w:font>
  <w:font w:name="Consolas">
    <w:panose1 w:val="020B060902020403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2B7FE" w14:textId="77777777" w:rsidR="00AA04F5" w:rsidRDefault="00AA04F5" w:rsidP="001E7D29">
      <w:pPr>
        <w:spacing w:after="0" w:line="240" w:lineRule="auto"/>
      </w:pPr>
      <w:r>
        <w:separator/>
      </w:r>
    </w:p>
  </w:footnote>
  <w:footnote w:type="continuationSeparator" w:id="0">
    <w:p w14:paraId="7161A02D" w14:textId="77777777" w:rsidR="00AA04F5" w:rsidRDefault="00AA04F5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35D0D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0143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1E03"/>
    <w:rsid w:val="006928C1"/>
    <w:rsid w:val="006D38F6"/>
    <w:rsid w:val="006F03D4"/>
    <w:rsid w:val="00700B1F"/>
    <w:rsid w:val="00712C0E"/>
    <w:rsid w:val="007257E9"/>
    <w:rsid w:val="0073372F"/>
    <w:rsid w:val="00740105"/>
    <w:rsid w:val="00740154"/>
    <w:rsid w:val="00744B1E"/>
    <w:rsid w:val="00756B2C"/>
    <w:rsid w:val="00756D9C"/>
    <w:rsid w:val="007619BD"/>
    <w:rsid w:val="00771C24"/>
    <w:rsid w:val="00781863"/>
    <w:rsid w:val="007A5531"/>
    <w:rsid w:val="007B0B62"/>
    <w:rsid w:val="007C278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04F5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49FB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557A0"/>
    <w:rsid w:val="00EA0E5F"/>
    <w:rsid w:val="00EA2B1F"/>
    <w:rsid w:val="00EC6359"/>
    <w:rsid w:val="00EF6435"/>
    <w:rsid w:val="00F10F6B"/>
    <w:rsid w:val="00F23697"/>
    <w:rsid w:val="00F31A3D"/>
    <w:rsid w:val="00F36BB7"/>
    <w:rsid w:val="00F60F88"/>
    <w:rsid w:val="00FB3809"/>
    <w:rsid w:val="00FD440A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DEBD0F-25B6-4344-801D-B09867988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37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Steffen Sassalla</cp:lastModifiedBy>
  <cp:revision>4</cp:revision>
  <dcterms:created xsi:type="dcterms:W3CDTF">2018-12-16T23:01:00Z</dcterms:created>
  <dcterms:modified xsi:type="dcterms:W3CDTF">2019-01-24T08:29:00Z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