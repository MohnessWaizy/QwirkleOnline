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1AC8739C" w:rsidR="007475CF" w:rsidRPr="00BC0526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  <w:lang w:val="en-US"/>
        </w:rPr>
      </w:pPr>
      <w:proofErr w:type="spellStart"/>
      <w:r w:rsidRPr="00BC0526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BC052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</w:t>
      </w:r>
      <w:r w:rsidR="005165D7" w:rsidRPr="00BC052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– </w:t>
      </w:r>
      <w:r w:rsidR="000F5652" w:rsidRPr="000F5652">
        <w:rPr>
          <w:rFonts w:ascii="Calibri" w:hAnsi="Calibri" w:cs="Calibri"/>
          <w:i w:val="0"/>
          <w:color w:val="365F91" w:themeColor="accent1" w:themeShade="BF"/>
          <w:lang w:val="en-US"/>
        </w:rPr>
        <w:t>Swap tiles as player</w:t>
      </w:r>
    </w:p>
    <w:p w14:paraId="7832B06D" w14:textId="77777777" w:rsidR="00201D6D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</w:p>
    <w:p w14:paraId="7DA119D1" w14:textId="5754025F" w:rsidR="00201D6D" w:rsidRDefault="00201D6D" w:rsidP="00201D6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 w:rsidRPr="00201D6D">
        <w:rPr>
          <w:rFonts w:ascii="Calibri" w:hAnsi="Calibri" w:cs="Calibri"/>
        </w:rPr>
        <w:t>Spiel mit Spieler Client Starten</w:t>
      </w:r>
      <w:r w:rsidR="000F5652">
        <w:rPr>
          <w:rFonts w:ascii="Calibri" w:hAnsi="Calibri" w:cs="Calibri"/>
        </w:rPr>
        <w:t xml:space="preserve"> und…</w:t>
      </w:r>
    </w:p>
    <w:p w14:paraId="30CE8F76" w14:textId="20F4FD61" w:rsidR="00201D6D" w:rsidRDefault="00201D6D" w:rsidP="00201D6D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Spielsteine </w:t>
      </w:r>
      <w:proofErr w:type="spellStart"/>
      <w:r w:rsidR="000F5652">
        <w:rPr>
          <w:rFonts w:ascii="Calibri" w:hAnsi="Calibri" w:cs="Calibri"/>
        </w:rPr>
        <w:t>swapen</w:t>
      </w:r>
      <w:proofErr w:type="spellEnd"/>
    </w:p>
    <w:p w14:paraId="2E8E3EE2" w14:textId="2535E716" w:rsidR="00201D6D" w:rsidRDefault="000F5652" w:rsidP="00201D6D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Versuchen Steine zu legen nachdem man Spielsteine </w:t>
      </w:r>
      <w:proofErr w:type="spellStart"/>
      <w:r>
        <w:rPr>
          <w:rFonts w:ascii="Calibri" w:hAnsi="Calibri" w:cs="Calibri"/>
        </w:rPr>
        <w:t>geswapt</w:t>
      </w:r>
      <w:proofErr w:type="spellEnd"/>
      <w:r>
        <w:rPr>
          <w:rFonts w:ascii="Calibri" w:hAnsi="Calibri" w:cs="Calibri"/>
        </w:rPr>
        <w:t xml:space="preserve"> hat</w:t>
      </w:r>
      <w:r w:rsidR="00201D6D">
        <w:rPr>
          <w:rFonts w:ascii="Calibri" w:hAnsi="Calibri" w:cs="Calibri"/>
        </w:rPr>
        <w:t xml:space="preserve"> </w:t>
      </w:r>
    </w:p>
    <w:p w14:paraId="1CF83209" w14:textId="16AC1061" w:rsidR="00201D6D" w:rsidRPr="00201D6D" w:rsidRDefault="000F5652" w:rsidP="00201D6D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Überprüfen ob die Spielsteine aus der Hand entfernt werden und die neuen Spielsteine hinzugefügt</w:t>
      </w:r>
    </w:p>
    <w:p w14:paraId="07D48337" w14:textId="6B458C24" w:rsidR="00A54982" w:rsidRDefault="00740154" w:rsidP="00A54982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>:</w:t>
      </w:r>
    </w:p>
    <w:p w14:paraId="075B6EF3" w14:textId="263B6EA7" w:rsidR="00201D6D" w:rsidRPr="00201D6D" w:rsidRDefault="000F5652" w:rsidP="00201D6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Steine werden erfolgreich getauscht</w:t>
      </w:r>
      <w:bookmarkStart w:id="0" w:name="_GoBack"/>
      <w:bookmarkEnd w:id="0"/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4A2DB" w14:textId="77777777" w:rsidR="00D83A42" w:rsidRDefault="00D83A42" w:rsidP="001E7D29">
      <w:pPr>
        <w:spacing w:after="0" w:line="240" w:lineRule="auto"/>
      </w:pPr>
      <w:r>
        <w:separator/>
      </w:r>
    </w:p>
  </w:endnote>
  <w:endnote w:type="continuationSeparator" w:id="0">
    <w:p w14:paraId="6673647B" w14:textId="77777777" w:rsidR="00D83A42" w:rsidRDefault="00D83A4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2D35F" w14:textId="77777777" w:rsidR="00D83A42" w:rsidRDefault="00D83A42" w:rsidP="001E7D29">
      <w:pPr>
        <w:spacing w:after="0" w:line="240" w:lineRule="auto"/>
      </w:pPr>
      <w:r>
        <w:separator/>
      </w:r>
    </w:p>
  </w:footnote>
  <w:footnote w:type="continuationSeparator" w:id="0">
    <w:p w14:paraId="46096017" w14:textId="77777777" w:rsidR="00D83A42" w:rsidRDefault="00D83A4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925799A"/>
    <w:multiLevelType w:val="hybridMultilevel"/>
    <w:tmpl w:val="0D0E383A"/>
    <w:lvl w:ilvl="0" w:tplc="EBDABC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0"/>
  </w:num>
  <w:num w:numId="32">
    <w:abstractNumId w:val="35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5"/>
  </w:num>
  <w:num w:numId="39">
    <w:abstractNumId w:val="39"/>
  </w:num>
  <w:num w:numId="40">
    <w:abstractNumId w:val="30"/>
  </w:num>
  <w:num w:numId="41">
    <w:abstractNumId w:val="26"/>
  </w:num>
  <w:num w:numId="42">
    <w:abstractNumId w:val="38"/>
  </w:num>
  <w:num w:numId="43">
    <w:abstractNumId w:val="20"/>
  </w:num>
  <w:num w:numId="44">
    <w:abstractNumId w:val="33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5652"/>
    <w:rsid w:val="000F65EC"/>
    <w:rsid w:val="0011573E"/>
    <w:rsid w:val="001269DE"/>
    <w:rsid w:val="00140DAE"/>
    <w:rsid w:val="0015180F"/>
    <w:rsid w:val="00156A69"/>
    <w:rsid w:val="001746FC"/>
    <w:rsid w:val="00181E26"/>
    <w:rsid w:val="00193653"/>
    <w:rsid w:val="0019457D"/>
    <w:rsid w:val="001C329C"/>
    <w:rsid w:val="001E7D29"/>
    <w:rsid w:val="00201D6D"/>
    <w:rsid w:val="002404F5"/>
    <w:rsid w:val="002612F4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C47F6"/>
    <w:rsid w:val="00AE1F88"/>
    <w:rsid w:val="00AE361F"/>
    <w:rsid w:val="00AE5319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C0526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83A42"/>
    <w:rsid w:val="00DA3B1A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CB13F3-A806-4636-9AA4-12B7FA69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2019-01-25T15:57:00Z</dcterms:created>
  <dcterms:modified xsi:type="dcterms:W3CDTF">2019-01-25T15:57:00Z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