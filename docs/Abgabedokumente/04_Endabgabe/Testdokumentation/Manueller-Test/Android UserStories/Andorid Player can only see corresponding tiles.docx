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3C80CEE5" w:rsidR="00756B2C" w:rsidRPr="000845C0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0845C0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0845C0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0845C0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103714" w:rsidRPr="00103714">
        <w:rPr>
          <w:rFonts w:ascii="Calibri" w:hAnsi="Calibri" w:cs="Calibri"/>
          <w:i w:val="0"/>
          <w:color w:val="365F91" w:themeColor="accent1" w:themeShade="BF"/>
          <w:lang w:val="en-US"/>
        </w:rPr>
        <w:t>Player can only see corresponding tiles</w:t>
      </w:r>
    </w:p>
    <w:p w14:paraId="13385169" w14:textId="4831B16A" w:rsidR="000845C0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EA2B1F" w:rsidRPr="00EA2B1F">
        <w:rPr>
          <w:rFonts w:ascii="Calibri" w:hAnsi="Calibri" w:cs="Calibri"/>
        </w:rPr>
        <w:t xml:space="preserve"> </w:t>
      </w:r>
    </w:p>
    <w:p w14:paraId="356FF87D" w14:textId="449CB59A" w:rsidR="00103714" w:rsidRPr="00103714" w:rsidRDefault="00103714" w:rsidP="00103714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Auf den </w:t>
      </w:r>
      <w:proofErr w:type="gramStart"/>
      <w:r>
        <w:rPr>
          <w:rFonts w:ascii="Calibri" w:hAnsi="Calibri" w:cs="Calibri"/>
        </w:rPr>
        <w:t>Button</w:t>
      </w:r>
      <w:proofErr w:type="gramEnd"/>
      <w:r>
        <w:rPr>
          <w:rFonts w:ascii="Calibri" w:hAnsi="Calibri" w:cs="Calibri"/>
        </w:rPr>
        <w:t xml:space="preserve"> um die Hand anzuzeigen drücken</w:t>
      </w:r>
    </w:p>
    <w:p w14:paraId="60E3377C" w14:textId="59E1195F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Erwartung:</w:t>
      </w:r>
      <w:r w:rsidR="00103714">
        <w:rPr>
          <w:rFonts w:ascii="Calibri" w:hAnsi="Calibri" w:cs="Calibri"/>
        </w:rPr>
        <w:t xml:space="preserve"> Ein Spieler sieht nur seine Spielsteine</w:t>
      </w:r>
      <w:bookmarkStart w:id="0" w:name="_GoBack"/>
      <w:bookmarkEnd w:id="0"/>
      <w:r w:rsidR="000845C0">
        <w:rPr>
          <w:rFonts w:ascii="Calibri" w:hAnsi="Calibri" w:cs="Calibri"/>
        </w:rPr>
        <w:t xml:space="preserve">.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A2A708D" w:rsidR="00A54982" w:rsidRPr="00A54982" w:rsidRDefault="00C149FB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F31A3D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757FF909" w:rsidR="00C1643D" w:rsidRPr="00740154" w:rsidRDefault="0073372F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Bestanden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37EE" w14:textId="77777777" w:rsidR="00AB6A13" w:rsidRDefault="00AB6A13" w:rsidP="001E7D29">
      <w:pPr>
        <w:spacing w:after="0" w:line="240" w:lineRule="auto"/>
      </w:pPr>
      <w:r>
        <w:separator/>
      </w:r>
    </w:p>
  </w:endnote>
  <w:endnote w:type="continuationSeparator" w:id="0">
    <w:p w14:paraId="07C68C28" w14:textId="77777777" w:rsidR="00AB6A13" w:rsidRDefault="00AB6A1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6F4F" w14:textId="77777777" w:rsidR="00AB6A13" w:rsidRDefault="00AB6A13" w:rsidP="001E7D29">
      <w:pPr>
        <w:spacing w:after="0" w:line="240" w:lineRule="auto"/>
      </w:pPr>
      <w:r>
        <w:separator/>
      </w:r>
    </w:p>
  </w:footnote>
  <w:footnote w:type="continuationSeparator" w:id="0">
    <w:p w14:paraId="13A86D41" w14:textId="77777777" w:rsidR="00AB6A13" w:rsidRDefault="00AB6A1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D16E8E"/>
    <w:multiLevelType w:val="hybridMultilevel"/>
    <w:tmpl w:val="B058BFD8"/>
    <w:lvl w:ilvl="0" w:tplc="5D5C03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0"/>
  </w:num>
  <w:num w:numId="44">
    <w:abstractNumId w:val="33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1A68"/>
    <w:rsid w:val="00057671"/>
    <w:rsid w:val="000845C0"/>
    <w:rsid w:val="000D445D"/>
    <w:rsid w:val="000F4987"/>
    <w:rsid w:val="000F65EC"/>
    <w:rsid w:val="00103714"/>
    <w:rsid w:val="0011573E"/>
    <w:rsid w:val="001269DE"/>
    <w:rsid w:val="00135D0D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0143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1E03"/>
    <w:rsid w:val="006928C1"/>
    <w:rsid w:val="006D38F6"/>
    <w:rsid w:val="006F03D4"/>
    <w:rsid w:val="00700B1F"/>
    <w:rsid w:val="00712C0E"/>
    <w:rsid w:val="007257E9"/>
    <w:rsid w:val="0073372F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B0B62"/>
    <w:rsid w:val="007C278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04F5"/>
    <w:rsid w:val="00AA2532"/>
    <w:rsid w:val="00AB3C62"/>
    <w:rsid w:val="00AB6A13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49FB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A2B1F"/>
    <w:rsid w:val="00EC6359"/>
    <w:rsid w:val="00EF6435"/>
    <w:rsid w:val="00F10F6B"/>
    <w:rsid w:val="00F23697"/>
    <w:rsid w:val="00F31A3D"/>
    <w:rsid w:val="00F36BB7"/>
    <w:rsid w:val="00F60F88"/>
    <w:rsid w:val="00FB3809"/>
    <w:rsid w:val="00FD440A"/>
    <w:rsid w:val="00FD6CA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83027-5155-4B3B-A18A-62B17182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2019-01-25T16:07:00Z</dcterms:created>
  <dcterms:modified xsi:type="dcterms:W3CDTF">2019-01-25T16:07:00Z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