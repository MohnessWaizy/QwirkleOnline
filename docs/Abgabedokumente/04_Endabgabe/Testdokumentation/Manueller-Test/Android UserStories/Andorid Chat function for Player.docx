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235FDD2D" w14:textId="2775B57A" w:rsidR="00756B2C" w:rsidRPr="000845C0" w:rsidRDefault="00740154" w:rsidP="00756B2C">
      <w:pPr>
        <w:pStyle w:val="berschrift1"/>
        <w:jc w:val="left"/>
        <w:rPr>
          <w:rFonts w:ascii="Calibri" w:hAnsi="Calibri" w:cs="Calibri"/>
          <w:i w:val="0"/>
          <w:color w:val="365F91" w:themeColor="accent1" w:themeShade="BF"/>
          <w:lang w:val="en-US"/>
        </w:rPr>
      </w:pPr>
      <w:proofErr w:type="spellStart"/>
      <w:r w:rsidRPr="000845C0">
        <w:rPr>
          <w:rFonts w:ascii="Calibri" w:hAnsi="Calibri" w:cs="Calibri"/>
          <w:i w:val="0"/>
          <w:color w:val="365F91" w:themeColor="accent1" w:themeShade="BF"/>
          <w:lang w:val="en-US"/>
        </w:rPr>
        <w:t>Manueller</w:t>
      </w:r>
      <w:proofErr w:type="spellEnd"/>
      <w:r w:rsidRPr="000845C0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 Test </w:t>
      </w:r>
      <w:r w:rsidR="005165D7" w:rsidRPr="000845C0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– </w:t>
      </w:r>
      <w:r w:rsidR="000845C0" w:rsidRPr="000845C0">
        <w:rPr>
          <w:rFonts w:ascii="Calibri" w:hAnsi="Calibri" w:cs="Calibri"/>
          <w:i w:val="0"/>
          <w:color w:val="365F91" w:themeColor="accent1" w:themeShade="BF"/>
          <w:lang w:val="en-US"/>
        </w:rPr>
        <w:t>Chat function for Player</w:t>
      </w:r>
      <w:bookmarkStart w:id="0" w:name="_GoBack"/>
      <w:bookmarkEnd w:id="0"/>
    </w:p>
    <w:p w14:paraId="13385169" w14:textId="6306492A" w:rsidR="000845C0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>Durchführung:</w:t>
      </w:r>
      <w:r w:rsidR="00EA2B1F" w:rsidRPr="00EA2B1F">
        <w:rPr>
          <w:rFonts w:ascii="Calibri" w:hAnsi="Calibri" w:cs="Calibri"/>
        </w:rPr>
        <w:t xml:space="preserve"> </w:t>
      </w:r>
      <w:r w:rsidR="000845C0">
        <w:rPr>
          <w:rFonts w:ascii="Calibri" w:hAnsi="Calibri" w:cs="Calibri"/>
        </w:rPr>
        <w:t>Schrieben von Chat-Nachrichten</w:t>
      </w:r>
    </w:p>
    <w:p w14:paraId="60E3377C" w14:textId="2693ED1C" w:rsidR="00554276" w:rsidRPr="00756B2C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 xml:space="preserve">Erwartung: </w:t>
      </w:r>
      <w:r w:rsidR="000845C0">
        <w:rPr>
          <w:rFonts w:ascii="Calibri" w:hAnsi="Calibri" w:cs="Calibri"/>
        </w:rPr>
        <w:t xml:space="preserve">Chat-Nachrichten werden angezeigt, die geschickt wurden. </w:t>
      </w:r>
    </w:p>
    <w:p w14:paraId="07D48337" w14:textId="77777777" w:rsidR="00A54982" w:rsidRPr="00A54982" w:rsidRDefault="00A54982" w:rsidP="00A54982">
      <w:pPr>
        <w:ind w:left="0"/>
      </w:pPr>
    </w:p>
    <w:p w14:paraId="7EBA8F6C" w14:textId="62727F18" w:rsidR="00554276" w:rsidRPr="009C46C5" w:rsidRDefault="00740154" w:rsidP="000D445D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14:paraId="69B0698E" w14:textId="6A2A708D" w:rsidR="00A54982" w:rsidRPr="00A54982" w:rsidRDefault="00C149FB" w:rsidP="00A5498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Die Erwartung wurde erfüllt</w:t>
      </w:r>
    </w:p>
    <w:p w14:paraId="4D54563F" w14:textId="336C3C6A" w:rsidR="00740154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14:paraId="0435F6B7" w14:textId="5D904EB4" w:rsidR="00740154" w:rsidRPr="00740154" w:rsidRDefault="00740154" w:rsidP="00F31A3D">
      <w:pPr>
        <w:pStyle w:val="Listennummer2"/>
        <w:numPr>
          <w:ilvl w:val="0"/>
          <w:numId w:val="0"/>
        </w:numPr>
        <w:ind w:left="720"/>
        <w:rPr>
          <w:rFonts w:ascii="Calibri" w:hAnsi="Calibri" w:cs="Calibri"/>
        </w:rPr>
      </w:pPr>
    </w:p>
    <w:p w14:paraId="185C4AAB" w14:textId="67C2C0C9" w:rsidR="00D50D23" w:rsidRPr="009C46C5" w:rsidRDefault="00740154" w:rsidP="00FD6CAB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DAU-Test</w:t>
      </w:r>
    </w:p>
    <w:p w14:paraId="27A93C7E" w14:textId="757FF909" w:rsidR="00C1643D" w:rsidRPr="00740154" w:rsidRDefault="0073372F" w:rsidP="00740154">
      <w:pPr>
        <w:pStyle w:val="Listennummer2"/>
        <w:rPr>
          <w:rFonts w:ascii="Calibri" w:hAnsi="Calibri" w:cs="Calibri"/>
        </w:rPr>
      </w:pPr>
      <w:r>
        <w:rPr>
          <w:rFonts w:ascii="Calibri" w:hAnsi="Calibri" w:cs="Calibri"/>
        </w:rPr>
        <w:t>Bestanden</w:t>
      </w:r>
    </w:p>
    <w:p w14:paraId="01B6A4F3" w14:textId="179E571C" w:rsidR="00D52500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Auffälligkeiten</w:t>
      </w:r>
    </w:p>
    <w:p w14:paraId="56E2A23E" w14:textId="77777777" w:rsidR="00D52500" w:rsidRPr="00756B2C" w:rsidRDefault="00D52500" w:rsidP="00DC6078">
      <w:pPr>
        <w:rPr>
          <w:rFonts w:ascii="Calibri" w:hAnsi="Calibri" w:cs="Calibr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0F631" w14:textId="77777777" w:rsidR="00101582" w:rsidRDefault="00101582" w:rsidP="001E7D29">
      <w:pPr>
        <w:spacing w:after="0" w:line="240" w:lineRule="auto"/>
      </w:pPr>
      <w:r>
        <w:separator/>
      </w:r>
    </w:p>
  </w:endnote>
  <w:endnote w:type="continuationSeparator" w:id="0">
    <w:p w14:paraId="271D6DFB" w14:textId="77777777" w:rsidR="00101582" w:rsidRDefault="00101582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D8950" w14:textId="77777777" w:rsidR="00101582" w:rsidRDefault="00101582" w:rsidP="001E7D29">
      <w:pPr>
        <w:spacing w:after="0" w:line="240" w:lineRule="auto"/>
      </w:pPr>
      <w:r>
        <w:separator/>
      </w:r>
    </w:p>
  </w:footnote>
  <w:footnote w:type="continuationSeparator" w:id="0">
    <w:p w14:paraId="1E204448" w14:textId="77777777" w:rsidR="00101582" w:rsidRDefault="00101582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5140719E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decimal"/>
      <w:pStyle w:val="Listennummer2"/>
      <w:lvlText w:val="%2.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01A68"/>
    <w:rsid w:val="00057671"/>
    <w:rsid w:val="000845C0"/>
    <w:rsid w:val="000D445D"/>
    <w:rsid w:val="000F4987"/>
    <w:rsid w:val="000F65EC"/>
    <w:rsid w:val="00101582"/>
    <w:rsid w:val="0011573E"/>
    <w:rsid w:val="001269DE"/>
    <w:rsid w:val="00135D0D"/>
    <w:rsid w:val="00140DAE"/>
    <w:rsid w:val="0015180F"/>
    <w:rsid w:val="00156A69"/>
    <w:rsid w:val="001746FC"/>
    <w:rsid w:val="00193653"/>
    <w:rsid w:val="0019457D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0143"/>
    <w:rsid w:val="00357641"/>
    <w:rsid w:val="00360B6E"/>
    <w:rsid w:val="00361DEE"/>
    <w:rsid w:val="00394EF4"/>
    <w:rsid w:val="003C5E5A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165D7"/>
    <w:rsid w:val="00521AE3"/>
    <w:rsid w:val="00535B54"/>
    <w:rsid w:val="00554276"/>
    <w:rsid w:val="00565814"/>
    <w:rsid w:val="005E0ED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1E03"/>
    <w:rsid w:val="006928C1"/>
    <w:rsid w:val="006D38F6"/>
    <w:rsid w:val="006F03D4"/>
    <w:rsid w:val="00700B1F"/>
    <w:rsid w:val="00712C0E"/>
    <w:rsid w:val="007257E9"/>
    <w:rsid w:val="0073372F"/>
    <w:rsid w:val="00740105"/>
    <w:rsid w:val="00740154"/>
    <w:rsid w:val="00744B1E"/>
    <w:rsid w:val="00756B2C"/>
    <w:rsid w:val="00756D9C"/>
    <w:rsid w:val="007619BD"/>
    <w:rsid w:val="00771C24"/>
    <w:rsid w:val="00781863"/>
    <w:rsid w:val="007A5531"/>
    <w:rsid w:val="007B0B62"/>
    <w:rsid w:val="007C2781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C46C5"/>
    <w:rsid w:val="009D4984"/>
    <w:rsid w:val="009D6901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04F5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49FB"/>
    <w:rsid w:val="00C1643D"/>
    <w:rsid w:val="00C261A9"/>
    <w:rsid w:val="00C42793"/>
    <w:rsid w:val="00C601ED"/>
    <w:rsid w:val="00CE5A5C"/>
    <w:rsid w:val="00D31AB7"/>
    <w:rsid w:val="00D50D23"/>
    <w:rsid w:val="00D512BB"/>
    <w:rsid w:val="00D52500"/>
    <w:rsid w:val="00D777BD"/>
    <w:rsid w:val="00DA3B1A"/>
    <w:rsid w:val="00DC6078"/>
    <w:rsid w:val="00DC79AD"/>
    <w:rsid w:val="00DD2075"/>
    <w:rsid w:val="00DF2868"/>
    <w:rsid w:val="00E557A0"/>
    <w:rsid w:val="00EA0E5F"/>
    <w:rsid w:val="00EA2B1F"/>
    <w:rsid w:val="00EC6359"/>
    <w:rsid w:val="00EF6435"/>
    <w:rsid w:val="00F10F6B"/>
    <w:rsid w:val="00F23697"/>
    <w:rsid w:val="00F31A3D"/>
    <w:rsid w:val="00F36BB7"/>
    <w:rsid w:val="00F60F88"/>
    <w:rsid w:val="00FB3809"/>
    <w:rsid w:val="00FD440A"/>
    <w:rsid w:val="00FD6CAB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BD0423-FE75-4B6F-8526-93D1160E6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37</Words>
  <Characters>238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mohness@outlook.de</cp:lastModifiedBy>
  <cp:revision>2</cp:revision>
  <dcterms:created xsi:type="dcterms:W3CDTF">2019-01-25T16:03:00Z</dcterms:created>
  <dcterms:modified xsi:type="dcterms:W3CDTF">2019-01-25T16:03:00Z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