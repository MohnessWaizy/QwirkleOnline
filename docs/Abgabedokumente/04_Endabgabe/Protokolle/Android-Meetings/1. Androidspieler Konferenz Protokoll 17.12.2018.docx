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7E3F4593" w:rsidR="00A54982" w:rsidRDefault="0089650D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17.12.2018</w:t>
      </w:r>
    </w:p>
    <w:p w14:paraId="5DC35593" w14:textId="5FEA72ED" w:rsidR="00D6417F" w:rsidRDefault="0089650D" w:rsidP="0089650D">
      <w:pPr>
        <w:pStyle w:val="Datum"/>
        <w:spacing w:after="0"/>
        <w:ind w:left="0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Androidspieler</w:t>
      </w:r>
      <w:proofErr w:type="spellEnd"/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5C5D2617" w:rsidR="00D777BD" w:rsidRPr="0089650D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7C8B2CC6" w14:textId="3FA144CD" w:rsidR="0089650D" w:rsidRDefault="0089650D" w:rsidP="0089650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GridView</w:t>
      </w:r>
      <w:proofErr w:type="spellEnd"/>
      <w:r>
        <w:rPr>
          <w:rFonts w:ascii="Calibri" w:hAnsi="Calibri" w:cs="Calibri"/>
          <w:b w:val="0"/>
        </w:rPr>
        <w:t xml:space="preserve"> wird beibehalten</w:t>
      </w:r>
    </w:p>
    <w:p w14:paraId="7A29D452" w14:textId="0C18AA5B" w:rsidR="0089650D" w:rsidRPr="0089650D" w:rsidRDefault="0089650D" w:rsidP="0089650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Es muss nicht implementiert werden, dass man Steine von der Hand aufs Feld ziehen kann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7EAF3EE1" w:rsidR="00C1643D" w:rsidRDefault="0089650D" w:rsidP="0089650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Gekauften Code mit Taiga abgleichen</w:t>
      </w:r>
    </w:p>
    <w:p w14:paraId="64CCD6BB" w14:textId="65D05A85" w:rsidR="0089650D" w:rsidRPr="0089650D" w:rsidRDefault="0089650D" w:rsidP="0089650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Code weiter Analysieren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1D67D8B5" w:rsidR="00045BAE" w:rsidRDefault="009A034A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21.12.2018, 13 Uhr</w:t>
      </w:r>
    </w:p>
    <w:p w14:paraId="7D5973F7" w14:textId="451B9389" w:rsidR="00045BAE" w:rsidRPr="009A034A" w:rsidRDefault="00045BAE" w:rsidP="009A034A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  <w:bookmarkStart w:id="0" w:name="_GoBack"/>
      <w:bookmarkEnd w:id="0"/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89650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B7B9B" w14:textId="77777777" w:rsidR="00D8131F" w:rsidRDefault="00D8131F" w:rsidP="001E7D29">
      <w:pPr>
        <w:spacing w:after="0" w:line="240" w:lineRule="auto"/>
      </w:pPr>
      <w:r>
        <w:separator/>
      </w:r>
    </w:p>
  </w:endnote>
  <w:endnote w:type="continuationSeparator" w:id="0">
    <w:p w14:paraId="13EA9276" w14:textId="77777777" w:rsidR="00D8131F" w:rsidRDefault="00D8131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A1A13" w14:textId="77777777" w:rsidR="00D8131F" w:rsidRDefault="00D8131F" w:rsidP="001E7D29">
      <w:pPr>
        <w:spacing w:after="0" w:line="240" w:lineRule="auto"/>
      </w:pPr>
      <w:r>
        <w:separator/>
      </w:r>
    </w:p>
  </w:footnote>
  <w:footnote w:type="continuationSeparator" w:id="0">
    <w:p w14:paraId="55AC239C" w14:textId="77777777" w:rsidR="00D8131F" w:rsidRDefault="00D8131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C9D6726"/>
    <w:multiLevelType w:val="hybridMultilevel"/>
    <w:tmpl w:val="B6BCFEF2"/>
    <w:lvl w:ilvl="0" w:tplc="48F68B20">
      <w:start w:val="1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265D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650D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4A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6417F"/>
    <w:rsid w:val="00D777BD"/>
    <w:rsid w:val="00D8131F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62FFA-C50C-4D5B-B3A0-DA55116D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6</cp:revision>
  <dcterms:created xsi:type="dcterms:W3CDTF">2018-10-18T17:15:00Z</dcterms:created>
  <dcterms:modified xsi:type="dcterms:W3CDTF">2018-12-21T14:21:00Z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