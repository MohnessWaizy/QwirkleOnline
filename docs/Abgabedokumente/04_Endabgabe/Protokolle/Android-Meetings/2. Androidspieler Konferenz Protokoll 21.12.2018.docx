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10ACDD7F" w:rsidR="00A54982" w:rsidRDefault="00180DE5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21</w:t>
      </w:r>
      <w:r w:rsidR="00F56A16">
        <w:rPr>
          <w:rFonts w:ascii="Calibri" w:hAnsi="Calibri" w:cs="Calibri"/>
        </w:rPr>
        <w:t>.12.2018</w:t>
      </w:r>
    </w:p>
    <w:p w14:paraId="60E3377C" w14:textId="49FD44DA" w:rsidR="00554276" w:rsidRDefault="00180DE5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Androidspieler</w:t>
      </w:r>
      <w:proofErr w:type="spellEnd"/>
    </w:p>
    <w:p w14:paraId="07D48337" w14:textId="77777777" w:rsidR="00A54982" w:rsidRPr="00A54982" w:rsidRDefault="00A54982" w:rsidP="00A54982">
      <w:pPr>
        <w:ind w:left="0"/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3198509D" w14:textId="505A9C89" w:rsidR="00156A69" w:rsidRPr="00A54982" w:rsidRDefault="00156A69" w:rsidP="00F56A1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8DD1167" w14:textId="0B583186" w:rsidR="00156A69" w:rsidRPr="00A54982" w:rsidRDefault="00156A69" w:rsidP="00F56A16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501694D" w14:textId="3FC205C4" w:rsidR="00156A69" w:rsidRPr="00A54982" w:rsidRDefault="00156A69" w:rsidP="00F56A1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56BB4770" w14:textId="45E136EA" w:rsidR="0015180F" w:rsidRDefault="00156A69" w:rsidP="00F56A16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 w:rsidR="00A54982">
        <w:rPr>
          <w:rFonts w:ascii="Calibri" w:hAnsi="Calibri" w:cs="Calibri"/>
        </w:rPr>
        <w:t xml:space="preserve"> B.</w:t>
      </w:r>
    </w:p>
    <w:p w14:paraId="4E7667C5" w14:textId="24C0971D" w:rsidR="00700C4A" w:rsidRDefault="00700C4A" w:rsidP="00180DE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Tim D.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52BA1BD7" w:rsidR="00D777BD" w:rsidRPr="00180DE5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48CAE49E" w14:textId="5A488DCF" w:rsidR="00180DE5" w:rsidRDefault="00180DE5" w:rsidP="00180DE5">
      <w:pPr>
        <w:pStyle w:val="Listenabsatz"/>
        <w:numPr>
          <w:ilvl w:val="0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Android weiteres vorgehen</w:t>
      </w:r>
    </w:p>
    <w:p w14:paraId="2C7531AA" w14:textId="5366E262" w:rsidR="00180DE5" w:rsidRDefault="00180DE5" w:rsidP="00180DE5">
      <w:pPr>
        <w:pStyle w:val="Listenabsatz"/>
        <w:numPr>
          <w:ilvl w:val="0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Anscheinend wurde nicht nach MVC entwickelt, die einzelnen Spezialisten auf ihren Bereichen klären das ab (Login, Lobby, Beobachtermodus)</w:t>
      </w:r>
    </w:p>
    <w:p w14:paraId="2D07A1DE" w14:textId="6A80F2E2" w:rsidR="00180DE5" w:rsidRDefault="00180DE5" w:rsidP="00180DE5">
      <w:pPr>
        <w:pStyle w:val="Listenabsatz"/>
        <w:numPr>
          <w:ilvl w:val="0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NetClient</w:t>
      </w:r>
      <w:proofErr w:type="spellEnd"/>
      <w:r>
        <w:rPr>
          <w:rFonts w:ascii="Calibri" w:hAnsi="Calibri" w:cs="Calibri"/>
        </w:rPr>
        <w:t xml:space="preserve"> hat Fehler -&gt; Absprache mit Linus</w:t>
      </w:r>
    </w:p>
    <w:p w14:paraId="6FF2B126" w14:textId="04278A2F" w:rsidR="00180DE5" w:rsidRDefault="00180DE5" w:rsidP="00180DE5">
      <w:pPr>
        <w:pStyle w:val="Listenabsatz"/>
        <w:numPr>
          <w:ilvl w:val="0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Außer Feiertage ist jeder erreichbar und steht potenziell zur Verfügung</w:t>
      </w:r>
    </w:p>
    <w:p w14:paraId="7BECD130" w14:textId="7822BE13" w:rsidR="00180DE5" w:rsidRDefault="00180DE5" w:rsidP="00180DE5">
      <w:pPr>
        <w:pStyle w:val="Listenabsatz"/>
        <w:numPr>
          <w:ilvl w:val="0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Styleguideline</w:t>
      </w:r>
      <w:proofErr w:type="spellEnd"/>
      <w:r>
        <w:rPr>
          <w:rFonts w:ascii="Calibri" w:hAnsi="Calibri" w:cs="Calibri"/>
        </w:rPr>
        <w:t xml:space="preserve"> für Layout erst einmal nicht beachten und primär auf Funktionalität fokussieren</w:t>
      </w:r>
    </w:p>
    <w:p w14:paraId="7951DDF7" w14:textId="1637B9D6" w:rsidR="00180DE5" w:rsidRDefault="00180DE5" w:rsidP="00180DE5">
      <w:pPr>
        <w:pStyle w:val="Listenabsatz"/>
        <w:numPr>
          <w:ilvl w:val="0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Aufgabenverteilung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6C47BEAA" w:rsidR="00C1643D" w:rsidRDefault="00180DE5" w:rsidP="00700C4A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Steffen</w:t>
      </w:r>
    </w:p>
    <w:p w14:paraId="176A7D1E" w14:textId="7F3800C5" w:rsidR="00180DE5" w:rsidRDefault="00180DE5" w:rsidP="00180DE5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Neue Version vom Android in Branch </w:t>
      </w:r>
      <w:proofErr w:type="spellStart"/>
      <w:r>
        <w:rPr>
          <w:rFonts w:ascii="Calibri" w:hAnsi="Calibri" w:cs="Calibri"/>
        </w:rPr>
        <w:t>mergen</w:t>
      </w:r>
      <w:proofErr w:type="spellEnd"/>
    </w:p>
    <w:p w14:paraId="228284A6" w14:textId="65118C47" w:rsidR="00180DE5" w:rsidRDefault="00180DE5" w:rsidP="00180DE5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Mail an Tutor -&gt; der Aufbau ist anscheinend nicht nach dem MVC-Pattern, wie damit umgehen, wenn unsere </w:t>
      </w:r>
      <w:proofErr w:type="spellStart"/>
      <w:r>
        <w:rPr>
          <w:rFonts w:ascii="Calibri" w:hAnsi="Calibri" w:cs="Calibri"/>
        </w:rPr>
        <w:t>Guidlines</w:t>
      </w:r>
      <w:proofErr w:type="spellEnd"/>
      <w:r>
        <w:rPr>
          <w:rFonts w:ascii="Calibri" w:hAnsi="Calibri" w:cs="Calibri"/>
        </w:rPr>
        <w:t xml:space="preserve"> anders aufgebaut sind?</w:t>
      </w:r>
    </w:p>
    <w:p w14:paraId="6D3F6877" w14:textId="3F3453BC" w:rsidR="00180DE5" w:rsidRDefault="00180DE5" w:rsidP="00180DE5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Klärung User-Stories und Tasks, da noch nicht alle Features implementiert sind -&gt; Absprache mit Lukas</w:t>
      </w:r>
    </w:p>
    <w:p w14:paraId="557D1FDF" w14:textId="762E61B8" w:rsidR="00180DE5" w:rsidRDefault="00180DE5" w:rsidP="00180DE5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Klärung </w:t>
      </w:r>
      <w:proofErr w:type="spellStart"/>
      <w:r>
        <w:rPr>
          <w:rFonts w:ascii="Calibri" w:hAnsi="Calibri" w:cs="Calibri"/>
        </w:rPr>
        <w:t>Releaseversion</w:t>
      </w:r>
      <w:proofErr w:type="spellEnd"/>
      <w:r>
        <w:rPr>
          <w:rFonts w:ascii="Calibri" w:hAnsi="Calibri" w:cs="Calibri"/>
        </w:rPr>
        <w:t xml:space="preserve"> Server -&gt; Wann kann hiermit getestet werden? Ziel: 28.12.</w:t>
      </w:r>
    </w:p>
    <w:p w14:paraId="6C67C5C7" w14:textId="16C50144" w:rsidR="00180DE5" w:rsidRDefault="00180DE5" w:rsidP="00180DE5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Moe</w:t>
      </w:r>
    </w:p>
    <w:p w14:paraId="1ECE3AAA" w14:textId="2AFB4822" w:rsidR="000A6BD0" w:rsidRPr="000A6BD0" w:rsidRDefault="000A6BD0" w:rsidP="000A6BD0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Lobby auf MVC umbauen, da Lobby wohl eh neu strukturiert werden muss</w:t>
      </w:r>
    </w:p>
    <w:p w14:paraId="58BA0485" w14:textId="2CBB6897" w:rsidR="00180DE5" w:rsidRDefault="00180DE5" w:rsidP="00180DE5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Layout der Lobby überarbeiten, sodass Funktionalität gemäß Product-Vision gewährleistet ist</w:t>
      </w:r>
    </w:p>
    <w:p w14:paraId="692C8C92" w14:textId="22619726" w:rsidR="00180DE5" w:rsidRDefault="00180DE5" w:rsidP="00180DE5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Grobe Funktionalität implementieren, ist schwer abzuschätzen wie viel umgesetzt werden kann</w:t>
      </w:r>
    </w:p>
    <w:p w14:paraId="4995AC11" w14:textId="77777777" w:rsidR="00180DE5" w:rsidRDefault="00180DE5" w:rsidP="00180DE5">
      <w:pPr>
        <w:pStyle w:val="Listenabsatz"/>
        <w:ind w:left="1253"/>
        <w:rPr>
          <w:rFonts w:ascii="Calibri" w:hAnsi="Calibri" w:cs="Calibri"/>
        </w:rPr>
      </w:pPr>
    </w:p>
    <w:p w14:paraId="2C84B121" w14:textId="56E1BA31" w:rsidR="00180DE5" w:rsidRDefault="00180DE5" w:rsidP="00180DE5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Artem</w:t>
      </w:r>
      <w:proofErr w:type="spellEnd"/>
    </w:p>
    <w:p w14:paraId="2CB0CCC8" w14:textId="0DF6E05F" w:rsidR="00180DE5" w:rsidRDefault="00180DE5" w:rsidP="00180DE5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Beobachtermodus kopieren und daraus den Spielmodus programmieren</w:t>
      </w:r>
    </w:p>
    <w:p w14:paraId="530A47F8" w14:textId="7B468211" w:rsidR="00180DE5" w:rsidRDefault="00180DE5" w:rsidP="00180DE5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Unnötige Funktionen löschen -&gt; Bag, Hände anderer Spieler usw.</w:t>
      </w:r>
    </w:p>
    <w:p w14:paraId="5AF8C0AF" w14:textId="7CCE03D3" w:rsidR="00180DE5" w:rsidRDefault="00180DE5" w:rsidP="00180DE5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Layout so aufbauen, dass es der Product-Vision entspricht</w:t>
      </w:r>
    </w:p>
    <w:p w14:paraId="0675A992" w14:textId="1A38DB4E" w:rsidR="00180DE5" w:rsidRDefault="00180DE5" w:rsidP="00180DE5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Grobe Funktionalitäten -&gt; z.B. Swap-</w:t>
      </w:r>
      <w:proofErr w:type="spellStart"/>
      <w:r>
        <w:rPr>
          <w:rFonts w:ascii="Calibri" w:hAnsi="Calibri" w:cs="Calibri"/>
        </w:rPr>
        <w:t>Tiles</w:t>
      </w:r>
      <w:proofErr w:type="spellEnd"/>
    </w:p>
    <w:p w14:paraId="311ADF83" w14:textId="77777777" w:rsidR="00180DE5" w:rsidRDefault="00180DE5" w:rsidP="00180DE5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Interfaceklasse mit den notwendigen Funktionen definieren, sodass Kommunikation zwischen Board (</w:t>
      </w:r>
      <w:proofErr w:type="spellStart"/>
      <w:r>
        <w:rPr>
          <w:rFonts w:ascii="Calibri" w:hAnsi="Calibri" w:cs="Calibri"/>
        </w:rPr>
        <w:t>GridView</w:t>
      </w:r>
      <w:proofErr w:type="spellEnd"/>
      <w:r>
        <w:rPr>
          <w:rFonts w:ascii="Calibri" w:hAnsi="Calibri" w:cs="Calibri"/>
        </w:rPr>
        <w:t>) und Spielmodus (eigentliches Spielfeld) gewährleistet ist und unabhängig voneinander programmiert werden kann</w:t>
      </w:r>
    </w:p>
    <w:p w14:paraId="248070D1" w14:textId="77777777" w:rsidR="000A6BD0" w:rsidRDefault="000A6BD0" w:rsidP="000A6BD0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Dennis</w:t>
      </w:r>
    </w:p>
    <w:p w14:paraId="1242122C" w14:textId="050B0956" w:rsidR="00180DE5" w:rsidRDefault="000A6BD0" w:rsidP="000A6BD0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Login auf MVC umbauen</w:t>
      </w:r>
      <w:r w:rsidR="00180DE5" w:rsidRPr="000A6BD0">
        <w:rPr>
          <w:rFonts w:ascii="Calibri" w:hAnsi="Calibri" w:cs="Calibri"/>
        </w:rPr>
        <w:t xml:space="preserve"> </w:t>
      </w:r>
    </w:p>
    <w:p w14:paraId="1371D893" w14:textId="78DFBB2E" w:rsidR="000A6BD0" w:rsidRDefault="000A6BD0" w:rsidP="000A6BD0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Login Bild herausnehmen</w:t>
      </w:r>
    </w:p>
    <w:p w14:paraId="3A1CC23B" w14:textId="5B877A2C" w:rsidR="000A6BD0" w:rsidRDefault="000A6BD0" w:rsidP="000A6BD0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GridView</w:t>
      </w:r>
      <w:proofErr w:type="spellEnd"/>
    </w:p>
    <w:p w14:paraId="7766CDC9" w14:textId="40DB3C12" w:rsidR="000A6BD0" w:rsidRDefault="000A6BD0" w:rsidP="000A6BD0">
      <w:pPr>
        <w:pStyle w:val="Listenabsatz"/>
        <w:numPr>
          <w:ilvl w:val="2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Einarbeitung</w:t>
      </w:r>
    </w:p>
    <w:p w14:paraId="359C66D7" w14:textId="6CE3A0BE" w:rsidR="000A6BD0" w:rsidRDefault="000A6BD0" w:rsidP="000A6BD0">
      <w:pPr>
        <w:pStyle w:val="Listenabsatz"/>
        <w:numPr>
          <w:ilvl w:val="2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Stein(e) auf </w:t>
      </w:r>
      <w:proofErr w:type="spellStart"/>
      <w:r>
        <w:rPr>
          <w:rFonts w:ascii="Calibri" w:hAnsi="Calibri" w:cs="Calibri"/>
        </w:rPr>
        <w:t>GridView</w:t>
      </w:r>
      <w:proofErr w:type="spellEnd"/>
      <w:r>
        <w:rPr>
          <w:rFonts w:ascii="Calibri" w:hAnsi="Calibri" w:cs="Calibri"/>
        </w:rPr>
        <w:t xml:space="preserve"> legen</w:t>
      </w:r>
    </w:p>
    <w:p w14:paraId="739A9D7E" w14:textId="2E474BA1" w:rsidR="000A6BD0" w:rsidRDefault="000A6BD0" w:rsidP="000A6BD0">
      <w:pPr>
        <w:pStyle w:val="Listenabsatz"/>
        <w:numPr>
          <w:ilvl w:val="2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Überlegung, wie ein Spielzug aussehen kann -&gt; Stein auswählen und auf Spielfeld klicken? Falls falsch geklickt </w:t>
      </w:r>
      <w:proofErr w:type="spellStart"/>
      <w:r>
        <w:rPr>
          <w:rFonts w:ascii="Calibri" w:hAnsi="Calibri" w:cs="Calibri"/>
        </w:rPr>
        <w:t>clearMove</w:t>
      </w:r>
      <w:proofErr w:type="spellEnd"/>
      <w:r>
        <w:rPr>
          <w:rFonts w:ascii="Calibri" w:hAnsi="Calibri" w:cs="Calibri"/>
        </w:rPr>
        <w:t xml:space="preserve">? Gibt es andere Möglichkeiten? Wichtig: Funktionalität steht an oberster Stelle, erst einmal nicht </w:t>
      </w:r>
      <w:proofErr w:type="spellStart"/>
      <w:r>
        <w:rPr>
          <w:rFonts w:ascii="Calibri" w:hAnsi="Calibri" w:cs="Calibri"/>
        </w:rPr>
        <w:t>Useability</w:t>
      </w:r>
      <w:proofErr w:type="spellEnd"/>
      <w:r>
        <w:rPr>
          <w:rFonts w:ascii="Calibri" w:hAnsi="Calibri" w:cs="Calibri"/>
        </w:rPr>
        <w:t>!</w:t>
      </w:r>
    </w:p>
    <w:p w14:paraId="002D2075" w14:textId="156180F1" w:rsidR="000A6BD0" w:rsidRDefault="000A6BD0" w:rsidP="000A6BD0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Tim</w:t>
      </w:r>
    </w:p>
    <w:p w14:paraId="589C5DD7" w14:textId="449F1AB6" w:rsidR="000A6BD0" w:rsidRDefault="000A6BD0" w:rsidP="000A6BD0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Aufgaben, die ihm zuge</w:t>
      </w:r>
      <w:bookmarkStart w:id="0" w:name="_GoBack"/>
      <w:bookmarkEnd w:id="0"/>
      <w:r>
        <w:rPr>
          <w:rFonts w:ascii="Calibri" w:hAnsi="Calibri" w:cs="Calibri"/>
        </w:rPr>
        <w:t xml:space="preserve">teilt werden von Moe oder </w:t>
      </w:r>
      <w:proofErr w:type="spellStart"/>
      <w:r>
        <w:rPr>
          <w:rFonts w:ascii="Calibri" w:hAnsi="Calibri" w:cs="Calibri"/>
        </w:rPr>
        <w:t>Artem</w:t>
      </w:r>
      <w:proofErr w:type="spellEnd"/>
    </w:p>
    <w:p w14:paraId="26D07F73" w14:textId="6DFDE17C" w:rsidR="000A6BD0" w:rsidRDefault="000A6BD0" w:rsidP="000A6BD0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Desktop-Beobachter Aufgaben</w:t>
      </w:r>
    </w:p>
    <w:p w14:paraId="3FC041EA" w14:textId="68B9C839" w:rsidR="000A6BD0" w:rsidRDefault="000A6BD0" w:rsidP="000A6BD0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GitLab CI</w:t>
      </w:r>
    </w:p>
    <w:p w14:paraId="2973B7F3" w14:textId="7E78267B" w:rsidR="000A6BD0" w:rsidRDefault="000A6BD0" w:rsidP="000A6BD0">
      <w:pPr>
        <w:pStyle w:val="Listenabsatz"/>
        <w:numPr>
          <w:ilvl w:val="2"/>
          <w:numId w:val="4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bei Push auf Master</w:t>
      </w:r>
    </w:p>
    <w:p w14:paraId="6269407B" w14:textId="2BBF95AE" w:rsidR="000A6BD0" w:rsidRPr="000A6BD0" w:rsidRDefault="000A6BD0" w:rsidP="000A6BD0">
      <w:pPr>
        <w:pStyle w:val="Listenabsatz"/>
        <w:numPr>
          <w:ilvl w:val="2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Wenn möglich hier die einfachste Variante realisieren für Android, Desktop, Server und KI</w:t>
      </w:r>
    </w:p>
    <w:p w14:paraId="2282745C" w14:textId="275EA312" w:rsidR="002C3D7E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74A2B13E" w14:textId="22A88302" w:rsidR="00700C4A" w:rsidRPr="00670B8F" w:rsidRDefault="000A6BD0" w:rsidP="00700C4A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28</w:t>
      </w:r>
      <w:r w:rsidR="00670B8F" w:rsidRPr="00670B8F">
        <w:rPr>
          <w:rFonts w:ascii="Calibri" w:hAnsi="Calibri" w:cs="Calibri"/>
          <w:b w:val="0"/>
        </w:rPr>
        <w:t xml:space="preserve">.12.2018, </w:t>
      </w:r>
      <w:r>
        <w:rPr>
          <w:rFonts w:ascii="Calibri" w:hAnsi="Calibri" w:cs="Calibri"/>
          <w:b w:val="0"/>
        </w:rPr>
        <w:t>13:00 Uhr in der UNI</w:t>
      </w:r>
    </w:p>
    <w:p w14:paraId="01B6A4F3" w14:textId="7A8C0900" w:rsidR="00D52500" w:rsidRPr="00A54982" w:rsidRDefault="00D52500" w:rsidP="00D777BD">
      <w:pPr>
        <w:rPr>
          <w:rFonts w:ascii="Calibri" w:hAnsi="Calibri" w:cs="Calibri"/>
          <w:iCs/>
          <w:color w:val="595959" w:themeColor="text1" w:themeTint="A6"/>
        </w:rPr>
      </w:pP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0A6BD0">
      <w:pPr>
        <w:ind w:left="0"/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71413" w14:textId="77777777" w:rsidR="003A19A3" w:rsidRDefault="003A19A3" w:rsidP="001E7D29">
      <w:pPr>
        <w:spacing w:after="0" w:line="240" w:lineRule="auto"/>
      </w:pPr>
      <w:r>
        <w:separator/>
      </w:r>
    </w:p>
  </w:endnote>
  <w:endnote w:type="continuationSeparator" w:id="0">
    <w:p w14:paraId="42848EC6" w14:textId="77777777" w:rsidR="003A19A3" w:rsidRDefault="003A19A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10C42" w14:textId="77777777" w:rsidR="003A19A3" w:rsidRDefault="003A19A3" w:rsidP="001E7D29">
      <w:pPr>
        <w:spacing w:after="0" w:line="240" w:lineRule="auto"/>
      </w:pPr>
      <w:r>
        <w:separator/>
      </w:r>
    </w:p>
  </w:footnote>
  <w:footnote w:type="continuationSeparator" w:id="0">
    <w:p w14:paraId="192298FD" w14:textId="77777777" w:rsidR="003A19A3" w:rsidRDefault="003A19A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9DD17D6"/>
    <w:multiLevelType w:val="hybridMultilevel"/>
    <w:tmpl w:val="F8B26FC0"/>
    <w:lvl w:ilvl="0" w:tplc="AE6E39A6">
      <w:start w:val="7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5FB0462"/>
    <w:multiLevelType w:val="hybridMultilevel"/>
    <w:tmpl w:val="D642251E"/>
    <w:lvl w:ilvl="0" w:tplc="A7C0F864">
      <w:start w:val="14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7"/>
  </w:num>
  <w:num w:numId="2">
    <w:abstractNumId w:val="21"/>
  </w:num>
  <w:num w:numId="3">
    <w:abstractNumId w:val="23"/>
  </w:num>
  <w:num w:numId="4">
    <w:abstractNumId w:val="13"/>
  </w:num>
  <w:num w:numId="5">
    <w:abstractNumId w:val="3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20"/>
  </w:num>
  <w:num w:numId="18">
    <w:abstractNumId w:val="18"/>
  </w:num>
  <w:num w:numId="19">
    <w:abstractNumId w:val="17"/>
  </w:num>
  <w:num w:numId="20">
    <w:abstractNumId w:val="16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5"/>
  </w:num>
  <w:num w:numId="26">
    <w:abstractNumId w:val="11"/>
  </w:num>
  <w:num w:numId="27">
    <w:abstractNumId w:val="25"/>
  </w:num>
  <w:num w:numId="28">
    <w:abstractNumId w:val="11"/>
  </w:num>
  <w:num w:numId="29">
    <w:abstractNumId w:val="33"/>
  </w:num>
  <w:num w:numId="30">
    <w:abstractNumId w:val="26"/>
  </w:num>
  <w:num w:numId="31">
    <w:abstractNumId w:val="41"/>
  </w:num>
  <w:num w:numId="32">
    <w:abstractNumId w:val="36"/>
  </w:num>
  <w:num w:numId="33">
    <w:abstractNumId w:val="19"/>
  </w:num>
  <w:num w:numId="34">
    <w:abstractNumId w:val="29"/>
  </w:num>
  <w:num w:numId="35">
    <w:abstractNumId w:val="10"/>
  </w:num>
  <w:num w:numId="36">
    <w:abstractNumId w:val="30"/>
  </w:num>
  <w:num w:numId="37">
    <w:abstractNumId w:val="32"/>
  </w:num>
  <w:num w:numId="38">
    <w:abstractNumId w:val="27"/>
  </w:num>
  <w:num w:numId="39">
    <w:abstractNumId w:val="40"/>
  </w:num>
  <w:num w:numId="40">
    <w:abstractNumId w:val="31"/>
  </w:num>
  <w:num w:numId="41">
    <w:abstractNumId w:val="28"/>
  </w:num>
  <w:num w:numId="42">
    <w:abstractNumId w:val="39"/>
  </w:num>
  <w:num w:numId="43">
    <w:abstractNumId w:val="22"/>
  </w:num>
  <w:num w:numId="44">
    <w:abstractNumId w:val="34"/>
  </w:num>
  <w:num w:numId="45">
    <w:abstractNumId w:val="12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A6BD0"/>
    <w:rsid w:val="000D445D"/>
    <w:rsid w:val="000E1C54"/>
    <w:rsid w:val="000F4987"/>
    <w:rsid w:val="000F65EC"/>
    <w:rsid w:val="00114550"/>
    <w:rsid w:val="0011573E"/>
    <w:rsid w:val="001269DE"/>
    <w:rsid w:val="00140DAE"/>
    <w:rsid w:val="0015180F"/>
    <w:rsid w:val="00156A69"/>
    <w:rsid w:val="001746FC"/>
    <w:rsid w:val="00180DE5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7446B"/>
    <w:rsid w:val="00394EF4"/>
    <w:rsid w:val="003A19A3"/>
    <w:rsid w:val="003C5E5A"/>
    <w:rsid w:val="00410612"/>
    <w:rsid w:val="00411F8B"/>
    <w:rsid w:val="00412A8D"/>
    <w:rsid w:val="00450670"/>
    <w:rsid w:val="004724BD"/>
    <w:rsid w:val="0047408C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70B8F"/>
    <w:rsid w:val="00680296"/>
    <w:rsid w:val="0068195E"/>
    <w:rsid w:val="006853BC"/>
    <w:rsid w:val="00687389"/>
    <w:rsid w:val="006928C1"/>
    <w:rsid w:val="006C51AE"/>
    <w:rsid w:val="006F03D4"/>
    <w:rsid w:val="00700B1F"/>
    <w:rsid w:val="00700C4A"/>
    <w:rsid w:val="00707D19"/>
    <w:rsid w:val="00712C0E"/>
    <w:rsid w:val="007257E9"/>
    <w:rsid w:val="00740105"/>
    <w:rsid w:val="00744B1E"/>
    <w:rsid w:val="00756D9C"/>
    <w:rsid w:val="007619BD"/>
    <w:rsid w:val="00771C24"/>
    <w:rsid w:val="00781863"/>
    <w:rsid w:val="007A5531"/>
    <w:rsid w:val="007D2E3F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B52C4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1142F"/>
    <w:rsid w:val="00E557A0"/>
    <w:rsid w:val="00EC6359"/>
    <w:rsid w:val="00EF6435"/>
    <w:rsid w:val="00F10F6B"/>
    <w:rsid w:val="00F23697"/>
    <w:rsid w:val="00F36BB7"/>
    <w:rsid w:val="00F56A16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1A1E7F-755D-44A7-A18C-A2035CC98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3</Pages>
  <Words>303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7</cp:revision>
  <dcterms:created xsi:type="dcterms:W3CDTF">2018-10-18T17:15:00Z</dcterms:created>
  <dcterms:modified xsi:type="dcterms:W3CDTF">2018-12-21T13:53:00Z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