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57932FD7" w:rsidR="00A54982" w:rsidRDefault="00B56541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28.12.2018</w:t>
      </w:r>
    </w:p>
    <w:p w14:paraId="5DC35593" w14:textId="4D6D1EEF" w:rsidR="00D6417F" w:rsidRDefault="00B56541" w:rsidP="00B56541">
      <w:pPr>
        <w:pStyle w:val="Datum"/>
        <w:spacing w:after="0"/>
        <w:ind w:left="0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Androidspieler</w:t>
      </w:r>
      <w:proofErr w:type="spellEnd"/>
      <w:r>
        <w:rPr>
          <w:rFonts w:ascii="Calibri" w:hAnsi="Calibri" w:cs="Calibri"/>
        </w:rPr>
        <w:t xml:space="preserve"> Konferenz Protokoll</w:t>
      </w:r>
    </w:p>
    <w:p w14:paraId="31F54151" w14:textId="77777777" w:rsidR="00742FF4" w:rsidRPr="00742FF4" w:rsidRDefault="00742FF4" w:rsidP="00742FF4">
      <w:pPr>
        <w:spacing w:after="0" w:line="240" w:lineRule="auto"/>
        <w:rPr>
          <w:rFonts w:ascii="Calibri" w:hAnsi="Calibri" w:cs="Calibri"/>
        </w:rPr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198509D" w14:textId="70E85B2B" w:rsidR="00156A69" w:rsidRPr="00A54982" w:rsidRDefault="00156A69" w:rsidP="00B5654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713AD3D2" w14:textId="1CFE7822" w:rsidR="00156A69" w:rsidRPr="00A54982" w:rsidRDefault="00156A69" w:rsidP="00B5654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8DD1167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7501694D" w14:textId="69537F66" w:rsidR="00156A69" w:rsidRPr="00A54982" w:rsidRDefault="00156A69" w:rsidP="00B5654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6BB4770" w14:textId="434B5E18" w:rsidR="0015180F" w:rsidRDefault="00156A69" w:rsidP="00B5654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 w:rsidR="00A54982">
        <w:rPr>
          <w:rFonts w:ascii="Calibri" w:hAnsi="Calibri" w:cs="Calibri"/>
        </w:rPr>
        <w:t xml:space="preserve"> B.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10356323" w:rsidR="00D777BD" w:rsidRPr="00CC6697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6B28FCD2" w14:textId="3A7A35DE" w:rsidR="00CC6697" w:rsidRPr="001E3B77" w:rsidRDefault="00CC6697" w:rsidP="00CC6697">
      <w:pPr>
        <w:pStyle w:val="Listennummer"/>
        <w:numPr>
          <w:ilvl w:val="0"/>
          <w:numId w:val="46"/>
        </w:numPr>
        <w:rPr>
          <w:rFonts w:ascii="Calibri" w:hAnsi="Calibri" w:cs="Calibri"/>
          <w:b w:val="0"/>
        </w:rPr>
      </w:pPr>
      <w:r w:rsidRPr="001E3B77">
        <w:rPr>
          <w:rFonts w:ascii="Calibri" w:hAnsi="Calibri" w:cs="Calibri"/>
          <w:b w:val="0"/>
        </w:rPr>
        <w:t>Pattern bleibt bei MVP -&gt; Ordnerstruktur anpassen</w:t>
      </w:r>
    </w:p>
    <w:p w14:paraId="7D7156DE" w14:textId="2B787BBF" w:rsidR="00CC6697" w:rsidRPr="001E3B77" w:rsidRDefault="00CC6697" w:rsidP="00CC6697">
      <w:pPr>
        <w:pStyle w:val="Listennummer"/>
        <w:numPr>
          <w:ilvl w:val="0"/>
          <w:numId w:val="46"/>
        </w:numPr>
        <w:rPr>
          <w:rFonts w:ascii="Calibri" w:hAnsi="Calibri" w:cs="Calibri"/>
          <w:b w:val="0"/>
        </w:rPr>
      </w:pPr>
      <w:r w:rsidRPr="001E3B77">
        <w:rPr>
          <w:rFonts w:ascii="Calibri" w:hAnsi="Calibri" w:cs="Calibri"/>
          <w:b w:val="0"/>
        </w:rPr>
        <w:t>Android und Desktop testen am 02.01.2019 um 14:00</w:t>
      </w:r>
    </w:p>
    <w:p w14:paraId="185C4AAB" w14:textId="74DD50C1" w:rsidR="00D50D23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696FF1C0" w14:textId="17E600A7" w:rsidR="001E3B77" w:rsidRPr="00A54982" w:rsidRDefault="001E3B77" w:rsidP="001E3B77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</w:rPr>
      </w:pPr>
      <w:r>
        <w:rPr>
          <w:rFonts w:ascii="Calibri" w:hAnsi="Calibri" w:cs="Calibri"/>
        </w:rPr>
        <w:t>An Alle: Code-Style-Guideline beachten und anpassen für den jeweiligen Bereich.</w:t>
      </w:r>
    </w:p>
    <w:p w14:paraId="27A93C7E" w14:textId="004644AC" w:rsidR="00C1643D" w:rsidRDefault="00B56541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>Moe:</w:t>
      </w:r>
    </w:p>
    <w:p w14:paraId="22C52D5D" w14:textId="33B34ED4" w:rsidR="00B56541" w:rsidRDefault="00B56541" w:rsidP="00B56541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Lobby bis zum nächsten Termin fertigstellen, dazu gehört:</w:t>
      </w:r>
    </w:p>
    <w:p w14:paraId="4C843F47" w14:textId="00E3D996" w:rsidR="00B56541" w:rsidRDefault="00B56541" w:rsidP="00B56541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Interface-Anbindung</w:t>
      </w:r>
    </w:p>
    <w:p w14:paraId="401EF64E" w14:textId="5773577B" w:rsidR="00B56541" w:rsidRDefault="00B56541" w:rsidP="00B56541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Joinen</w:t>
      </w:r>
      <w:proofErr w:type="spellEnd"/>
      <w:r>
        <w:rPr>
          <w:rFonts w:ascii="Calibri" w:hAnsi="Calibri" w:cs="Calibri"/>
        </w:rPr>
        <w:t xml:space="preserve"> als </w:t>
      </w:r>
      <w:proofErr w:type="spellStart"/>
      <w:r>
        <w:rPr>
          <w:rFonts w:ascii="Calibri" w:hAnsi="Calibri" w:cs="Calibri"/>
        </w:rPr>
        <w:t>Spectetor</w:t>
      </w:r>
      <w:proofErr w:type="spellEnd"/>
      <w:r>
        <w:rPr>
          <w:rFonts w:ascii="Calibri" w:hAnsi="Calibri" w:cs="Calibri"/>
        </w:rPr>
        <w:t xml:space="preserve"> oder Spieler, je nach Spiel</w:t>
      </w:r>
      <w:r>
        <w:rPr>
          <w:rFonts w:ascii="Calibri" w:hAnsi="Calibri" w:cs="Calibri"/>
        </w:rPr>
        <w:tab/>
      </w:r>
    </w:p>
    <w:p w14:paraId="7EEFEA56" w14:textId="339D2CFB" w:rsidR="00B56541" w:rsidRDefault="00B56541" w:rsidP="00B56541">
      <w:pPr>
        <w:pStyle w:val="Listenabsatz"/>
        <w:numPr>
          <w:ilvl w:val="3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Button muss vorhanden sein</w:t>
      </w:r>
    </w:p>
    <w:p w14:paraId="2FD36DDB" w14:textId="5DE7F057" w:rsidR="00B56541" w:rsidRDefault="00B56541" w:rsidP="00B56541">
      <w:pPr>
        <w:pStyle w:val="Listenabsatz"/>
        <w:numPr>
          <w:ilvl w:val="3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Mit </w:t>
      </w:r>
      <w:proofErr w:type="spellStart"/>
      <w:r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zusammensetzen und „Brücke“ zur </w:t>
      </w:r>
      <w:proofErr w:type="spellStart"/>
      <w:r>
        <w:rPr>
          <w:rFonts w:ascii="Calibri" w:hAnsi="Calibri" w:cs="Calibri"/>
        </w:rPr>
        <w:t>Activity</w:t>
      </w:r>
      <w:proofErr w:type="spellEnd"/>
      <w:r>
        <w:rPr>
          <w:rFonts w:ascii="Calibri" w:hAnsi="Calibri" w:cs="Calibri"/>
        </w:rPr>
        <w:t xml:space="preserve"> des richtigen Spiels schlagen</w:t>
      </w:r>
    </w:p>
    <w:p w14:paraId="25FC19BE" w14:textId="0E8072F5" w:rsidR="00B56541" w:rsidRDefault="00B56541" w:rsidP="00B56541">
      <w:pPr>
        <w:pStyle w:val="Listenabsatz"/>
        <w:numPr>
          <w:ilvl w:val="4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Was muss übergeben werden?</w:t>
      </w:r>
    </w:p>
    <w:p w14:paraId="70C6D06E" w14:textId="1D6DE6A3" w:rsidR="00B56541" w:rsidRDefault="00B56541" w:rsidP="00B56541">
      <w:pPr>
        <w:pStyle w:val="Listenabsatz"/>
        <w:numPr>
          <w:ilvl w:val="4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Was erwartet </w:t>
      </w:r>
      <w:proofErr w:type="spellStart"/>
      <w:r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>?</w:t>
      </w:r>
    </w:p>
    <w:p w14:paraId="1C35CED6" w14:textId="3638352A" w:rsidR="00B56541" w:rsidRDefault="00B56541" w:rsidP="00B56541">
      <w:pPr>
        <w:pStyle w:val="Listenabsatz"/>
        <w:numPr>
          <w:ilvl w:val="4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Welche Funktion muss aufgerufen werden?</w:t>
      </w:r>
    </w:p>
    <w:p w14:paraId="52B7BB5B" w14:textId="259F3390" w:rsidR="00B56541" w:rsidRDefault="00B56541" w:rsidP="00B56541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Tabbar</w:t>
      </w:r>
      <w:proofErr w:type="spellEnd"/>
      <w:r>
        <w:rPr>
          <w:rFonts w:ascii="Calibri" w:hAnsi="Calibri" w:cs="Calibri"/>
        </w:rPr>
        <w:t xml:space="preserve">, sodass </w:t>
      </w:r>
      <w:proofErr w:type="spellStart"/>
      <w:r>
        <w:rPr>
          <w:rFonts w:ascii="Calibri" w:hAnsi="Calibri" w:cs="Calibri"/>
        </w:rPr>
        <w:t>started</w:t>
      </w:r>
      <w:proofErr w:type="spellEnd"/>
      <w:r>
        <w:rPr>
          <w:rFonts w:ascii="Calibri" w:hAnsi="Calibri" w:cs="Calibri"/>
        </w:rPr>
        <w:t xml:space="preserve">, not </w:t>
      </w:r>
      <w:proofErr w:type="spellStart"/>
      <w:r>
        <w:rPr>
          <w:rFonts w:ascii="Calibri" w:hAnsi="Calibri" w:cs="Calibri"/>
        </w:rPr>
        <w:t>started</w:t>
      </w:r>
      <w:proofErr w:type="spellEnd"/>
      <w:r>
        <w:rPr>
          <w:rFonts w:ascii="Calibri" w:hAnsi="Calibri" w:cs="Calibri"/>
        </w:rPr>
        <w:t xml:space="preserve"> usw. auswählbar ist</w:t>
      </w:r>
    </w:p>
    <w:p w14:paraId="10FD676E" w14:textId="30C2E38E" w:rsidR="00B56541" w:rsidRDefault="00B56541" w:rsidP="00B56541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Configuration</w:t>
      </w:r>
      <w:proofErr w:type="spellEnd"/>
      <w:r>
        <w:rPr>
          <w:rFonts w:ascii="Calibri" w:hAnsi="Calibri" w:cs="Calibri"/>
        </w:rPr>
        <w:t xml:space="preserve"> einsehen eines Spiels</w:t>
      </w:r>
    </w:p>
    <w:p w14:paraId="3FA07B21" w14:textId="37D08AFF" w:rsidR="00B56541" w:rsidRDefault="00B56541" w:rsidP="00B56541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Refresh über Button manuell</w:t>
      </w:r>
    </w:p>
    <w:p w14:paraId="56713D1D" w14:textId="7645DCC0" w:rsidR="00B56541" w:rsidRDefault="00B56541" w:rsidP="00B56541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Lobby soll im nächsten Termin testbar sein</w:t>
      </w:r>
    </w:p>
    <w:p w14:paraId="7132B993" w14:textId="67E3E89E" w:rsidR="00B56541" w:rsidRDefault="00B56541" w:rsidP="00B56541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Product-Vision erneut abgleichen auf implementierten Features -&gt; Ist </w:t>
      </w:r>
      <w:proofErr w:type="spellStart"/>
      <w:r>
        <w:rPr>
          <w:rFonts w:ascii="Calibri" w:hAnsi="Calibri" w:cs="Calibri"/>
        </w:rPr>
        <w:t>alls</w:t>
      </w:r>
      <w:proofErr w:type="spellEnd"/>
      <w:r>
        <w:rPr>
          <w:rFonts w:ascii="Calibri" w:hAnsi="Calibri" w:cs="Calibri"/>
        </w:rPr>
        <w:t xml:space="preserve"> das in der Lobby, was laut Product-Vision gefordert ist???</w:t>
      </w:r>
    </w:p>
    <w:p w14:paraId="2D5FD8E8" w14:textId="40F403D4" w:rsidR="00B56541" w:rsidRDefault="00B56541" w:rsidP="00B56541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Falls nein, Rückmeldung an Steffen</w:t>
      </w:r>
    </w:p>
    <w:p w14:paraId="6C43BC12" w14:textId="32A02F06" w:rsidR="001E3B77" w:rsidRDefault="001E3B77" w:rsidP="001E3B77">
      <w:pPr>
        <w:rPr>
          <w:rFonts w:ascii="Calibri" w:hAnsi="Calibri" w:cs="Calibri"/>
        </w:rPr>
      </w:pPr>
    </w:p>
    <w:p w14:paraId="4638D86A" w14:textId="77777777" w:rsidR="001E3B77" w:rsidRPr="001E3B77" w:rsidRDefault="001E3B77" w:rsidP="001E3B77">
      <w:pPr>
        <w:rPr>
          <w:rFonts w:ascii="Calibri" w:hAnsi="Calibri" w:cs="Calibri"/>
        </w:rPr>
      </w:pPr>
    </w:p>
    <w:p w14:paraId="2B0E8EC0" w14:textId="6584EDD7" w:rsidR="00B56541" w:rsidRDefault="00B56541" w:rsidP="00B5654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Dennis:</w:t>
      </w:r>
    </w:p>
    <w:p w14:paraId="37A537AF" w14:textId="0DD32F2E" w:rsidR="00B56541" w:rsidRDefault="00B56541" w:rsidP="00B56541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Login komplett fertigstellen</w:t>
      </w:r>
    </w:p>
    <w:p w14:paraId="79C5B4ED" w14:textId="3F31BB0E" w:rsidR="001E3B77" w:rsidRDefault="001E3B77" w:rsidP="00B56541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Im Login sind alle zu implementierenden Features</w:t>
      </w:r>
      <w:r w:rsidR="00A234E3">
        <w:rPr>
          <w:rFonts w:ascii="Calibri" w:hAnsi="Calibri" w:cs="Calibri"/>
        </w:rPr>
        <w:t xml:space="preserve"> laut Product-Vision</w:t>
      </w:r>
      <w:r>
        <w:rPr>
          <w:rFonts w:ascii="Calibri" w:hAnsi="Calibri" w:cs="Calibri"/>
        </w:rPr>
        <w:t xml:space="preserve"> enthalten und können im nächsten Termin getestet werden</w:t>
      </w:r>
    </w:p>
    <w:p w14:paraId="228F3D32" w14:textId="24E218AF" w:rsidR="001E3B77" w:rsidRDefault="001E3B77" w:rsidP="001E3B77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 Anbindung muss funktionieren!</w:t>
      </w:r>
    </w:p>
    <w:p w14:paraId="10D9C25A" w14:textId="26C0C787" w:rsidR="001E3B77" w:rsidRDefault="001E3B77" w:rsidP="001E3B77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Auf MVP umbauen, falls noch nicht ist</w:t>
      </w:r>
    </w:p>
    <w:p w14:paraId="4CB35C96" w14:textId="53300452" w:rsidR="00D96CB8" w:rsidRDefault="00D96CB8" w:rsidP="001E3B77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GridView</w:t>
      </w:r>
      <w:proofErr w:type="spellEnd"/>
      <w:r>
        <w:rPr>
          <w:rFonts w:ascii="Calibri" w:hAnsi="Calibri" w:cs="Calibri"/>
        </w:rPr>
        <w:t>:</w:t>
      </w:r>
    </w:p>
    <w:p w14:paraId="7422AEB4" w14:textId="5F3D2D90" w:rsidR="00D96CB8" w:rsidRDefault="00D96CB8" w:rsidP="00D96CB8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In Erfahrung bringen:</w:t>
      </w:r>
    </w:p>
    <w:p w14:paraId="0D3293ED" w14:textId="4909E3EC" w:rsidR="00D96CB8" w:rsidRDefault="00D96CB8" w:rsidP="00D96CB8">
      <w:pPr>
        <w:pStyle w:val="Listenabsatz"/>
        <w:numPr>
          <w:ilvl w:val="3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Wie können wir die Koordinaten des Spielfelds bei Klick auf Spielfeld bekommen?</w:t>
      </w:r>
    </w:p>
    <w:p w14:paraId="1B79C32E" w14:textId="739BA758" w:rsidR="00D96CB8" w:rsidRDefault="00D96CB8" w:rsidP="00D96CB8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Programmieren, sodass</w:t>
      </w:r>
    </w:p>
    <w:p w14:paraId="356FBF4C" w14:textId="766EE68A" w:rsidR="00D96CB8" w:rsidRDefault="00D96CB8" w:rsidP="00D96CB8">
      <w:pPr>
        <w:pStyle w:val="Listenabsatz"/>
        <w:numPr>
          <w:ilvl w:val="3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Tiles</w:t>
      </w:r>
      <w:proofErr w:type="spellEnd"/>
      <w:r>
        <w:rPr>
          <w:rFonts w:ascii="Calibri" w:hAnsi="Calibri" w:cs="Calibri"/>
        </w:rPr>
        <w:t xml:space="preserve"> gelegt werden können</w:t>
      </w:r>
    </w:p>
    <w:p w14:paraId="178F466A" w14:textId="565B4279" w:rsidR="00D96CB8" w:rsidRDefault="00D96CB8" w:rsidP="00D96CB8">
      <w:pPr>
        <w:pStyle w:val="Listenabsatz"/>
        <w:numPr>
          <w:ilvl w:val="3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Tiles</w:t>
      </w:r>
      <w:proofErr w:type="spellEnd"/>
      <w:r>
        <w:rPr>
          <w:rFonts w:ascii="Calibri" w:hAnsi="Calibri" w:cs="Calibri"/>
        </w:rPr>
        <w:t xml:space="preserve"> gelöscht werden können</w:t>
      </w:r>
    </w:p>
    <w:p w14:paraId="0611EF5B" w14:textId="71E1D20A" w:rsidR="00D96CB8" w:rsidRDefault="00D96CB8" w:rsidP="00D96CB8">
      <w:pPr>
        <w:pStyle w:val="Listenabsatz"/>
        <w:numPr>
          <w:ilvl w:val="3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Tiles</w:t>
      </w:r>
      <w:proofErr w:type="spellEnd"/>
      <w:r>
        <w:rPr>
          <w:rFonts w:ascii="Calibri" w:hAnsi="Calibri" w:cs="Calibri"/>
        </w:rPr>
        <w:t xml:space="preserve"> fest auf dem Spielfeld gelegt werden können</w:t>
      </w:r>
    </w:p>
    <w:p w14:paraId="0AD88E49" w14:textId="410E912F" w:rsidR="00D96CB8" w:rsidRPr="00A234E3" w:rsidRDefault="00A234E3" w:rsidP="00A234E3">
      <w:pPr>
        <w:pStyle w:val="Listenabsatz"/>
        <w:numPr>
          <w:ilvl w:val="3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Tiles</w:t>
      </w:r>
      <w:proofErr w:type="spellEnd"/>
      <w:r>
        <w:rPr>
          <w:rFonts w:ascii="Calibri" w:hAnsi="Calibri" w:cs="Calibri"/>
        </w:rPr>
        <w:t xml:space="preserve"> werden markiert (Spieler übergeben)</w:t>
      </w:r>
    </w:p>
    <w:p w14:paraId="6D1E7B91" w14:textId="5EF6C593" w:rsidR="001E3B77" w:rsidRDefault="001E3B77" w:rsidP="001E3B77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>:</w:t>
      </w:r>
    </w:p>
    <w:p w14:paraId="169A20E3" w14:textId="7E3385AD" w:rsidR="0071263B" w:rsidRDefault="00A234E3" w:rsidP="009E0FF9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Brücke von Moe, sprich </w:t>
      </w:r>
      <w:proofErr w:type="spellStart"/>
      <w:r>
        <w:rPr>
          <w:rFonts w:ascii="Calibri" w:hAnsi="Calibri" w:cs="Calibri"/>
        </w:rPr>
        <w:t>Acitivity</w:t>
      </w:r>
      <w:proofErr w:type="spellEnd"/>
      <w:r>
        <w:rPr>
          <w:rFonts w:ascii="Calibri" w:hAnsi="Calibri" w:cs="Calibri"/>
        </w:rPr>
        <w:t xml:space="preserve"> Spielmodus und </w:t>
      </w:r>
      <w:proofErr w:type="spellStart"/>
      <w:r>
        <w:rPr>
          <w:rFonts w:ascii="Calibri" w:hAnsi="Calibri" w:cs="Calibri"/>
        </w:rPr>
        <w:t>Spectetormodus</w:t>
      </w:r>
      <w:proofErr w:type="spellEnd"/>
      <w:r>
        <w:rPr>
          <w:rFonts w:ascii="Calibri" w:hAnsi="Calibri" w:cs="Calibri"/>
        </w:rPr>
        <w:t xml:space="preserve"> wird angezeigt</w:t>
      </w:r>
    </w:p>
    <w:p w14:paraId="18D77820" w14:textId="233BBF7D" w:rsidR="009E0FF9" w:rsidRPr="009E0FF9" w:rsidRDefault="009930E9" w:rsidP="009E0FF9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Spectator</w:t>
      </w:r>
      <w:proofErr w:type="spellEnd"/>
      <w:r>
        <w:rPr>
          <w:rFonts w:ascii="Calibri" w:hAnsi="Calibri" w:cs="Calibri"/>
        </w:rPr>
        <w:t xml:space="preserve"> laut Product-Vision komplett fertigstellen</w:t>
      </w:r>
      <w:bookmarkStart w:id="0" w:name="_GoBack"/>
      <w:bookmarkEnd w:id="0"/>
    </w:p>
    <w:p w14:paraId="738657C6" w14:textId="3E6E3989" w:rsidR="00844EAD" w:rsidRDefault="00844EAD" w:rsidP="00844EAD">
      <w:pPr>
        <w:rPr>
          <w:rFonts w:ascii="Calibri" w:hAnsi="Calibri" w:cs="Calibri"/>
        </w:rPr>
      </w:pPr>
      <w:r>
        <w:rPr>
          <w:rFonts w:ascii="Calibri" w:hAnsi="Calibri" w:cs="Calibri"/>
        </w:rPr>
        <w:t>Tim:</w:t>
      </w:r>
    </w:p>
    <w:p w14:paraId="25A21FE7" w14:textId="02C783EA" w:rsidR="00844EAD" w:rsidRDefault="00844EAD" w:rsidP="00844EAD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Inteface</w:t>
      </w:r>
      <w:proofErr w:type="spellEnd"/>
      <w:r>
        <w:rPr>
          <w:rFonts w:ascii="Calibri" w:hAnsi="Calibri" w:cs="Calibri"/>
        </w:rPr>
        <w:t xml:space="preserve">-Doc aus Slack in </w:t>
      </w:r>
      <w:proofErr w:type="spellStart"/>
      <w:r>
        <w:rPr>
          <w:rFonts w:ascii="Calibri" w:hAnsi="Calibri" w:cs="Calibri"/>
        </w:rPr>
        <w:t>develop</w:t>
      </w:r>
      <w:proofErr w:type="spellEnd"/>
      <w:r>
        <w:rPr>
          <w:rFonts w:ascii="Calibri" w:hAnsi="Calibri" w:cs="Calibri"/>
        </w:rPr>
        <w:t xml:space="preserve"> pushen</w:t>
      </w:r>
    </w:p>
    <w:p w14:paraId="3B1C5DE2" w14:textId="48CC4D33" w:rsidR="00844EAD" w:rsidRDefault="00844EAD" w:rsidP="00844EAD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Analyse überarbeiten auf neuen Interface-Doc</w:t>
      </w:r>
    </w:p>
    <w:p w14:paraId="60BA8873" w14:textId="112927BB" w:rsidR="00844EAD" w:rsidRDefault="00844EAD" w:rsidP="00844EAD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Lobby Spielserver</w:t>
      </w:r>
    </w:p>
    <w:p w14:paraId="72E5DD10" w14:textId="239AA9E2" w:rsidR="005F7600" w:rsidRDefault="005F7600" w:rsidP="00844EAD">
      <w:pPr>
        <w:pStyle w:val="Listenabsatz"/>
        <w:numPr>
          <w:ilvl w:val="1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GitLab CI bis nächste Woche lauffähig</w:t>
      </w:r>
    </w:p>
    <w:p w14:paraId="7F73FFDD" w14:textId="56A286BE" w:rsidR="005F7600" w:rsidRDefault="005F7600" w:rsidP="005F7600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Maven</w:t>
      </w:r>
    </w:p>
    <w:p w14:paraId="3417FFBE" w14:textId="0837C36C" w:rsidR="005F7600" w:rsidRDefault="005F7600" w:rsidP="005F7600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Gradle</w:t>
      </w:r>
      <w:proofErr w:type="spellEnd"/>
    </w:p>
    <w:p w14:paraId="5ACBC2F5" w14:textId="77777777" w:rsidR="005F7600" w:rsidRDefault="005F7600" w:rsidP="005F7600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bei Push auf Master</w:t>
      </w:r>
    </w:p>
    <w:p w14:paraId="5E50BF67" w14:textId="26797875" w:rsidR="005F7600" w:rsidRPr="005F7600" w:rsidRDefault="005F7600" w:rsidP="005F7600">
      <w:pPr>
        <w:pStyle w:val="Listenabsatz"/>
        <w:numPr>
          <w:ilvl w:val="2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Wenn möglich hier die einfachste Variante realisieren für Android, Desktop, Server und KI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A135DD7" w14:textId="6D7DF791" w:rsidR="00045BAE" w:rsidRDefault="00134BEC" w:rsidP="00045BAE">
      <w:pPr>
        <w:rPr>
          <w:rFonts w:ascii="Calibri" w:hAnsi="Calibri" w:cs="Calibri"/>
        </w:rPr>
      </w:pPr>
      <w:r>
        <w:rPr>
          <w:rFonts w:ascii="Calibri" w:hAnsi="Calibri" w:cs="Calibri"/>
        </w:rPr>
        <w:t>02.01.19, UNI 14 Uhr</w:t>
      </w:r>
    </w:p>
    <w:p w14:paraId="6E563A84" w14:textId="03F8DAFF" w:rsidR="00045BAE" w:rsidRDefault="00045BAE" w:rsidP="00045BAE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</w:p>
    <w:p w14:paraId="7CF608ED" w14:textId="414F553F" w:rsidR="00045BAE" w:rsidRPr="00045BAE" w:rsidRDefault="00045BAE" w:rsidP="00045BAE">
      <w:pPr>
        <w:spacing w:after="0" w:line="240" w:lineRule="auto"/>
        <w:rPr>
          <w:rFonts w:ascii="Calibri" w:hAnsi="Calibri" w:cs="Calibri"/>
        </w:rPr>
      </w:pPr>
      <w:r w:rsidRPr="00045BAE">
        <w:rPr>
          <w:rFonts w:ascii="Calibri" w:hAnsi="Calibri" w:cs="Calibri"/>
        </w:rPr>
        <w:t>Rückfrage, An Wen?</w:t>
      </w:r>
      <w:r w:rsidR="00D6417F">
        <w:rPr>
          <w:rFonts w:ascii="Calibri" w:hAnsi="Calibri" w:cs="Calibri"/>
        </w:rPr>
        <w:t xml:space="preserve"> Das muss auch kommuniziert werden!</w:t>
      </w:r>
    </w:p>
    <w:p w14:paraId="7D5973F7" w14:textId="77777777" w:rsidR="00045BAE" w:rsidRPr="00045BAE" w:rsidRDefault="00045BAE" w:rsidP="00045BAE">
      <w:pPr>
        <w:rPr>
          <w:rFonts w:ascii="Calibri" w:hAnsi="Calibri" w:cs="Calibri"/>
        </w:rPr>
      </w:pP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732CD" w14:textId="77777777" w:rsidR="006D783C" w:rsidRDefault="006D783C" w:rsidP="001E7D29">
      <w:pPr>
        <w:spacing w:after="0" w:line="240" w:lineRule="auto"/>
      </w:pPr>
      <w:r>
        <w:separator/>
      </w:r>
    </w:p>
  </w:endnote>
  <w:endnote w:type="continuationSeparator" w:id="0">
    <w:p w14:paraId="42FDF699" w14:textId="77777777" w:rsidR="006D783C" w:rsidRDefault="006D783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36636" w14:textId="77777777" w:rsidR="006D783C" w:rsidRDefault="006D783C" w:rsidP="001E7D29">
      <w:pPr>
        <w:spacing w:after="0" w:line="240" w:lineRule="auto"/>
      </w:pPr>
      <w:r>
        <w:separator/>
      </w:r>
    </w:p>
  </w:footnote>
  <w:footnote w:type="continuationSeparator" w:id="0">
    <w:p w14:paraId="04D248EF" w14:textId="77777777" w:rsidR="006D783C" w:rsidRDefault="006D783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9DD17D6"/>
    <w:multiLevelType w:val="hybridMultilevel"/>
    <w:tmpl w:val="F8B26FC0"/>
    <w:lvl w:ilvl="0" w:tplc="AE6E39A6">
      <w:start w:val="7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1DC83223"/>
    <w:multiLevelType w:val="hybridMultilevel"/>
    <w:tmpl w:val="053047FA"/>
    <w:lvl w:ilvl="0" w:tplc="E51CF9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29A7327"/>
    <w:multiLevelType w:val="hybridMultilevel"/>
    <w:tmpl w:val="F8C0A24E"/>
    <w:lvl w:ilvl="0" w:tplc="AAA891F6">
      <w:numFmt w:val="bullet"/>
      <w:lvlText w:val="-"/>
      <w:lvlJc w:val="left"/>
      <w:pPr>
        <w:ind w:left="533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6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2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8"/>
  </w:num>
  <w:num w:numId="2">
    <w:abstractNumId w:val="21"/>
  </w:num>
  <w:num w:numId="3">
    <w:abstractNumId w:val="23"/>
  </w:num>
  <w:num w:numId="4">
    <w:abstractNumId w:val="13"/>
  </w:num>
  <w:num w:numId="5">
    <w:abstractNumId w:val="3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20"/>
  </w:num>
  <w:num w:numId="18">
    <w:abstractNumId w:val="17"/>
  </w:num>
  <w:num w:numId="19">
    <w:abstractNumId w:val="16"/>
  </w:num>
  <w:num w:numId="20">
    <w:abstractNumId w:val="15"/>
  </w:num>
  <w:num w:numId="21">
    <w:abstractNumId w:val="25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6"/>
  </w:num>
  <w:num w:numId="26">
    <w:abstractNumId w:val="11"/>
  </w:num>
  <w:num w:numId="27">
    <w:abstractNumId w:val="26"/>
  </w:num>
  <w:num w:numId="28">
    <w:abstractNumId w:val="11"/>
  </w:num>
  <w:num w:numId="29">
    <w:abstractNumId w:val="34"/>
  </w:num>
  <w:num w:numId="30">
    <w:abstractNumId w:val="27"/>
  </w:num>
  <w:num w:numId="31">
    <w:abstractNumId w:val="42"/>
  </w:num>
  <w:num w:numId="32">
    <w:abstractNumId w:val="37"/>
  </w:num>
  <w:num w:numId="33">
    <w:abstractNumId w:val="18"/>
  </w:num>
  <w:num w:numId="34">
    <w:abstractNumId w:val="30"/>
  </w:num>
  <w:num w:numId="35">
    <w:abstractNumId w:val="10"/>
  </w:num>
  <w:num w:numId="36">
    <w:abstractNumId w:val="31"/>
  </w:num>
  <w:num w:numId="37">
    <w:abstractNumId w:val="33"/>
  </w:num>
  <w:num w:numId="38">
    <w:abstractNumId w:val="28"/>
  </w:num>
  <w:num w:numId="39">
    <w:abstractNumId w:val="41"/>
  </w:num>
  <w:num w:numId="40">
    <w:abstractNumId w:val="32"/>
  </w:num>
  <w:num w:numId="41">
    <w:abstractNumId w:val="29"/>
  </w:num>
  <w:num w:numId="42">
    <w:abstractNumId w:val="40"/>
  </w:num>
  <w:num w:numId="43">
    <w:abstractNumId w:val="22"/>
  </w:num>
  <w:num w:numId="44">
    <w:abstractNumId w:val="35"/>
  </w:num>
  <w:num w:numId="45">
    <w:abstractNumId w:val="19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43698"/>
    <w:rsid w:val="00045BAE"/>
    <w:rsid w:val="00057671"/>
    <w:rsid w:val="000D445D"/>
    <w:rsid w:val="000F4987"/>
    <w:rsid w:val="000F65EC"/>
    <w:rsid w:val="0011573E"/>
    <w:rsid w:val="001269DE"/>
    <w:rsid w:val="00134BEC"/>
    <w:rsid w:val="00140DAE"/>
    <w:rsid w:val="0015180F"/>
    <w:rsid w:val="00156A69"/>
    <w:rsid w:val="001746FC"/>
    <w:rsid w:val="00193653"/>
    <w:rsid w:val="0019457D"/>
    <w:rsid w:val="001C329C"/>
    <w:rsid w:val="001E3B77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3E75F9"/>
    <w:rsid w:val="00410612"/>
    <w:rsid w:val="00411F8B"/>
    <w:rsid w:val="00450670"/>
    <w:rsid w:val="004724BD"/>
    <w:rsid w:val="00477352"/>
    <w:rsid w:val="00491C23"/>
    <w:rsid w:val="004A0544"/>
    <w:rsid w:val="004B5C09"/>
    <w:rsid w:val="004E227E"/>
    <w:rsid w:val="00500DD1"/>
    <w:rsid w:val="00513F4F"/>
    <w:rsid w:val="00521AE3"/>
    <w:rsid w:val="00535B54"/>
    <w:rsid w:val="00554276"/>
    <w:rsid w:val="0056265D"/>
    <w:rsid w:val="00565814"/>
    <w:rsid w:val="005E0ED9"/>
    <w:rsid w:val="005F7600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D783C"/>
    <w:rsid w:val="006F03D4"/>
    <w:rsid w:val="00700B1F"/>
    <w:rsid w:val="0071263B"/>
    <w:rsid w:val="00712C0E"/>
    <w:rsid w:val="007257E9"/>
    <w:rsid w:val="00740105"/>
    <w:rsid w:val="00742FF4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44EAD"/>
    <w:rsid w:val="00867EA4"/>
    <w:rsid w:val="00897D88"/>
    <w:rsid w:val="008A0319"/>
    <w:rsid w:val="008D43E9"/>
    <w:rsid w:val="008E3C0E"/>
    <w:rsid w:val="008E476B"/>
    <w:rsid w:val="009241E2"/>
    <w:rsid w:val="00927C63"/>
    <w:rsid w:val="00932F50"/>
    <w:rsid w:val="0094637B"/>
    <w:rsid w:val="00955A78"/>
    <w:rsid w:val="009921B8"/>
    <w:rsid w:val="009930E9"/>
    <w:rsid w:val="009A0386"/>
    <w:rsid w:val="009A63B6"/>
    <w:rsid w:val="009D4984"/>
    <w:rsid w:val="009D6901"/>
    <w:rsid w:val="009E0FF9"/>
    <w:rsid w:val="009F4E19"/>
    <w:rsid w:val="00A07662"/>
    <w:rsid w:val="00A21B71"/>
    <w:rsid w:val="00A234E3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41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C6697"/>
    <w:rsid w:val="00CE5A5C"/>
    <w:rsid w:val="00D31AB7"/>
    <w:rsid w:val="00D50D23"/>
    <w:rsid w:val="00D512BB"/>
    <w:rsid w:val="00D52500"/>
    <w:rsid w:val="00D6417F"/>
    <w:rsid w:val="00D777BD"/>
    <w:rsid w:val="00D96CB8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AAA1F-0E49-4661-905D-ED46D8B4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3</Pages>
  <Words>279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8</cp:revision>
  <dcterms:created xsi:type="dcterms:W3CDTF">2018-10-18T17:15:00Z</dcterms:created>
  <dcterms:modified xsi:type="dcterms:W3CDTF">2018-12-28T14:40:00Z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