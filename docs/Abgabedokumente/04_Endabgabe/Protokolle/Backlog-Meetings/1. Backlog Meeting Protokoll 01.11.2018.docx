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3D67F056" w:rsidR="00A54982" w:rsidRDefault="006759E0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Datum: 01.11.2018</w:t>
      </w:r>
    </w:p>
    <w:p w14:paraId="60E3377C" w14:textId="5C9C196C" w:rsidR="00554276" w:rsidRDefault="00A54982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Thema</w:t>
      </w:r>
      <w:r w:rsidR="006759E0">
        <w:rPr>
          <w:rFonts w:ascii="Calibri" w:hAnsi="Calibri" w:cs="Calibri"/>
        </w:rPr>
        <w:t>: Backlogmeeting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198509D" w14:textId="40CE37FE" w:rsidR="00156A69" w:rsidRPr="00A54982" w:rsidRDefault="00156A69" w:rsidP="006759E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G</w:t>
      </w:r>
      <w:r w:rsidR="006759E0">
        <w:rPr>
          <w:rFonts w:ascii="Calibri" w:hAnsi="Calibri" w:cs="Calibri"/>
        </w:rPr>
        <w:t>.</w:t>
      </w:r>
    </w:p>
    <w:p w14:paraId="78DD1167" w14:textId="60FA0B15" w:rsidR="00156A69" w:rsidRPr="00A54982" w:rsidRDefault="00156A69" w:rsidP="006759E0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5231ACB4" w14:textId="7E193151" w:rsidR="00156A69" w:rsidRPr="00A54982" w:rsidRDefault="00156A69" w:rsidP="006759E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4EC67E06" w:rsidR="00D777BD" w:rsidRPr="006759E0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2FDD7B75" w14:textId="1F4C2C0B" w:rsidR="006759E0" w:rsidRPr="006759E0" w:rsidRDefault="006759E0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Beispiele User Stories angeschaut</w:t>
      </w:r>
    </w:p>
    <w:p w14:paraId="59BD7307" w14:textId="48427757" w:rsidR="006759E0" w:rsidRDefault="006759E0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Ausrichter User Stories zusammengetragen</w:t>
      </w:r>
    </w:p>
    <w:p w14:paraId="38E91A2D" w14:textId="5AB8C7E6" w:rsidR="006759E0" w:rsidRDefault="006759E0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Pizza bestellt</w:t>
      </w:r>
    </w:p>
    <w:p w14:paraId="7B79EC43" w14:textId="421AB4EB" w:rsidR="00131859" w:rsidRDefault="00131859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Nachfragen an Tutor: Über Beschreibung User Stories</w:t>
      </w:r>
    </w:p>
    <w:p w14:paraId="159B80AD" w14:textId="059FC818" w:rsidR="00F65BE2" w:rsidRDefault="00F65BE2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Beobachter User Stories zusammengetragen</w:t>
      </w:r>
    </w:p>
    <w:p w14:paraId="5DCC067A" w14:textId="63C2ACBE" w:rsidR="0064795F" w:rsidRDefault="0064795F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Nachfragen an Tutor: User Story nur auf </w:t>
      </w:r>
      <w:proofErr w:type="spellStart"/>
      <w:r>
        <w:rPr>
          <w:rFonts w:ascii="Calibri" w:hAnsi="Calibri" w:cs="Calibri"/>
          <w:b w:val="0"/>
        </w:rPr>
        <w:t>Product</w:t>
      </w:r>
      <w:proofErr w:type="spellEnd"/>
      <w:r>
        <w:rPr>
          <w:rFonts w:ascii="Calibri" w:hAnsi="Calibri" w:cs="Calibri"/>
          <w:b w:val="0"/>
        </w:rPr>
        <w:t xml:space="preserve"> Vision?</w:t>
      </w:r>
    </w:p>
    <w:p w14:paraId="3E69E03F" w14:textId="69F5CDCD" w:rsidR="00F825F8" w:rsidRDefault="00F825F8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Spieler User Stories zusammengetragen</w:t>
      </w:r>
    </w:p>
    <w:p w14:paraId="15E531C1" w14:textId="178A8037" w:rsidR="00CF2F8E" w:rsidRDefault="00CF2F8E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Nachfragen an Tutor: </w:t>
      </w:r>
      <w:r w:rsidR="0077047F">
        <w:rPr>
          <w:rFonts w:ascii="Calibri" w:hAnsi="Calibri" w:cs="Calibri"/>
          <w:b w:val="0"/>
        </w:rPr>
        <w:t xml:space="preserve">User Story </w:t>
      </w:r>
      <w:r>
        <w:rPr>
          <w:rFonts w:ascii="Calibri" w:hAnsi="Calibri" w:cs="Calibri"/>
          <w:b w:val="0"/>
        </w:rPr>
        <w:t xml:space="preserve">KI User Story mit </w:t>
      </w:r>
      <w:proofErr w:type="spellStart"/>
      <w:r>
        <w:rPr>
          <w:rFonts w:ascii="Calibri" w:hAnsi="Calibri" w:cs="Calibri"/>
          <w:b w:val="0"/>
        </w:rPr>
        <w:t>Commandline</w:t>
      </w:r>
      <w:proofErr w:type="spellEnd"/>
      <w:r>
        <w:rPr>
          <w:rFonts w:ascii="Calibri" w:hAnsi="Calibri" w:cs="Calibri"/>
          <w:b w:val="0"/>
        </w:rPr>
        <w:t xml:space="preserve"> starten</w:t>
      </w:r>
    </w:p>
    <w:p w14:paraId="012A0F31" w14:textId="60653CCD" w:rsidR="00CF2F8E" w:rsidRDefault="00CF2F8E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Frage „User Story nur auf </w:t>
      </w:r>
      <w:proofErr w:type="spellStart"/>
      <w:r>
        <w:rPr>
          <w:rFonts w:ascii="Calibri" w:hAnsi="Calibri" w:cs="Calibri"/>
          <w:b w:val="0"/>
        </w:rPr>
        <w:t>Product</w:t>
      </w:r>
      <w:proofErr w:type="spellEnd"/>
      <w:r>
        <w:rPr>
          <w:rFonts w:ascii="Calibri" w:hAnsi="Calibri" w:cs="Calibri"/>
          <w:b w:val="0"/>
        </w:rPr>
        <w:t xml:space="preserve"> Vision?“ geklärt. Keine Nachfrage nötig</w:t>
      </w:r>
    </w:p>
    <w:p w14:paraId="26DA7517" w14:textId="1F869B5A" w:rsidR="00CF2F8E" w:rsidRDefault="00CF2F8E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Nachfrage an Tutor: </w:t>
      </w:r>
      <w:proofErr w:type="spellStart"/>
      <w:r w:rsidR="0077047F">
        <w:rPr>
          <w:rFonts w:ascii="Calibri" w:hAnsi="Calibri" w:cs="Calibri"/>
          <w:b w:val="0"/>
        </w:rPr>
        <w:t>Misuse</w:t>
      </w:r>
      <w:proofErr w:type="spellEnd"/>
      <w:r w:rsidR="0077047F">
        <w:rPr>
          <w:rFonts w:ascii="Calibri" w:hAnsi="Calibri" w:cs="Calibri"/>
          <w:b w:val="0"/>
        </w:rPr>
        <w:t xml:space="preserve"> notwendig?</w:t>
      </w:r>
    </w:p>
    <w:p w14:paraId="0A0293EE" w14:textId="32BBA12D" w:rsidR="00C82312" w:rsidRDefault="001E676E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Nachfrage an Tutor: Wie Spielserver Anforderungen?</w:t>
      </w:r>
    </w:p>
    <w:p w14:paraId="63230E11" w14:textId="5AC798CB" w:rsidR="001E676E" w:rsidRDefault="001E676E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Nachfrage an Tutor: Ist Chat User Story? Da nicht in </w:t>
      </w:r>
      <w:proofErr w:type="spellStart"/>
      <w:r>
        <w:rPr>
          <w:rFonts w:ascii="Calibri" w:hAnsi="Calibri" w:cs="Calibri"/>
          <w:b w:val="0"/>
        </w:rPr>
        <w:t>Product</w:t>
      </w:r>
      <w:proofErr w:type="spellEnd"/>
      <w:r>
        <w:rPr>
          <w:rFonts w:ascii="Calibri" w:hAnsi="Calibri" w:cs="Calibri"/>
          <w:b w:val="0"/>
        </w:rPr>
        <w:t xml:space="preserve"> Vision</w:t>
      </w:r>
    </w:p>
    <w:p w14:paraId="363D8B39" w14:textId="7E945B4E" w:rsidR="001E676E" w:rsidRDefault="001E676E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Nachfrage an Tutor: </w:t>
      </w:r>
      <w:r w:rsidR="00EC4A59">
        <w:rPr>
          <w:rFonts w:ascii="Calibri" w:hAnsi="Calibri" w:cs="Calibri"/>
          <w:b w:val="0"/>
        </w:rPr>
        <w:t>Spiellogik User Story? Als Spieler oder Developer?</w:t>
      </w:r>
    </w:p>
    <w:p w14:paraId="1C7FC563" w14:textId="3E4C9A03" w:rsidR="00D81D8E" w:rsidRDefault="00D81D8E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User Story Reihenfolge/Priorität besprochen</w:t>
      </w:r>
    </w:p>
    <w:p w14:paraId="5DA648D4" w14:textId="2063A7F0" w:rsidR="00160E90" w:rsidRDefault="00697E58" w:rsidP="00160E9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Einige Tasks hinzugefügt</w:t>
      </w:r>
    </w:p>
    <w:p w14:paraId="6801ABE2" w14:textId="77777777" w:rsidR="00697E58" w:rsidRDefault="00697E58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</w:p>
    <w:p w14:paraId="7A88523B" w14:textId="77777777" w:rsidR="001E676E" w:rsidRDefault="001E676E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</w:p>
    <w:p w14:paraId="7EBAD408" w14:textId="77777777" w:rsidR="00CF2F8E" w:rsidRDefault="00CF2F8E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</w:p>
    <w:p w14:paraId="6877961B" w14:textId="22694C8B" w:rsidR="006759E0" w:rsidRDefault="006759E0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</w:p>
    <w:p w14:paraId="3CAA3D13" w14:textId="77777777" w:rsidR="00CF2F8E" w:rsidRPr="006759E0" w:rsidRDefault="00CF2F8E" w:rsidP="006759E0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4C6AE167" w:rsidR="00C1643D" w:rsidRDefault="00160E90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>Tasks</w:t>
      </w:r>
      <w:r w:rsidR="001E56BE">
        <w:rPr>
          <w:rFonts w:ascii="Calibri" w:hAnsi="Calibri" w:cs="Calibri"/>
        </w:rPr>
        <w:t xml:space="preserve"> Ausrichter</w:t>
      </w:r>
      <w:r w:rsidR="003C5E5A" w:rsidRPr="00A54982">
        <w:rPr>
          <w:rFonts w:ascii="Calibri" w:hAnsi="Calibri" w:cs="Calibri"/>
        </w:rPr>
        <w:t xml:space="preserve">, </w:t>
      </w:r>
      <w:r w:rsidR="001E56BE">
        <w:rPr>
          <w:rFonts w:ascii="Calibri" w:hAnsi="Calibri" w:cs="Calibri"/>
        </w:rPr>
        <w:t>Lukas G.</w:t>
      </w:r>
    </w:p>
    <w:p w14:paraId="3B55FC98" w14:textId="2F3A1190" w:rsidR="001E56BE" w:rsidRDefault="001E56BE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Tasks Beobachter, </w:t>
      </w:r>
      <w:proofErr w:type="spellStart"/>
      <w:r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61C09F6C" w14:textId="699F9626" w:rsidR="001E56BE" w:rsidRPr="00A54982" w:rsidRDefault="001E56BE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>Tasks Spieler, Dennis S.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1B6A4F3" w14:textId="767437AC" w:rsidR="00D52500" w:rsidRDefault="001E56BE" w:rsidP="00D777BD">
      <w:pPr>
        <w:rPr>
          <w:rFonts w:ascii="Calibri" w:hAnsi="Calibri" w:cs="Calibri"/>
        </w:rPr>
      </w:pPr>
      <w:r>
        <w:rPr>
          <w:rFonts w:ascii="Calibri" w:hAnsi="Calibri" w:cs="Calibri"/>
        </w:rPr>
        <w:t>(Backlogteam</w:t>
      </w:r>
      <w:r w:rsidR="00D777BD"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5.11.2018)</w:t>
      </w:r>
    </w:p>
    <w:p w14:paraId="6388C7C1" w14:textId="2BF9529A" w:rsidR="001E56BE" w:rsidRPr="001E56BE" w:rsidRDefault="001E56BE" w:rsidP="00D777BD">
      <w:pPr>
        <w:rPr>
          <w:rFonts w:ascii="Calibri" w:hAnsi="Calibri" w:cs="Calibri"/>
          <w:iCs/>
          <w:color w:val="000000" w:themeColor="text1"/>
        </w:rPr>
      </w:pPr>
      <w:r w:rsidRPr="001E56BE">
        <w:rPr>
          <w:rFonts w:ascii="Calibri" w:hAnsi="Calibri" w:cs="Calibri"/>
          <w:iCs/>
          <w:color w:val="000000" w:themeColor="text1"/>
        </w:rPr>
        <w:t>Backlogteam, 6.11.2018</w:t>
      </w: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  <w:bookmarkStart w:id="0" w:name="_GoBack"/>
      <w:bookmarkEnd w:id="0"/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076BF" w14:textId="77777777" w:rsidR="00997787" w:rsidRDefault="00997787" w:rsidP="001E7D29">
      <w:pPr>
        <w:spacing w:after="0" w:line="240" w:lineRule="auto"/>
      </w:pPr>
      <w:r>
        <w:separator/>
      </w:r>
    </w:p>
  </w:endnote>
  <w:endnote w:type="continuationSeparator" w:id="0">
    <w:p w14:paraId="79A34B43" w14:textId="77777777" w:rsidR="00997787" w:rsidRDefault="0099778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EE151" w14:textId="77777777" w:rsidR="00997787" w:rsidRDefault="00997787" w:rsidP="001E7D29">
      <w:pPr>
        <w:spacing w:after="0" w:line="240" w:lineRule="auto"/>
      </w:pPr>
      <w:r>
        <w:separator/>
      </w:r>
    </w:p>
  </w:footnote>
  <w:footnote w:type="continuationSeparator" w:id="0">
    <w:p w14:paraId="4A65426A" w14:textId="77777777" w:rsidR="00997787" w:rsidRDefault="0099778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31859"/>
    <w:rsid w:val="00140DAE"/>
    <w:rsid w:val="0015180F"/>
    <w:rsid w:val="00156A69"/>
    <w:rsid w:val="00160E90"/>
    <w:rsid w:val="001746FC"/>
    <w:rsid w:val="00193653"/>
    <w:rsid w:val="0019457D"/>
    <w:rsid w:val="001C329C"/>
    <w:rsid w:val="001E56BE"/>
    <w:rsid w:val="001E676E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E0ED9"/>
    <w:rsid w:val="00616B41"/>
    <w:rsid w:val="00620AE8"/>
    <w:rsid w:val="0064628C"/>
    <w:rsid w:val="0064795F"/>
    <w:rsid w:val="0065214E"/>
    <w:rsid w:val="00655EE2"/>
    <w:rsid w:val="006759E0"/>
    <w:rsid w:val="00680296"/>
    <w:rsid w:val="0068195E"/>
    <w:rsid w:val="006853BC"/>
    <w:rsid w:val="00687389"/>
    <w:rsid w:val="006928C1"/>
    <w:rsid w:val="00697E58"/>
    <w:rsid w:val="006F03D4"/>
    <w:rsid w:val="00700B1F"/>
    <w:rsid w:val="00712C0E"/>
    <w:rsid w:val="007257E9"/>
    <w:rsid w:val="00740105"/>
    <w:rsid w:val="00744B1E"/>
    <w:rsid w:val="00756D9C"/>
    <w:rsid w:val="007619BD"/>
    <w:rsid w:val="0077047F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97787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82312"/>
    <w:rsid w:val="00CE5A5C"/>
    <w:rsid w:val="00CF2F8E"/>
    <w:rsid w:val="00D31AB7"/>
    <w:rsid w:val="00D50D23"/>
    <w:rsid w:val="00D512BB"/>
    <w:rsid w:val="00D52500"/>
    <w:rsid w:val="00D777BD"/>
    <w:rsid w:val="00D81D8E"/>
    <w:rsid w:val="00DA3B1A"/>
    <w:rsid w:val="00DC6078"/>
    <w:rsid w:val="00DC79AD"/>
    <w:rsid w:val="00DD2075"/>
    <w:rsid w:val="00DF2868"/>
    <w:rsid w:val="00E557A0"/>
    <w:rsid w:val="00EC4A59"/>
    <w:rsid w:val="00EC6359"/>
    <w:rsid w:val="00EF6435"/>
    <w:rsid w:val="00F10F6B"/>
    <w:rsid w:val="00F23697"/>
    <w:rsid w:val="00F36BB7"/>
    <w:rsid w:val="00F60F88"/>
    <w:rsid w:val="00F65BE2"/>
    <w:rsid w:val="00F825F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E9C5B7-E542-45AF-8DC7-43CFC438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139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Dennis Suermann</cp:lastModifiedBy>
  <cp:revision>3</cp:revision>
  <dcterms:created xsi:type="dcterms:W3CDTF">2018-10-18T17:15:00Z</dcterms:created>
  <dcterms:modified xsi:type="dcterms:W3CDTF">2018-11-01T16:09:00Z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