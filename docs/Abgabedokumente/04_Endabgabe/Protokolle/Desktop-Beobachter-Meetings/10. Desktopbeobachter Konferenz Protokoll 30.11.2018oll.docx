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77BB9BFF" w:rsidR="00A54982" w:rsidRDefault="00C14ADB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30.11.2018</w:t>
      </w:r>
    </w:p>
    <w:p w14:paraId="02415CA8" w14:textId="508DC0FD" w:rsidR="00C14ADB" w:rsidRPr="00C14ADB" w:rsidRDefault="00C14ADB" w:rsidP="00C14ADB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Desktopbeobachter</w:t>
      </w:r>
    </w:p>
    <w:p w14:paraId="31F54151" w14:textId="77777777" w:rsidR="00742FF4" w:rsidRPr="00742FF4" w:rsidRDefault="00742FF4" w:rsidP="00742FF4">
      <w:pPr>
        <w:spacing w:after="0" w:line="240" w:lineRule="auto"/>
        <w:rPr>
          <w:rFonts w:ascii="Calibri" w:hAnsi="Calibri" w:cs="Calibri"/>
        </w:rPr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561D1626" w14:textId="77777777" w:rsidR="00D50D23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34E789A5" w14:textId="0FDD1D51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G</w:t>
      </w:r>
      <w:r w:rsidR="000E18E9">
        <w:rPr>
          <w:rFonts w:ascii="Calibri" w:hAnsi="Calibri" w:cs="Calibri"/>
        </w:rPr>
        <w:t>.</w:t>
      </w:r>
    </w:p>
    <w:p w14:paraId="3198509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B.</w:t>
      </w:r>
    </w:p>
    <w:p w14:paraId="3B59706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13AD3D2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53F18ED5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 w:rsidR="00A54982">
        <w:rPr>
          <w:rFonts w:ascii="Calibri" w:hAnsi="Calibri" w:cs="Calibri"/>
        </w:rPr>
        <w:t xml:space="preserve"> S.</w:t>
      </w:r>
    </w:p>
    <w:p w14:paraId="5231ACB4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Artem</w:t>
      </w:r>
      <w:r w:rsidR="00A54982">
        <w:rPr>
          <w:rFonts w:ascii="Calibri" w:hAnsi="Calibri" w:cs="Calibri"/>
        </w:rPr>
        <w:t xml:space="preserve"> B.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14B1E2C0" w14:textId="353BC385" w:rsidR="004F70EE" w:rsidRPr="004F70EE" w:rsidRDefault="00D52500" w:rsidP="004F70EE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</w:t>
      </w:r>
      <w:r w:rsidR="004F70EE">
        <w:rPr>
          <w:rFonts w:ascii="Calibri" w:eastAsiaTheme="majorEastAsia" w:hAnsi="Calibri" w:cs="Calibri"/>
        </w:rPr>
        <w:t>e</w:t>
      </w:r>
    </w:p>
    <w:p w14:paraId="50C883E1" w14:textId="1513A0ED" w:rsidR="004F70EE" w:rsidRPr="004F70EE" w:rsidRDefault="004F70EE" w:rsidP="004F70EE">
      <w:pPr>
        <w:pStyle w:val="Listennummer"/>
        <w:numPr>
          <w:ilvl w:val="0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Login soll mit Enter möglich sein</w:t>
      </w:r>
    </w:p>
    <w:p w14:paraId="2D115D45" w14:textId="1CE7526F" w:rsidR="004F70EE" w:rsidRPr="004F70EE" w:rsidRDefault="004F70EE" w:rsidP="004F70EE">
      <w:pPr>
        <w:pStyle w:val="Listennummer"/>
        <w:numPr>
          <w:ilvl w:val="0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Kein Raster beim Canvas</w:t>
      </w:r>
    </w:p>
    <w:p w14:paraId="19B5DA76" w14:textId="633B2150" w:rsidR="004F70EE" w:rsidRPr="004F70EE" w:rsidRDefault="004F70EE" w:rsidP="004F70EE">
      <w:pPr>
        <w:pStyle w:val="Listennummer"/>
        <w:numPr>
          <w:ilvl w:val="0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Canvas soll auf simplere Art implementiert werden</w:t>
      </w: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27A93C7E" w14:textId="542435C0" w:rsidR="00C1643D" w:rsidRDefault="004F70EE" w:rsidP="00712C0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Interfaces implementiere: </w:t>
      </w:r>
      <w:proofErr w:type="spellStart"/>
      <w:r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>, Dennis, Artem</w:t>
      </w:r>
    </w:p>
    <w:p w14:paraId="0C2EED41" w14:textId="28C6F052" w:rsidR="004F70EE" w:rsidRDefault="004F70EE" w:rsidP="00712C0E">
      <w:pPr>
        <w:rPr>
          <w:rFonts w:ascii="Calibri" w:hAnsi="Calibri" w:cs="Calibri"/>
        </w:rPr>
      </w:pPr>
      <w:r>
        <w:rPr>
          <w:rFonts w:ascii="Calibri" w:hAnsi="Calibri" w:cs="Calibri"/>
        </w:rPr>
        <w:t>Layout verändern: Bogna</w:t>
      </w:r>
    </w:p>
    <w:p w14:paraId="48145B84" w14:textId="5007BE81" w:rsidR="004F70EE" w:rsidRPr="00A54982" w:rsidRDefault="004F70EE" w:rsidP="004F70EE">
      <w:pPr>
        <w:rPr>
          <w:rFonts w:ascii="Calibri" w:hAnsi="Calibri" w:cs="Calibri"/>
        </w:rPr>
      </w:pPr>
      <w:r>
        <w:rPr>
          <w:rFonts w:ascii="Calibri" w:hAnsi="Calibri" w:cs="Calibri"/>
        </w:rPr>
        <w:t>Desktopbeobachter fertigstellen: Alle</w:t>
      </w: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0A135DD7" w14:textId="5DA4DB10" w:rsidR="00045BAE" w:rsidRDefault="004F70EE" w:rsidP="00045BAE">
      <w:pPr>
        <w:rPr>
          <w:rFonts w:ascii="Calibri" w:hAnsi="Calibri" w:cs="Calibri"/>
        </w:rPr>
      </w:pPr>
      <w:r>
        <w:rPr>
          <w:rFonts w:ascii="Calibri" w:hAnsi="Calibri" w:cs="Calibri"/>
        </w:rPr>
        <w:t>0</w:t>
      </w:r>
      <w:r w:rsidR="008D014C">
        <w:rPr>
          <w:rFonts w:ascii="Calibri" w:hAnsi="Calibri" w:cs="Calibri"/>
        </w:rPr>
        <w:t>7</w:t>
      </w:r>
      <w:bookmarkStart w:id="0" w:name="_GoBack"/>
      <w:bookmarkEnd w:id="0"/>
      <w:r>
        <w:rPr>
          <w:rFonts w:ascii="Calibri" w:hAnsi="Calibri" w:cs="Calibri"/>
        </w:rPr>
        <w:t>.12.2018 14:00 Uhr</w:t>
      </w:r>
    </w:p>
    <w:p w14:paraId="6E563A84" w14:textId="03F8DAFF" w:rsidR="00045BAE" w:rsidRDefault="00045BAE" w:rsidP="00045BAE">
      <w:pPr>
        <w:pStyle w:val="Listennummer"/>
        <w:rPr>
          <w:rFonts w:ascii="Calibri" w:hAnsi="Calibri" w:cs="Calibri"/>
        </w:rPr>
      </w:pPr>
      <w:r>
        <w:rPr>
          <w:rFonts w:ascii="Calibri" w:hAnsi="Calibri" w:cs="Calibri"/>
        </w:rPr>
        <w:t>Rückfragen</w:t>
      </w:r>
    </w:p>
    <w:p w14:paraId="7CF608ED" w14:textId="414F553F" w:rsidR="00045BAE" w:rsidRPr="00045BAE" w:rsidRDefault="00045BAE" w:rsidP="00045BAE">
      <w:pPr>
        <w:spacing w:after="0" w:line="240" w:lineRule="auto"/>
        <w:rPr>
          <w:rFonts w:ascii="Calibri" w:hAnsi="Calibri" w:cs="Calibri"/>
        </w:rPr>
      </w:pPr>
      <w:r w:rsidRPr="00045BAE">
        <w:rPr>
          <w:rFonts w:ascii="Calibri" w:hAnsi="Calibri" w:cs="Calibri"/>
        </w:rPr>
        <w:t>Rückfrage, An Wen?</w:t>
      </w:r>
      <w:r w:rsidR="00D6417F">
        <w:rPr>
          <w:rFonts w:ascii="Calibri" w:hAnsi="Calibri" w:cs="Calibri"/>
        </w:rPr>
        <w:t xml:space="preserve"> Das muss auch kommuniziert werden!</w:t>
      </w:r>
    </w:p>
    <w:p w14:paraId="7D5973F7" w14:textId="77777777" w:rsidR="00045BAE" w:rsidRPr="00045BAE" w:rsidRDefault="00045BAE" w:rsidP="00045BAE">
      <w:pPr>
        <w:rPr>
          <w:rFonts w:ascii="Calibri" w:hAnsi="Calibri" w:cs="Calibri"/>
        </w:rPr>
      </w:pPr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FBFC8" w14:textId="77777777" w:rsidR="00096DB5" w:rsidRDefault="00096DB5" w:rsidP="001E7D29">
      <w:pPr>
        <w:spacing w:after="0" w:line="240" w:lineRule="auto"/>
      </w:pPr>
      <w:r>
        <w:separator/>
      </w:r>
    </w:p>
  </w:endnote>
  <w:endnote w:type="continuationSeparator" w:id="0">
    <w:p w14:paraId="16F20E48" w14:textId="77777777" w:rsidR="00096DB5" w:rsidRDefault="00096DB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0F625" w14:textId="77777777" w:rsidR="00096DB5" w:rsidRDefault="00096DB5" w:rsidP="001E7D29">
      <w:pPr>
        <w:spacing w:after="0" w:line="240" w:lineRule="auto"/>
      </w:pPr>
      <w:r>
        <w:separator/>
      </w:r>
    </w:p>
  </w:footnote>
  <w:footnote w:type="continuationSeparator" w:id="0">
    <w:p w14:paraId="4FC61AF6" w14:textId="77777777" w:rsidR="00096DB5" w:rsidRDefault="00096DB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8971FDD"/>
    <w:multiLevelType w:val="hybridMultilevel"/>
    <w:tmpl w:val="499A143A"/>
    <w:lvl w:ilvl="0" w:tplc="C6A4FD5C"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2" w15:restartNumberingAfterBreak="0">
    <w:nsid w:val="48BC151C"/>
    <w:multiLevelType w:val="hybridMultilevel"/>
    <w:tmpl w:val="A81CC546"/>
    <w:lvl w:ilvl="0" w:tplc="40681F2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7"/>
  </w:num>
  <w:num w:numId="2">
    <w:abstractNumId w:val="19"/>
  </w:num>
  <w:num w:numId="3">
    <w:abstractNumId w:val="21"/>
  </w:num>
  <w:num w:numId="4">
    <w:abstractNumId w:val="12"/>
  </w:num>
  <w:num w:numId="5">
    <w:abstractNumId w:val="3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5"/>
  </w:num>
  <w:num w:numId="26">
    <w:abstractNumId w:val="11"/>
  </w:num>
  <w:num w:numId="27">
    <w:abstractNumId w:val="23"/>
  </w:num>
  <w:num w:numId="28">
    <w:abstractNumId w:val="11"/>
  </w:num>
  <w:num w:numId="29">
    <w:abstractNumId w:val="33"/>
  </w:num>
  <w:num w:numId="30">
    <w:abstractNumId w:val="24"/>
  </w:num>
  <w:num w:numId="31">
    <w:abstractNumId w:val="41"/>
  </w:num>
  <w:num w:numId="32">
    <w:abstractNumId w:val="36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40"/>
  </w:num>
  <w:num w:numId="40">
    <w:abstractNumId w:val="29"/>
  </w:num>
  <w:num w:numId="41">
    <w:abstractNumId w:val="26"/>
  </w:num>
  <w:num w:numId="42">
    <w:abstractNumId w:val="39"/>
  </w:num>
  <w:num w:numId="43">
    <w:abstractNumId w:val="20"/>
  </w:num>
  <w:num w:numId="44">
    <w:abstractNumId w:val="34"/>
  </w:num>
  <w:num w:numId="45">
    <w:abstractNumId w:val="31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45BAE"/>
    <w:rsid w:val="00057671"/>
    <w:rsid w:val="00096DB5"/>
    <w:rsid w:val="000D445D"/>
    <w:rsid w:val="000E18E9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3E75F9"/>
    <w:rsid w:val="00410612"/>
    <w:rsid w:val="00411F8B"/>
    <w:rsid w:val="00450670"/>
    <w:rsid w:val="004724BD"/>
    <w:rsid w:val="00477352"/>
    <w:rsid w:val="00491C23"/>
    <w:rsid w:val="004B5C09"/>
    <w:rsid w:val="004E227E"/>
    <w:rsid w:val="004F70EE"/>
    <w:rsid w:val="00500DD1"/>
    <w:rsid w:val="00513F4F"/>
    <w:rsid w:val="00521AE3"/>
    <w:rsid w:val="00535B54"/>
    <w:rsid w:val="00554276"/>
    <w:rsid w:val="0056265D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12C0E"/>
    <w:rsid w:val="007257E9"/>
    <w:rsid w:val="00740105"/>
    <w:rsid w:val="00742FF4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014C"/>
    <w:rsid w:val="008D43E9"/>
    <w:rsid w:val="008E3C0E"/>
    <w:rsid w:val="008E476B"/>
    <w:rsid w:val="00906BC4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4ADB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6417F"/>
    <w:rsid w:val="00D777BD"/>
    <w:rsid w:val="00DA3B1A"/>
    <w:rsid w:val="00DC6078"/>
    <w:rsid w:val="00DC79AD"/>
    <w:rsid w:val="00DD2075"/>
    <w:rsid w:val="00DF2868"/>
    <w:rsid w:val="00E557A0"/>
    <w:rsid w:val="00EC6359"/>
    <w:rsid w:val="00EF6435"/>
    <w:rsid w:val="00F10F6B"/>
    <w:rsid w:val="00F23697"/>
    <w:rsid w:val="00F36BB7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F12680-B067-4A6A-920F-1D18352CE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2</Pages>
  <Words>65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Artem Burchanow</cp:lastModifiedBy>
  <cp:revision>8</cp:revision>
  <dcterms:created xsi:type="dcterms:W3CDTF">2018-10-18T17:15:00Z</dcterms:created>
  <dcterms:modified xsi:type="dcterms:W3CDTF">2018-12-09T12:41:00Z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