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34F4D7AD" w:rsidR="00A54982" w:rsidRDefault="00F56A16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07.12.2018</w:t>
      </w:r>
    </w:p>
    <w:p w14:paraId="60E3377C" w14:textId="5BA76B11" w:rsidR="00554276" w:rsidRDefault="00F56A16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Desktopbeobachter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198509D" w14:textId="505A9C89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0B583186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501694D" w14:textId="3FC205C4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68751CB0" w:rsidR="0015180F" w:rsidRDefault="00156A69" w:rsidP="00F56A1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0E5F6C49" w:rsidR="00D777BD" w:rsidRPr="00E1142F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  <w:bookmarkStart w:id="0" w:name="_GoBack"/>
      <w:bookmarkEnd w:id="0"/>
    </w:p>
    <w:p w14:paraId="4049F544" w14:textId="337561AF" w:rsidR="00E1142F" w:rsidRPr="00E1142F" w:rsidRDefault="00E1142F" w:rsidP="00E1142F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 w:rsidRPr="00E1142F">
        <w:rPr>
          <w:rFonts w:ascii="Calibri" w:hAnsi="Calibri" w:cs="Calibri"/>
          <w:b w:val="0"/>
        </w:rPr>
        <w:t>Chat nicht in einem separaten Fenster implementieren</w:t>
      </w:r>
    </w:p>
    <w:p w14:paraId="705311E9" w14:textId="56272B0C" w:rsidR="00E1142F" w:rsidRPr="00E1142F" w:rsidRDefault="00E1142F" w:rsidP="00E1142F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proofErr w:type="spellStart"/>
      <w:r w:rsidRPr="00E1142F">
        <w:rPr>
          <w:rFonts w:ascii="Calibri" w:hAnsi="Calibri" w:cs="Calibri"/>
          <w:b w:val="0"/>
        </w:rPr>
        <w:t>Clockrate</w:t>
      </w:r>
      <w:proofErr w:type="spellEnd"/>
      <w:r w:rsidRPr="00E1142F">
        <w:rPr>
          <w:rFonts w:ascii="Calibri" w:hAnsi="Calibri" w:cs="Calibri"/>
          <w:b w:val="0"/>
        </w:rPr>
        <w:t xml:space="preserve"> nicht unter 1 Sekunde</w:t>
      </w:r>
      <w:r w:rsidRPr="00E1142F">
        <w:rPr>
          <w:rFonts w:ascii="Calibri" w:hAnsi="Calibri" w:cs="Calibri"/>
          <w:b w:val="0"/>
        </w:rPr>
        <w:t xml:space="preserve"> einstellen</w:t>
      </w:r>
    </w:p>
    <w:p w14:paraId="7DC9D653" w14:textId="1DDF0AED" w:rsidR="00E1142F" w:rsidRPr="00E1142F" w:rsidRDefault="00E1142F" w:rsidP="00E1142F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 w:rsidRPr="00E1142F">
        <w:rPr>
          <w:rFonts w:ascii="Calibri" w:hAnsi="Calibri" w:cs="Calibri"/>
          <w:b w:val="0"/>
        </w:rPr>
        <w:t>Status des Spiels in oberer Leiste angeben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4B7FD1B2" w:rsidR="00C1643D" w:rsidRPr="00A54982" w:rsidRDefault="00F56A16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>Desktopbeobachter fertigstellen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7A8C0900" w:rsidR="00D52500" w:rsidRPr="00A54982" w:rsidRDefault="00D52500" w:rsidP="00D777BD">
      <w:pPr>
        <w:rPr>
          <w:rFonts w:ascii="Calibri" w:hAnsi="Calibri" w:cs="Calibri"/>
          <w:iCs/>
          <w:color w:val="595959" w:themeColor="text1" w:themeTint="A6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53C33" w14:textId="77777777" w:rsidR="007D2E3F" w:rsidRDefault="007D2E3F" w:rsidP="001E7D29">
      <w:pPr>
        <w:spacing w:after="0" w:line="240" w:lineRule="auto"/>
      </w:pPr>
      <w:r>
        <w:separator/>
      </w:r>
    </w:p>
  </w:endnote>
  <w:endnote w:type="continuationSeparator" w:id="0">
    <w:p w14:paraId="2E14494E" w14:textId="77777777" w:rsidR="007D2E3F" w:rsidRDefault="007D2E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1ABA7" w14:textId="77777777" w:rsidR="007D2E3F" w:rsidRDefault="007D2E3F" w:rsidP="001E7D29">
      <w:pPr>
        <w:spacing w:after="0" w:line="240" w:lineRule="auto"/>
      </w:pPr>
      <w:r>
        <w:separator/>
      </w:r>
    </w:p>
  </w:footnote>
  <w:footnote w:type="continuationSeparator" w:id="0">
    <w:p w14:paraId="597F23BE" w14:textId="77777777" w:rsidR="007D2E3F" w:rsidRDefault="007D2E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9DD17D6"/>
    <w:multiLevelType w:val="hybridMultilevel"/>
    <w:tmpl w:val="F8B26FC0"/>
    <w:lvl w:ilvl="0" w:tplc="AE6E39A6">
      <w:start w:val="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408C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2E3F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1142F"/>
    <w:rsid w:val="00E557A0"/>
    <w:rsid w:val="00EC6359"/>
    <w:rsid w:val="00EF6435"/>
    <w:rsid w:val="00F10F6B"/>
    <w:rsid w:val="00F23697"/>
    <w:rsid w:val="00F36BB7"/>
    <w:rsid w:val="00F56A16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B6CA7-5142-4891-A784-8C2E5595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Artem Burchanow</cp:lastModifiedBy>
  <cp:revision>4</cp:revision>
  <dcterms:created xsi:type="dcterms:W3CDTF">2018-10-18T17:15:00Z</dcterms:created>
  <dcterms:modified xsi:type="dcterms:W3CDTF">2018-12-09T12:45:00Z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