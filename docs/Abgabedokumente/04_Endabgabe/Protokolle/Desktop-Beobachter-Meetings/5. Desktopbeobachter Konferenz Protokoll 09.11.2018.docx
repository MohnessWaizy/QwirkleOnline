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17C2847E" w:rsidR="00A54982" w:rsidRDefault="002E0A65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0</w:t>
      </w:r>
      <w:r w:rsidR="003F19F4">
        <w:rPr>
          <w:rFonts w:ascii="Calibri" w:hAnsi="Calibri" w:cs="Calibri"/>
        </w:rPr>
        <w:t>9</w:t>
      </w:r>
      <w:r>
        <w:rPr>
          <w:rFonts w:ascii="Calibri" w:hAnsi="Calibri" w:cs="Calibri"/>
        </w:rPr>
        <w:t>.11.2018</w:t>
      </w:r>
    </w:p>
    <w:p w14:paraId="5DC35593" w14:textId="68508616" w:rsidR="00D6417F" w:rsidRDefault="003F19F4" w:rsidP="002E0A65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2E0A65">
        <w:rPr>
          <w:rFonts w:ascii="Calibri" w:hAnsi="Calibri" w:cs="Calibri"/>
        </w:rPr>
        <w:t>. Desktopbeobachter Konferenz</w:t>
      </w:r>
    </w:p>
    <w:p w14:paraId="31F54151" w14:textId="77777777" w:rsidR="00742FF4" w:rsidRPr="00742FF4" w:rsidRDefault="00742FF4" w:rsidP="00742FF4">
      <w:pPr>
        <w:spacing w:after="0" w:line="240" w:lineRule="auto"/>
        <w:rPr>
          <w:rFonts w:ascii="Calibri" w:hAnsi="Calibri" w:cs="Calibri"/>
        </w:rPr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34E789A5" w14:textId="270678CE" w:rsidR="00156A69" w:rsidRPr="00A54982" w:rsidRDefault="00156A69" w:rsidP="002E0A65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198509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8DD1167" w14:textId="3E553FD1" w:rsidR="00156A69" w:rsidRPr="00A54982" w:rsidRDefault="00156A69" w:rsidP="002E0A65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Bogna</w:t>
      </w:r>
      <w:r w:rsidR="00A54982">
        <w:rPr>
          <w:rFonts w:ascii="Calibri" w:hAnsi="Calibri" w:cs="Calibri"/>
        </w:rPr>
        <w:t xml:space="preserve"> W.</w:t>
      </w:r>
    </w:p>
    <w:p w14:paraId="7501694D" w14:textId="677E0B9E" w:rsidR="00156A69" w:rsidRPr="00A54982" w:rsidRDefault="00156A69" w:rsidP="002E0A65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6BB4770" w14:textId="7434F672" w:rsidR="0015180F" w:rsidRDefault="00156A69" w:rsidP="002E0A65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 w:rsidR="00A54982">
        <w:rPr>
          <w:rFonts w:ascii="Calibri" w:hAnsi="Calibri" w:cs="Calibri"/>
        </w:rPr>
        <w:t xml:space="preserve"> B.</w:t>
      </w:r>
    </w:p>
    <w:p w14:paraId="2EDF684E" w14:textId="7DB64BD8" w:rsidR="003F19F4" w:rsidRDefault="003F19F4" w:rsidP="002E0A6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Ella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6963795B" w:rsidR="00D777BD" w:rsidRPr="002E0A65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28337CEA" w14:textId="0139C2D1" w:rsidR="002E0A65" w:rsidRDefault="002E0A65" w:rsidP="002E0A65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</w:rPr>
      </w:pPr>
      <w:r>
        <w:rPr>
          <w:rFonts w:ascii="Calibri" w:hAnsi="Calibri" w:cs="Calibri"/>
        </w:rPr>
        <w:t>Spielfeld</w:t>
      </w:r>
    </w:p>
    <w:p w14:paraId="42C3DAD1" w14:textId="14B3CBF5" w:rsidR="004A7923" w:rsidRDefault="004A7923" w:rsidP="002E0A6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Button für rein-, rauszoomen </w:t>
      </w:r>
      <w:r w:rsidR="003F19F4">
        <w:rPr>
          <w:rFonts w:ascii="Calibri" w:hAnsi="Calibri" w:cs="Calibri"/>
          <w:b w:val="0"/>
        </w:rPr>
        <w:t>horizontal</w:t>
      </w:r>
      <w:r>
        <w:rPr>
          <w:rFonts w:ascii="Calibri" w:hAnsi="Calibri" w:cs="Calibri"/>
          <w:b w:val="0"/>
        </w:rPr>
        <w:t xml:space="preserve"> positionieren</w:t>
      </w:r>
      <w:r w:rsidR="003F19F4">
        <w:rPr>
          <w:rFonts w:ascii="Calibri" w:hAnsi="Calibri" w:cs="Calibri"/>
          <w:b w:val="0"/>
        </w:rPr>
        <w:t xml:space="preserve"> </w:t>
      </w:r>
    </w:p>
    <w:p w14:paraId="50A4377E" w14:textId="75BC6F3A" w:rsidR="003F19F4" w:rsidRDefault="003F19F4" w:rsidP="002E0A6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Button Hand und Stack bearbeiten</w:t>
      </w:r>
    </w:p>
    <w:p w14:paraId="7147CEFC" w14:textId="7EF8EBC1" w:rsidR="004A7923" w:rsidRPr="004A7923" w:rsidRDefault="004A7923" w:rsidP="004A7923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</w:rPr>
      </w:pPr>
      <w:r w:rsidRPr="004A7923">
        <w:rPr>
          <w:rFonts w:ascii="Calibri" w:hAnsi="Calibri" w:cs="Calibri"/>
        </w:rPr>
        <w:t>Lobby</w:t>
      </w:r>
    </w:p>
    <w:p w14:paraId="0E3ABE84" w14:textId="3B281BEB" w:rsidR="00A73D08" w:rsidRPr="003F19F4" w:rsidRDefault="003F19F4" w:rsidP="003F19F4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Keine Sachen zu ändern</w:t>
      </w:r>
    </w:p>
    <w:p w14:paraId="16AD9253" w14:textId="304240C9" w:rsidR="00A73D08" w:rsidRPr="00A73D08" w:rsidRDefault="00A73D08" w:rsidP="00A73D08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</w:rPr>
      </w:pPr>
      <w:r w:rsidRPr="00A73D08">
        <w:rPr>
          <w:rFonts w:ascii="Calibri" w:hAnsi="Calibri" w:cs="Calibri"/>
        </w:rPr>
        <w:t>Login</w:t>
      </w:r>
    </w:p>
    <w:p w14:paraId="4FFBB19A" w14:textId="0AE64123" w:rsidR="00A73D08" w:rsidRDefault="00380392" w:rsidP="00A73D08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65C28" wp14:editId="3F3B295B">
                <wp:simplePos x="0" y="0"/>
                <wp:positionH relativeFrom="column">
                  <wp:posOffset>2855595</wp:posOffset>
                </wp:positionH>
                <wp:positionV relativeFrom="paragraph">
                  <wp:posOffset>254000</wp:posOffset>
                </wp:positionV>
                <wp:extent cx="2849880" cy="636270"/>
                <wp:effectExtent l="1371600" t="0" r="26670" b="354330"/>
                <wp:wrapNone/>
                <wp:docPr id="8" name="Legende: mit gebogener Lini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36270"/>
                        </a:xfrm>
                        <a:prstGeom prst="borderCallout2">
                          <a:avLst>
                            <a:gd name="adj1" fmla="val 18311"/>
                            <a:gd name="adj2" fmla="val 460"/>
                            <a:gd name="adj3" fmla="val 18750"/>
                            <a:gd name="adj4" fmla="val -16667"/>
                            <a:gd name="adj5" fmla="val 152021"/>
                            <a:gd name="adj6" fmla="val -47469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04AD6" w14:textId="076939D3" w:rsidR="00380392" w:rsidRPr="008834B3" w:rsidRDefault="00610541" w:rsidP="00380392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834B3">
                              <w:rPr>
                                <w:rFonts w:ascii="Calibri" w:hAnsi="Calibri" w:cs="Calibri"/>
                              </w:rPr>
                              <w:t>Fenster</w:t>
                            </w:r>
                            <w:r w:rsidR="00380392" w:rsidRPr="008834B3">
                              <w:rPr>
                                <w:rFonts w:ascii="Calibri" w:hAnsi="Calibri" w:cs="Calibri"/>
                              </w:rPr>
                              <w:t>:</w:t>
                            </w:r>
                          </w:p>
                          <w:p w14:paraId="69C3B561" w14:textId="1E0728B0" w:rsidR="00380392" w:rsidRPr="008834B3" w:rsidRDefault="00380392" w:rsidP="00380392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834B3">
                              <w:rPr>
                                <w:rFonts w:ascii="Calibri" w:hAnsi="Calibri" w:cs="Calibri"/>
                              </w:rPr>
                              <w:t>Hintergrund-Farbe: R 244, G 244, B 244</w:t>
                            </w:r>
                          </w:p>
                          <w:p w14:paraId="14122893" w14:textId="2B30D02A" w:rsidR="00380392" w:rsidRPr="008834B3" w:rsidRDefault="00380392" w:rsidP="00380392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834B3">
                              <w:rPr>
                                <w:rFonts w:ascii="Calibri" w:hAnsi="Calibri" w:cs="Calibri"/>
                              </w:rPr>
                              <w:t>Font-Farbe: R</w:t>
                            </w:r>
                            <w:r w:rsidR="006E32E0" w:rsidRPr="008834B3">
                              <w:rPr>
                                <w:rFonts w:ascii="Calibri" w:hAnsi="Calibri" w:cs="Calibri"/>
                              </w:rPr>
                              <w:t xml:space="preserve"> 70</w:t>
                            </w:r>
                            <w:r w:rsidRPr="008834B3">
                              <w:rPr>
                                <w:rFonts w:ascii="Calibri" w:hAnsi="Calibri" w:cs="Calibri"/>
                              </w:rPr>
                              <w:t xml:space="preserve">, G </w:t>
                            </w:r>
                            <w:r w:rsidR="006E32E0" w:rsidRPr="008834B3">
                              <w:rPr>
                                <w:rFonts w:ascii="Calibri" w:hAnsi="Calibri" w:cs="Calibri"/>
                              </w:rPr>
                              <w:t>73</w:t>
                            </w:r>
                            <w:r w:rsidRPr="008834B3">
                              <w:rPr>
                                <w:rFonts w:ascii="Calibri" w:hAnsi="Calibri" w:cs="Calibri"/>
                              </w:rPr>
                              <w:t xml:space="preserve">, B </w:t>
                            </w:r>
                            <w:r w:rsidR="006E32E0" w:rsidRPr="008834B3">
                              <w:rPr>
                                <w:rFonts w:ascii="Calibri" w:hAnsi="Calibri" w:cs="Calibri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65C28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egende: mit gebogener Linie 8" o:spid="_x0000_s1026" type="#_x0000_t48" style="position:absolute;left:0;text-align:left;margin-left:224.85pt;margin-top:20pt;width:224.4pt;height:5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" adj="-10253,32837,,,99,3955" fillcolor="white [3201]" strokecolor="black [3213]" strokeweight=".25pt">
                <v:textbox>
                  <w:txbxContent>
                    <w:p w14:paraId="19804AD6" w14:textId="076939D3" w:rsidR="00380392" w:rsidRPr="008834B3" w:rsidRDefault="00610541" w:rsidP="00380392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alibri" w:hAnsi="Calibri" w:cs="Calibri"/>
                        </w:rPr>
                      </w:pPr>
                      <w:r w:rsidRPr="008834B3">
                        <w:rPr>
                          <w:rFonts w:ascii="Calibri" w:hAnsi="Calibri" w:cs="Calibri"/>
                        </w:rPr>
                        <w:t>Fenster</w:t>
                      </w:r>
                      <w:r w:rsidR="00380392" w:rsidRPr="008834B3">
                        <w:rPr>
                          <w:rFonts w:ascii="Calibri" w:hAnsi="Calibri" w:cs="Calibri"/>
                        </w:rPr>
                        <w:t>:</w:t>
                      </w:r>
                    </w:p>
                    <w:p w14:paraId="69C3B561" w14:textId="1E0728B0" w:rsidR="00380392" w:rsidRPr="008834B3" w:rsidRDefault="00380392" w:rsidP="00380392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alibri" w:hAnsi="Calibri" w:cs="Calibri"/>
                        </w:rPr>
                      </w:pPr>
                      <w:r w:rsidRPr="008834B3">
                        <w:rPr>
                          <w:rFonts w:ascii="Calibri" w:hAnsi="Calibri" w:cs="Calibri"/>
                        </w:rPr>
                        <w:t>Hintergrund-Farbe: R 244, G 244, B 244</w:t>
                      </w:r>
                    </w:p>
                    <w:p w14:paraId="14122893" w14:textId="2B30D02A" w:rsidR="00380392" w:rsidRPr="008834B3" w:rsidRDefault="00380392" w:rsidP="00380392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alibri" w:hAnsi="Calibri" w:cs="Calibri"/>
                        </w:rPr>
                      </w:pPr>
                      <w:r w:rsidRPr="008834B3">
                        <w:rPr>
                          <w:rFonts w:ascii="Calibri" w:hAnsi="Calibri" w:cs="Calibri"/>
                        </w:rPr>
                        <w:t>Font-Farbe: R</w:t>
                      </w:r>
                      <w:r w:rsidR="006E32E0" w:rsidRPr="008834B3">
                        <w:rPr>
                          <w:rFonts w:ascii="Calibri" w:hAnsi="Calibri" w:cs="Calibri"/>
                        </w:rPr>
                        <w:t xml:space="preserve"> 70</w:t>
                      </w:r>
                      <w:r w:rsidRPr="008834B3">
                        <w:rPr>
                          <w:rFonts w:ascii="Calibri" w:hAnsi="Calibri" w:cs="Calibri"/>
                        </w:rPr>
                        <w:t xml:space="preserve">, G </w:t>
                      </w:r>
                      <w:r w:rsidR="006E32E0" w:rsidRPr="008834B3">
                        <w:rPr>
                          <w:rFonts w:ascii="Calibri" w:hAnsi="Calibri" w:cs="Calibri"/>
                        </w:rPr>
                        <w:t>73</w:t>
                      </w:r>
                      <w:r w:rsidRPr="008834B3">
                        <w:rPr>
                          <w:rFonts w:ascii="Calibri" w:hAnsi="Calibri" w:cs="Calibri"/>
                        </w:rPr>
                        <w:t xml:space="preserve">, B </w:t>
                      </w:r>
                      <w:r w:rsidR="006E32E0" w:rsidRPr="008834B3">
                        <w:rPr>
                          <w:rFonts w:ascii="Calibri" w:hAnsi="Calibri" w:cs="Calibri"/>
                        </w:rPr>
                        <w:t>76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73D08">
        <w:rPr>
          <w:rFonts w:ascii="Calibri" w:hAnsi="Calibri" w:cs="Calibri"/>
          <w:b w:val="0"/>
        </w:rPr>
        <w:t>Keine Sachen zu ändern</w:t>
      </w:r>
    </w:p>
    <w:p w14:paraId="78BB9FB5" w14:textId="7EF2E949" w:rsidR="00323C78" w:rsidRPr="00323C78" w:rsidRDefault="00323C78" w:rsidP="00323C78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</w:rPr>
      </w:pPr>
      <w:r w:rsidRPr="00323C78">
        <w:rPr>
          <w:rFonts w:ascii="Calibri" w:hAnsi="Calibri" w:cs="Calibri"/>
        </w:rPr>
        <w:t>Layout</w:t>
      </w:r>
    </w:p>
    <w:p w14:paraId="5D1ECE9E" w14:textId="2E443D09" w:rsidR="003F19F4" w:rsidRDefault="003F19F4" w:rsidP="003F19F4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E0D56" wp14:editId="1FC231CD">
                <wp:simplePos x="0" y="0"/>
                <wp:positionH relativeFrom="column">
                  <wp:posOffset>2840355</wp:posOffset>
                </wp:positionH>
                <wp:positionV relativeFrom="paragraph">
                  <wp:posOffset>311150</wp:posOffset>
                </wp:positionV>
                <wp:extent cx="2849880" cy="636270"/>
                <wp:effectExtent l="1371600" t="0" r="26670" b="354330"/>
                <wp:wrapNone/>
                <wp:docPr id="1" name="Legende: mit gebogener Lini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36270"/>
                        </a:xfrm>
                        <a:prstGeom prst="borderCallout2">
                          <a:avLst>
                            <a:gd name="adj1" fmla="val 18311"/>
                            <a:gd name="adj2" fmla="val 460"/>
                            <a:gd name="adj3" fmla="val 18750"/>
                            <a:gd name="adj4" fmla="val -16667"/>
                            <a:gd name="adj5" fmla="val 152021"/>
                            <a:gd name="adj6" fmla="val -47469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E73B5" w14:textId="00BEAC48" w:rsidR="003F19F4" w:rsidRPr="008834B3" w:rsidRDefault="00AA16E8" w:rsidP="00AA16E8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8834B3">
                              <w:rPr>
                                <w:rFonts w:ascii="Calibri" w:hAnsi="Calibri" w:cs="Calibri"/>
                              </w:rPr>
                              <w:t>hover</w:t>
                            </w:r>
                            <w:proofErr w:type="spellEnd"/>
                            <w:r w:rsidRPr="008834B3">
                              <w:rPr>
                                <w:rFonts w:ascii="Calibri" w:hAnsi="Calibri" w:cs="Calibri"/>
                              </w:rPr>
                              <w:t xml:space="preserve"> Button:</w:t>
                            </w:r>
                          </w:p>
                          <w:p w14:paraId="14F9D3A7" w14:textId="18D800FC" w:rsidR="00AA16E8" w:rsidRPr="008834B3" w:rsidRDefault="00AA16E8" w:rsidP="00AA16E8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834B3">
                              <w:rPr>
                                <w:rFonts w:ascii="Calibri" w:hAnsi="Calibri" w:cs="Calibri"/>
                              </w:rPr>
                              <w:t>Hintergrund-Farbe: R 140, G 145, B 149</w:t>
                            </w:r>
                          </w:p>
                          <w:p w14:paraId="7B31A9E9" w14:textId="3F6C7DB6" w:rsidR="00AA16E8" w:rsidRPr="008834B3" w:rsidRDefault="00AA16E8" w:rsidP="00AA16E8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834B3">
                              <w:rPr>
                                <w:rFonts w:ascii="Calibri" w:hAnsi="Calibri" w:cs="Calibri"/>
                              </w:rPr>
                              <w:t xml:space="preserve">Font-Farbe: </w:t>
                            </w:r>
                            <w:r w:rsidR="00380392" w:rsidRPr="008834B3">
                              <w:rPr>
                                <w:rFonts w:ascii="Calibri" w:hAnsi="Calibri" w:cs="Calibri"/>
                              </w:rPr>
                              <w:t>R</w:t>
                            </w:r>
                            <w:r w:rsidRPr="008834B3">
                              <w:rPr>
                                <w:rFonts w:ascii="Calibri" w:hAnsi="Calibri" w:cs="Calibri"/>
                              </w:rPr>
                              <w:t>241,</w:t>
                            </w:r>
                            <w:r w:rsidR="00380392" w:rsidRPr="008834B3">
                              <w:rPr>
                                <w:rFonts w:ascii="Calibri" w:hAnsi="Calibri" w:cs="Calibri"/>
                              </w:rPr>
                              <w:t xml:space="preserve"> G </w:t>
                            </w:r>
                            <w:r w:rsidRPr="008834B3">
                              <w:rPr>
                                <w:rFonts w:ascii="Calibri" w:hAnsi="Calibri" w:cs="Calibri"/>
                              </w:rPr>
                              <w:t xml:space="preserve">255, </w:t>
                            </w:r>
                            <w:r w:rsidR="00380392" w:rsidRPr="008834B3">
                              <w:rPr>
                                <w:rFonts w:ascii="Calibri" w:hAnsi="Calibri" w:cs="Calibri"/>
                              </w:rPr>
                              <w:t xml:space="preserve">B </w:t>
                            </w:r>
                            <w:r w:rsidRPr="008834B3">
                              <w:rPr>
                                <w:rFonts w:ascii="Calibri" w:hAnsi="Calibri" w:cs="Calibri"/>
                              </w:rPr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0D56" id="Legende: mit gebogener Linie 1" o:spid="_x0000_s1027" type="#_x0000_t48" style="position:absolute;left:0;text-align:left;margin-left:223.65pt;margin-top:24.5pt;width:224.4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" adj="-10253,32837,,,99,3955" fillcolor="white [3201]" strokecolor="black [3213]" strokeweight=".25pt">
                <v:textbox>
                  <w:txbxContent>
                    <w:p w14:paraId="2F1E73B5" w14:textId="00BEAC48" w:rsidR="003F19F4" w:rsidRPr="008834B3" w:rsidRDefault="00AA16E8" w:rsidP="00AA16E8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8834B3">
                        <w:rPr>
                          <w:rFonts w:ascii="Calibri" w:hAnsi="Calibri" w:cs="Calibri"/>
                        </w:rPr>
                        <w:t>hover</w:t>
                      </w:r>
                      <w:proofErr w:type="spellEnd"/>
                      <w:r w:rsidRPr="008834B3">
                        <w:rPr>
                          <w:rFonts w:ascii="Calibri" w:hAnsi="Calibri" w:cs="Calibri"/>
                        </w:rPr>
                        <w:t xml:space="preserve"> Button:</w:t>
                      </w:r>
                    </w:p>
                    <w:p w14:paraId="14F9D3A7" w14:textId="18D800FC" w:rsidR="00AA16E8" w:rsidRPr="008834B3" w:rsidRDefault="00AA16E8" w:rsidP="00AA16E8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alibri" w:hAnsi="Calibri" w:cs="Calibri"/>
                        </w:rPr>
                      </w:pPr>
                      <w:r w:rsidRPr="008834B3">
                        <w:rPr>
                          <w:rFonts w:ascii="Calibri" w:hAnsi="Calibri" w:cs="Calibri"/>
                        </w:rPr>
                        <w:t>Hintergrund-Farbe: R 140, G 145, B 149</w:t>
                      </w:r>
                    </w:p>
                    <w:p w14:paraId="7B31A9E9" w14:textId="3F6C7DB6" w:rsidR="00AA16E8" w:rsidRPr="008834B3" w:rsidRDefault="00AA16E8" w:rsidP="00AA16E8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alibri" w:hAnsi="Calibri" w:cs="Calibri"/>
                        </w:rPr>
                      </w:pPr>
                      <w:r w:rsidRPr="008834B3">
                        <w:rPr>
                          <w:rFonts w:ascii="Calibri" w:hAnsi="Calibri" w:cs="Calibri"/>
                        </w:rPr>
                        <w:t xml:space="preserve">Font-Farbe: </w:t>
                      </w:r>
                      <w:r w:rsidR="00380392" w:rsidRPr="008834B3">
                        <w:rPr>
                          <w:rFonts w:ascii="Calibri" w:hAnsi="Calibri" w:cs="Calibri"/>
                        </w:rPr>
                        <w:t>R</w:t>
                      </w:r>
                      <w:r w:rsidRPr="008834B3">
                        <w:rPr>
                          <w:rFonts w:ascii="Calibri" w:hAnsi="Calibri" w:cs="Calibri"/>
                        </w:rPr>
                        <w:t>241,</w:t>
                      </w:r>
                      <w:r w:rsidR="00380392" w:rsidRPr="008834B3">
                        <w:rPr>
                          <w:rFonts w:ascii="Calibri" w:hAnsi="Calibri" w:cs="Calibri"/>
                        </w:rPr>
                        <w:t xml:space="preserve"> G </w:t>
                      </w:r>
                      <w:r w:rsidRPr="008834B3">
                        <w:rPr>
                          <w:rFonts w:ascii="Calibri" w:hAnsi="Calibri" w:cs="Calibri"/>
                        </w:rPr>
                        <w:t xml:space="preserve">255, </w:t>
                      </w:r>
                      <w:r w:rsidR="00380392" w:rsidRPr="008834B3">
                        <w:rPr>
                          <w:rFonts w:ascii="Calibri" w:hAnsi="Calibri" w:cs="Calibri"/>
                        </w:rPr>
                        <w:t xml:space="preserve">B </w:t>
                      </w:r>
                      <w:r w:rsidRPr="008834B3">
                        <w:rPr>
                          <w:rFonts w:ascii="Calibri" w:hAnsi="Calibri" w:cs="Calibri"/>
                        </w:rPr>
                        <w:t>250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alibri" w:hAnsi="Calibri" w:cs="Calibri"/>
          <w:b w:val="0"/>
        </w:rPr>
        <w:tab/>
        <w:t xml:space="preserve">Schriftart: </w:t>
      </w:r>
      <w:proofErr w:type="spellStart"/>
      <w:r>
        <w:rPr>
          <w:rFonts w:ascii="Calibri" w:hAnsi="Calibri" w:cs="Calibri"/>
          <w:b w:val="0"/>
        </w:rPr>
        <w:t>Tahoma</w:t>
      </w:r>
      <w:proofErr w:type="spellEnd"/>
    </w:p>
    <w:p w14:paraId="5077B50F" w14:textId="64AEEC99" w:rsidR="003F19F4" w:rsidRDefault="00AA16E8" w:rsidP="003F19F4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28CEA" wp14:editId="0FFC8C96">
                <wp:simplePos x="0" y="0"/>
                <wp:positionH relativeFrom="column">
                  <wp:posOffset>2840355</wp:posOffset>
                </wp:positionH>
                <wp:positionV relativeFrom="paragraph">
                  <wp:posOffset>671195</wp:posOffset>
                </wp:positionV>
                <wp:extent cx="2849880" cy="636270"/>
                <wp:effectExtent l="742950" t="0" r="26670" b="11430"/>
                <wp:wrapNone/>
                <wp:docPr id="2" name="Legende: mit gebogener Lini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36270"/>
                        </a:xfrm>
                        <a:prstGeom prst="borderCallout2">
                          <a:avLst>
                            <a:gd name="adj1" fmla="val 18311"/>
                            <a:gd name="adj2" fmla="val 460"/>
                            <a:gd name="adj3" fmla="val 19948"/>
                            <a:gd name="adj4" fmla="val -15999"/>
                            <a:gd name="adj5" fmla="val 44835"/>
                            <a:gd name="adj6" fmla="val -25811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B1F41" w14:textId="1D68537A" w:rsidR="00AA16E8" w:rsidRPr="008834B3" w:rsidRDefault="00AA16E8" w:rsidP="00AA16E8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834B3">
                              <w:rPr>
                                <w:rFonts w:ascii="Calibri" w:hAnsi="Calibri" w:cs="Calibri"/>
                              </w:rPr>
                              <w:t>normal Button:</w:t>
                            </w:r>
                          </w:p>
                          <w:p w14:paraId="7D2AD5F4" w14:textId="419D58C7" w:rsidR="00AA16E8" w:rsidRPr="008834B3" w:rsidRDefault="00AA16E8" w:rsidP="00AA16E8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834B3">
                              <w:rPr>
                                <w:rFonts w:ascii="Calibri" w:hAnsi="Calibri" w:cs="Calibri"/>
                              </w:rPr>
                              <w:t>Hintergrund-Farbe: R 194, G 197 B 199</w:t>
                            </w:r>
                          </w:p>
                          <w:p w14:paraId="6F5EED92" w14:textId="2917A586" w:rsidR="00AA16E8" w:rsidRPr="008834B3" w:rsidRDefault="00AA16E8" w:rsidP="00AA16E8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834B3">
                              <w:rPr>
                                <w:rFonts w:ascii="Calibri" w:hAnsi="Calibri" w:cs="Calibri"/>
                              </w:rPr>
                              <w:t xml:space="preserve">Font-Farbe: R </w:t>
                            </w:r>
                            <w:r w:rsidR="00380392" w:rsidRPr="008834B3">
                              <w:rPr>
                                <w:rFonts w:ascii="Calibri" w:hAnsi="Calibri" w:cs="Calibri"/>
                              </w:rPr>
                              <w:t>70, G 73, B 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8CEA" id="Legende: mit gebogener Linie 2" o:spid="_x0000_s1028" type="#_x0000_t48" style="position:absolute;left:0;text-align:left;margin-left:223.65pt;margin-top:52.85pt;width:224.4pt;height:5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" adj="-5575,9684,-3456,4309,99,3955" fillcolor="white [3201]" strokecolor="black [3213]" strokeweight=".25pt">
                <v:textbox>
                  <w:txbxContent>
                    <w:p w14:paraId="3E3B1F41" w14:textId="1D68537A" w:rsidR="00AA16E8" w:rsidRPr="008834B3" w:rsidRDefault="00AA16E8" w:rsidP="00AA16E8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alibri" w:hAnsi="Calibri" w:cs="Calibri"/>
                        </w:rPr>
                      </w:pPr>
                      <w:r w:rsidRPr="008834B3">
                        <w:rPr>
                          <w:rFonts w:ascii="Calibri" w:hAnsi="Calibri" w:cs="Calibri"/>
                        </w:rPr>
                        <w:t>normal Button:</w:t>
                      </w:r>
                    </w:p>
                    <w:p w14:paraId="7D2AD5F4" w14:textId="419D58C7" w:rsidR="00AA16E8" w:rsidRPr="008834B3" w:rsidRDefault="00AA16E8" w:rsidP="00AA16E8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alibri" w:hAnsi="Calibri" w:cs="Calibri"/>
                        </w:rPr>
                      </w:pPr>
                      <w:r w:rsidRPr="008834B3">
                        <w:rPr>
                          <w:rFonts w:ascii="Calibri" w:hAnsi="Calibri" w:cs="Calibri"/>
                        </w:rPr>
                        <w:t>Hintergrund-Farbe: R 194, G 197 B 199</w:t>
                      </w:r>
                    </w:p>
                    <w:p w14:paraId="6F5EED92" w14:textId="2917A586" w:rsidR="00AA16E8" w:rsidRPr="008834B3" w:rsidRDefault="00AA16E8" w:rsidP="00AA16E8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alibri" w:hAnsi="Calibri" w:cs="Calibri"/>
                        </w:rPr>
                      </w:pPr>
                      <w:r w:rsidRPr="008834B3">
                        <w:rPr>
                          <w:rFonts w:ascii="Calibri" w:hAnsi="Calibri" w:cs="Calibri"/>
                        </w:rPr>
                        <w:t xml:space="preserve">Font-Farbe: R </w:t>
                      </w:r>
                      <w:r w:rsidR="00380392" w:rsidRPr="008834B3">
                        <w:rPr>
                          <w:rFonts w:ascii="Calibri" w:hAnsi="Calibri" w:cs="Calibri"/>
                        </w:rPr>
                        <w:t>70, G 73, B 76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F19F4">
        <w:object w:dxaOrig="8052" w:dyaOrig="3360" w14:anchorId="0FECF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4pt;height:89.85pt" o:ole="">
            <v:imagedata r:id="rId9" o:title=""/>
          </v:shape>
          <o:OLEObject Type="Embed" ProgID="Visio.Drawing.15" ShapeID="_x0000_i1025" DrawAspect="Content" ObjectID="_1603624856" r:id="rId10"/>
        </w:object>
      </w:r>
    </w:p>
    <w:p w14:paraId="1A27192F" w14:textId="7B30C254" w:rsidR="003F19F4" w:rsidRDefault="00AA16E8" w:rsidP="003F19F4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58C5B" wp14:editId="146D9860">
                <wp:simplePos x="0" y="0"/>
                <wp:positionH relativeFrom="column">
                  <wp:posOffset>2840355</wp:posOffset>
                </wp:positionH>
                <wp:positionV relativeFrom="paragraph">
                  <wp:posOffset>125095</wp:posOffset>
                </wp:positionV>
                <wp:extent cx="2849880" cy="655320"/>
                <wp:effectExtent l="2514600" t="438150" r="26670" b="11430"/>
                <wp:wrapNone/>
                <wp:docPr id="7" name="Legende: mit gebogener Lini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55320"/>
                        </a:xfrm>
                        <a:prstGeom prst="borderCallout2">
                          <a:avLst>
                            <a:gd name="adj1" fmla="val 69474"/>
                            <a:gd name="adj2" fmla="val 326"/>
                            <a:gd name="adj3" fmla="val 70688"/>
                            <a:gd name="adj4" fmla="val -18271"/>
                            <a:gd name="adj5" fmla="val -67039"/>
                            <a:gd name="adj6" fmla="val -87843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BA704" w14:textId="683CC887" w:rsidR="00AA16E8" w:rsidRPr="008834B3" w:rsidRDefault="00AA16E8" w:rsidP="00AA16E8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834B3">
                              <w:rPr>
                                <w:rFonts w:ascii="Calibri" w:hAnsi="Calibri" w:cs="Calibri"/>
                              </w:rPr>
                              <w:t>Balke:</w:t>
                            </w:r>
                          </w:p>
                          <w:p w14:paraId="3630CEB7" w14:textId="37A229F9" w:rsidR="00AA16E8" w:rsidRPr="008834B3" w:rsidRDefault="00AA16E8" w:rsidP="00380392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834B3">
                              <w:rPr>
                                <w:rFonts w:ascii="Calibri" w:hAnsi="Calibri" w:cs="Calibri"/>
                              </w:rPr>
                              <w:t xml:space="preserve">Hintergrund-Farbe: R </w:t>
                            </w:r>
                            <w:r w:rsidR="00380392" w:rsidRPr="008834B3">
                              <w:rPr>
                                <w:rFonts w:ascii="Calibri" w:hAnsi="Calibri" w:cs="Calibri"/>
                              </w:rPr>
                              <w:t>107, G 112, B 116</w:t>
                            </w:r>
                          </w:p>
                          <w:p w14:paraId="63310BFF" w14:textId="1EC21505" w:rsidR="00B6229A" w:rsidRPr="008834B3" w:rsidRDefault="00B6229A" w:rsidP="00380392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834B3">
                              <w:rPr>
                                <w:rFonts w:ascii="Calibri" w:hAnsi="Calibri" w:cs="Calibri"/>
                              </w:rPr>
                              <w:t>Font R 241, G 255, B 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8C5B" id="Legende: mit gebogener Linie 7" o:spid="_x0000_s1029" type="#_x0000_t48" style="position:absolute;left:0;text-align:left;margin-left:223.65pt;margin-top:9.85pt;width:224.4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" adj="-18974,-14480,-3947,15269,70,15006" fillcolor="white [3201]" strokecolor="black [3213]" strokeweight=".25pt">
                <v:textbox>
                  <w:txbxContent>
                    <w:p w14:paraId="756BA704" w14:textId="683CC887" w:rsidR="00AA16E8" w:rsidRPr="008834B3" w:rsidRDefault="00AA16E8" w:rsidP="00AA16E8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alibri" w:hAnsi="Calibri" w:cs="Calibri"/>
                        </w:rPr>
                      </w:pPr>
                      <w:r w:rsidRPr="008834B3">
                        <w:rPr>
                          <w:rFonts w:ascii="Calibri" w:hAnsi="Calibri" w:cs="Calibri"/>
                        </w:rPr>
                        <w:t>Balke:</w:t>
                      </w:r>
                    </w:p>
                    <w:p w14:paraId="3630CEB7" w14:textId="37A229F9" w:rsidR="00AA16E8" w:rsidRPr="008834B3" w:rsidRDefault="00AA16E8" w:rsidP="00380392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alibri" w:hAnsi="Calibri" w:cs="Calibri"/>
                        </w:rPr>
                      </w:pPr>
                      <w:r w:rsidRPr="008834B3">
                        <w:rPr>
                          <w:rFonts w:ascii="Calibri" w:hAnsi="Calibri" w:cs="Calibri"/>
                        </w:rPr>
                        <w:t xml:space="preserve">Hintergrund-Farbe: R </w:t>
                      </w:r>
                      <w:r w:rsidR="00380392" w:rsidRPr="008834B3">
                        <w:rPr>
                          <w:rFonts w:ascii="Calibri" w:hAnsi="Calibri" w:cs="Calibri"/>
                        </w:rPr>
                        <w:t>107, G 112, B 116</w:t>
                      </w:r>
                    </w:p>
                    <w:p w14:paraId="63310BFF" w14:textId="1EC21505" w:rsidR="00B6229A" w:rsidRPr="008834B3" w:rsidRDefault="00B6229A" w:rsidP="00380392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alibri" w:hAnsi="Calibri" w:cs="Calibri"/>
                        </w:rPr>
                      </w:pPr>
                      <w:r w:rsidRPr="008834B3">
                        <w:rPr>
                          <w:rFonts w:ascii="Calibri" w:hAnsi="Calibri" w:cs="Calibri"/>
                        </w:rPr>
                        <w:t>Font R 241, G 255, B 250</w:t>
                      </w:r>
                    </w:p>
                  </w:txbxContent>
                </v:textbox>
              </v:shape>
            </w:pict>
          </mc:Fallback>
        </mc:AlternateContent>
      </w:r>
    </w:p>
    <w:p w14:paraId="743A4A59" w14:textId="2D60568A" w:rsidR="003F19F4" w:rsidRDefault="003F19F4" w:rsidP="003F19F4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  <w:b w:val="0"/>
        </w:rPr>
      </w:pPr>
    </w:p>
    <w:p w14:paraId="24E63A2B" w14:textId="77777777" w:rsidR="00380392" w:rsidRDefault="00380392" w:rsidP="003F19F4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  <w:b w:val="0"/>
        </w:rPr>
      </w:pP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lastRenderedPageBreak/>
        <w:t>Verteilte Aufgaben</w:t>
      </w:r>
    </w:p>
    <w:p w14:paraId="27A93C7E" w14:textId="78793F18" w:rsidR="00C1643D" w:rsidRDefault="008834B3" w:rsidP="008834B3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45643A" w:rsidRPr="008834B3">
        <w:rPr>
          <w:rFonts w:ascii="Calibri" w:hAnsi="Calibri" w:cs="Calibri"/>
        </w:rPr>
        <w:t xml:space="preserve">ie GUIs im </w:t>
      </w:r>
      <w:proofErr w:type="spellStart"/>
      <w:r w:rsidR="0045643A" w:rsidRPr="008834B3">
        <w:rPr>
          <w:rFonts w:ascii="Calibri" w:hAnsi="Calibri" w:cs="Calibri"/>
        </w:rPr>
        <w:t>Scenebuilder</w:t>
      </w:r>
      <w:proofErr w:type="spellEnd"/>
      <w:r>
        <w:rPr>
          <w:rFonts w:ascii="Calibri" w:hAnsi="Calibri" w:cs="Calibri"/>
        </w:rPr>
        <w:t xml:space="preserve"> nach Gestaltungsrichtlinie fertigstellen</w:t>
      </w:r>
    </w:p>
    <w:p w14:paraId="5A100787" w14:textId="51D7421A" w:rsidR="008834B3" w:rsidRDefault="008834B3" w:rsidP="008834B3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in Maven einarbeiten</w:t>
      </w:r>
    </w:p>
    <w:p w14:paraId="76E81C3D" w14:textId="77777777" w:rsidR="008834B3" w:rsidRDefault="008834B3" w:rsidP="008834B3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Grundgerüst Controller erstellen:</w:t>
      </w:r>
    </w:p>
    <w:p w14:paraId="2B75E66E" w14:textId="77777777" w:rsidR="008834B3" w:rsidRDefault="008834B3" w:rsidP="008834B3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z.B. Button wird gedrückt, dann wird eine Funktion aufgerufen aber in der Funktion steht noch keine Logik</w:t>
      </w:r>
    </w:p>
    <w:p w14:paraId="0E48BD5F" w14:textId="6C88ED69" w:rsidR="008834B3" w:rsidRDefault="008834B3" w:rsidP="008834B3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Scenewechsel</w:t>
      </w:r>
      <w:proofErr w:type="spellEnd"/>
      <w:r>
        <w:rPr>
          <w:rFonts w:ascii="Calibri" w:hAnsi="Calibri" w:cs="Calibri"/>
        </w:rPr>
        <w:t xml:space="preserve"> vorbereiten, grundlegende Funktionen zur Verfügung stellen</w:t>
      </w:r>
    </w:p>
    <w:p w14:paraId="3952352A" w14:textId="5DC86C13" w:rsidR="008834B3" w:rsidRDefault="008834B3" w:rsidP="008834B3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Feature-Branch für den Desktopbeobachter verwenden!</w:t>
      </w:r>
    </w:p>
    <w:p w14:paraId="248EDEFE" w14:textId="007094E0" w:rsidR="008834B3" w:rsidRPr="008834B3" w:rsidRDefault="008834B3" w:rsidP="008834B3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 w:rsidRPr="008834B3">
        <w:rPr>
          <w:rFonts w:ascii="Calibri" w:hAnsi="Calibri" w:cs="Calibri"/>
        </w:rPr>
        <w:t>nach Vorlage von Lukas B. erstellen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A135DD7" w14:textId="7B85A180" w:rsidR="00045BAE" w:rsidRDefault="006E32E0" w:rsidP="00045BAE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EF1A47">
        <w:rPr>
          <w:rFonts w:ascii="Calibri" w:hAnsi="Calibri" w:cs="Calibri"/>
        </w:rPr>
        <w:t>3</w:t>
      </w:r>
      <w:bookmarkStart w:id="0" w:name="_GoBack"/>
      <w:bookmarkEnd w:id="0"/>
      <w:r w:rsidR="0045643A">
        <w:rPr>
          <w:rFonts w:ascii="Calibri" w:hAnsi="Calibri" w:cs="Calibri"/>
        </w:rPr>
        <w:t>.11.2018, 1</w:t>
      </w:r>
      <w:r w:rsidR="00EF1A47">
        <w:rPr>
          <w:rFonts w:ascii="Calibri" w:hAnsi="Calibri" w:cs="Calibri"/>
        </w:rPr>
        <w:t>2</w:t>
      </w:r>
      <w:r w:rsidR="0045643A">
        <w:rPr>
          <w:rFonts w:ascii="Calibri" w:hAnsi="Calibri" w:cs="Calibri"/>
        </w:rPr>
        <w:t xml:space="preserve"> Uhr</w:t>
      </w:r>
    </w:p>
    <w:p w14:paraId="6E563A84" w14:textId="03F8DAFF" w:rsidR="00045BAE" w:rsidRDefault="00045BAE" w:rsidP="00045BAE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Rückfragen</w:t>
      </w:r>
    </w:p>
    <w:p w14:paraId="7CF608ED" w14:textId="727EA5D4" w:rsidR="00045BAE" w:rsidRPr="00045BAE" w:rsidRDefault="00045BAE" w:rsidP="00045BAE">
      <w:pPr>
        <w:spacing w:after="0" w:line="240" w:lineRule="auto"/>
        <w:rPr>
          <w:rFonts w:ascii="Calibri" w:hAnsi="Calibri" w:cs="Calibri"/>
        </w:rPr>
      </w:pPr>
    </w:p>
    <w:p w14:paraId="7D5973F7" w14:textId="77777777" w:rsidR="00045BAE" w:rsidRPr="00045BAE" w:rsidRDefault="00045BAE" w:rsidP="00045BAE">
      <w:pPr>
        <w:rPr>
          <w:rFonts w:ascii="Calibri" w:hAnsi="Calibri" w:cs="Calibri"/>
        </w:rPr>
      </w:pP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A6EE7" w14:textId="77777777" w:rsidR="00305C62" w:rsidRDefault="00305C62" w:rsidP="001E7D29">
      <w:pPr>
        <w:spacing w:after="0" w:line="240" w:lineRule="auto"/>
      </w:pPr>
      <w:r>
        <w:separator/>
      </w:r>
    </w:p>
  </w:endnote>
  <w:endnote w:type="continuationSeparator" w:id="0">
    <w:p w14:paraId="31393BBE" w14:textId="77777777" w:rsidR="00305C62" w:rsidRDefault="00305C6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0AC61" w14:textId="77777777" w:rsidR="00305C62" w:rsidRDefault="00305C62" w:rsidP="001E7D29">
      <w:pPr>
        <w:spacing w:after="0" w:line="240" w:lineRule="auto"/>
      </w:pPr>
      <w:r>
        <w:separator/>
      </w:r>
    </w:p>
  </w:footnote>
  <w:footnote w:type="continuationSeparator" w:id="0">
    <w:p w14:paraId="1067EEE6" w14:textId="77777777" w:rsidR="00305C62" w:rsidRDefault="00305C6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2667E78"/>
    <w:multiLevelType w:val="hybridMultilevel"/>
    <w:tmpl w:val="5ED0AA08"/>
    <w:lvl w:ilvl="0" w:tplc="FCBAEFF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2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0"/>
  </w:num>
  <w:num w:numId="32">
    <w:abstractNumId w:val="35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6"/>
  </w:num>
  <w:num w:numId="39">
    <w:abstractNumId w:val="39"/>
  </w:num>
  <w:num w:numId="40">
    <w:abstractNumId w:val="30"/>
  </w:num>
  <w:num w:numId="41">
    <w:abstractNumId w:val="27"/>
  </w:num>
  <w:num w:numId="42">
    <w:abstractNumId w:val="38"/>
  </w:num>
  <w:num w:numId="43">
    <w:abstractNumId w:val="21"/>
  </w:num>
  <w:num w:numId="44">
    <w:abstractNumId w:val="3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40C91"/>
    <w:rsid w:val="00045BAE"/>
    <w:rsid w:val="00057671"/>
    <w:rsid w:val="00094B4A"/>
    <w:rsid w:val="000D445D"/>
    <w:rsid w:val="000E1D2C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2E0A65"/>
    <w:rsid w:val="00305C62"/>
    <w:rsid w:val="0032131A"/>
    <w:rsid w:val="00323C78"/>
    <w:rsid w:val="003310BF"/>
    <w:rsid w:val="0033249E"/>
    <w:rsid w:val="00333DF8"/>
    <w:rsid w:val="00357641"/>
    <w:rsid w:val="00360B6E"/>
    <w:rsid w:val="00361DEE"/>
    <w:rsid w:val="00380392"/>
    <w:rsid w:val="00394EF4"/>
    <w:rsid w:val="003C5E5A"/>
    <w:rsid w:val="003E75F9"/>
    <w:rsid w:val="003F19F4"/>
    <w:rsid w:val="00410612"/>
    <w:rsid w:val="00411F8B"/>
    <w:rsid w:val="00427FA6"/>
    <w:rsid w:val="00450670"/>
    <w:rsid w:val="0045643A"/>
    <w:rsid w:val="004724BD"/>
    <w:rsid w:val="00477352"/>
    <w:rsid w:val="00491C23"/>
    <w:rsid w:val="004A7923"/>
    <w:rsid w:val="004B5C09"/>
    <w:rsid w:val="004D0A27"/>
    <w:rsid w:val="004E227E"/>
    <w:rsid w:val="004F1475"/>
    <w:rsid w:val="00500DD1"/>
    <w:rsid w:val="00513F4F"/>
    <w:rsid w:val="00521AE3"/>
    <w:rsid w:val="00535B54"/>
    <w:rsid w:val="00554276"/>
    <w:rsid w:val="0056265D"/>
    <w:rsid w:val="00565814"/>
    <w:rsid w:val="005E0ED9"/>
    <w:rsid w:val="00610541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E32E0"/>
    <w:rsid w:val="006F03D4"/>
    <w:rsid w:val="00700B1F"/>
    <w:rsid w:val="00712C0E"/>
    <w:rsid w:val="007257E9"/>
    <w:rsid w:val="00740105"/>
    <w:rsid w:val="00742FF4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834B3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87B5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73D08"/>
    <w:rsid w:val="00A9231C"/>
    <w:rsid w:val="00AA16E8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22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6417F"/>
    <w:rsid w:val="00D777BD"/>
    <w:rsid w:val="00DA3B1A"/>
    <w:rsid w:val="00DC6078"/>
    <w:rsid w:val="00DC79AD"/>
    <w:rsid w:val="00DD2075"/>
    <w:rsid w:val="00DF2868"/>
    <w:rsid w:val="00E557A0"/>
    <w:rsid w:val="00EC6359"/>
    <w:rsid w:val="00EF1A47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C5D029-7D82-47EB-BE03-5C95B461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113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Artem Burchanow</cp:lastModifiedBy>
  <cp:revision>6</cp:revision>
  <dcterms:created xsi:type="dcterms:W3CDTF">2018-11-10T13:47:00Z</dcterms:created>
  <dcterms:modified xsi:type="dcterms:W3CDTF">2018-11-13T13:35:00Z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