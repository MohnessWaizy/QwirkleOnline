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77953" w14:textId="77777777" w:rsidR="00133C18" w:rsidRDefault="00133C18" w:rsidP="00133C18">
      <w:pPr>
        <w:pStyle w:val="berschrift1"/>
        <w:jc w:val="left"/>
        <w:rPr>
          <w:rFonts w:ascii="Calibri" w:hAnsi="Calibri" w:cs="Calibri"/>
          <w:i w:val="0"/>
        </w:rPr>
      </w:pPr>
    </w:p>
    <w:p w14:paraId="4E062045" w14:textId="77777777" w:rsidR="00133C18" w:rsidRPr="00A54982" w:rsidRDefault="00133C18" w:rsidP="00133C18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5C10DCF8" w14:textId="77777777" w:rsidR="00133C18" w:rsidRDefault="00133C18" w:rsidP="00133C18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26.10.2018</w:t>
      </w:r>
    </w:p>
    <w:p w14:paraId="0DF9F123" w14:textId="77777777" w:rsidR="00133C18" w:rsidRDefault="00133C18" w:rsidP="00133C18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Meeting Mockups</w:t>
      </w:r>
    </w:p>
    <w:p w14:paraId="48A4736D" w14:textId="77777777" w:rsidR="00133C18" w:rsidRPr="00A54982" w:rsidRDefault="00133C18" w:rsidP="00133C18">
      <w:pPr>
        <w:ind w:left="0"/>
      </w:pPr>
    </w:p>
    <w:p w14:paraId="67ED00C6" w14:textId="77777777" w:rsidR="00133C18" w:rsidRPr="00A54982" w:rsidRDefault="00133C18" w:rsidP="00133C18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0A43A684" w14:textId="77777777" w:rsidR="00133C18" w:rsidRPr="00A54982" w:rsidRDefault="00133C18" w:rsidP="00133C18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6057CFB9" w14:textId="77777777" w:rsidR="00133C18" w:rsidRPr="00A54982" w:rsidRDefault="00133C18" w:rsidP="00133C18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23C8C7C5" w14:textId="77777777" w:rsidR="00133C18" w:rsidRPr="00A54982" w:rsidRDefault="00133C18" w:rsidP="00133C18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Mohness</w:t>
      </w:r>
      <w:r>
        <w:rPr>
          <w:rFonts w:ascii="Calibri" w:hAnsi="Calibri" w:cs="Calibri"/>
        </w:rPr>
        <w:t xml:space="preserve"> W.</w:t>
      </w:r>
    </w:p>
    <w:p w14:paraId="68A4A90E" w14:textId="77777777" w:rsidR="00133C18" w:rsidRPr="00A54982" w:rsidRDefault="00133C18" w:rsidP="00133C18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>
        <w:rPr>
          <w:rFonts w:ascii="Calibri" w:hAnsi="Calibri" w:cs="Calibri"/>
        </w:rPr>
        <w:t xml:space="preserve"> W.</w:t>
      </w:r>
    </w:p>
    <w:p w14:paraId="0FF66BC9" w14:textId="77777777" w:rsidR="00133C18" w:rsidRPr="00A54982" w:rsidRDefault="00133C18" w:rsidP="00133C18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7B91AE7F" w14:textId="77777777" w:rsidR="00133C18" w:rsidRPr="00A54982" w:rsidRDefault="00133C18" w:rsidP="00133C18">
      <w:pPr>
        <w:spacing w:after="0" w:line="240" w:lineRule="auto"/>
        <w:rPr>
          <w:rFonts w:ascii="Calibri" w:hAnsi="Calibri" w:cs="Calibri"/>
        </w:rPr>
      </w:pPr>
    </w:p>
    <w:p w14:paraId="1EE02BFC" w14:textId="77777777" w:rsidR="00133C18" w:rsidRPr="00EB11B5" w:rsidRDefault="00133C18" w:rsidP="00133C18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</w:p>
    <w:p w14:paraId="1904211D" w14:textId="77777777" w:rsidR="00133C18" w:rsidRDefault="00133C18" w:rsidP="00133C18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Lobby Mockup Überarbeiten:</w:t>
      </w:r>
    </w:p>
    <w:p w14:paraId="4E7722B6" w14:textId="77777777" w:rsidR="00133C18" w:rsidRPr="00EB11B5" w:rsidRDefault="00133C18" w:rsidP="00133C18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  <w:u w:val="single"/>
        </w:rPr>
      </w:pPr>
      <w:r>
        <w:rPr>
          <w:rFonts w:ascii="Calibri" w:hAnsi="Calibri" w:cs="Calibri"/>
          <w:b w:val="0"/>
        </w:rPr>
        <w:tab/>
      </w:r>
      <w:r w:rsidRPr="00EB11B5">
        <w:rPr>
          <w:rFonts w:ascii="Calibri" w:hAnsi="Calibri" w:cs="Calibri"/>
          <w:b w:val="0"/>
          <w:u w:val="single"/>
        </w:rPr>
        <w:t>Mohness:</w:t>
      </w:r>
    </w:p>
    <w:p w14:paraId="4B7B7D67" w14:textId="77777777" w:rsidR="00133C18" w:rsidRDefault="00133C18" w:rsidP="00133C18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ab/>
        <w:t xml:space="preserve">Player und </w:t>
      </w:r>
      <w:proofErr w:type="spellStart"/>
      <w:r>
        <w:rPr>
          <w:rFonts w:ascii="Calibri" w:hAnsi="Calibri" w:cs="Calibri"/>
          <w:b w:val="0"/>
        </w:rPr>
        <w:t>Spectator</w:t>
      </w:r>
      <w:proofErr w:type="spellEnd"/>
      <w:r>
        <w:rPr>
          <w:rFonts w:ascii="Calibri" w:hAnsi="Calibri" w:cs="Calibri"/>
          <w:b w:val="0"/>
        </w:rPr>
        <w:t xml:space="preserve"> in einer ausklappbaren Tabelle</w:t>
      </w:r>
    </w:p>
    <w:p w14:paraId="5B86B7BA" w14:textId="77777777" w:rsidR="00133C18" w:rsidRDefault="00133C18" w:rsidP="00133C18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ab/>
      </w:r>
      <w:r w:rsidRPr="00EE48C1">
        <w:rPr>
          <w:rFonts w:ascii="Calibri" w:hAnsi="Calibri" w:cs="Calibri"/>
          <w:b w:val="0"/>
        </w:rPr>
        <w:t>ganze Leiste eines Spieles in der Lobby klickbar</w:t>
      </w:r>
    </w:p>
    <w:p w14:paraId="5A433635" w14:textId="77777777" w:rsidR="00133C18" w:rsidRDefault="00133C18" w:rsidP="00133C18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ab/>
        <w:t>Spielkonfiguration anzeigen (Spielsteine für Spieler)</w:t>
      </w:r>
    </w:p>
    <w:p w14:paraId="5F836EB6" w14:textId="77777777" w:rsidR="00133C18" w:rsidRDefault="00133C18" w:rsidP="00133C18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ab/>
      </w:r>
      <w:proofErr w:type="spellStart"/>
      <w:r>
        <w:rPr>
          <w:rFonts w:ascii="Calibri" w:hAnsi="Calibri" w:cs="Calibri"/>
          <w:b w:val="0"/>
        </w:rPr>
        <w:t>Started</w:t>
      </w:r>
      <w:proofErr w:type="spellEnd"/>
      <w:r>
        <w:rPr>
          <w:rFonts w:ascii="Calibri" w:hAnsi="Calibri" w:cs="Calibri"/>
          <w:b w:val="0"/>
        </w:rPr>
        <w:t xml:space="preserve"> wie lange läuft das Spiel?</w:t>
      </w:r>
    </w:p>
    <w:p w14:paraId="503B25B1" w14:textId="77777777" w:rsidR="00133C18" w:rsidRDefault="00133C18" w:rsidP="00133C18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ab/>
      </w:r>
      <w:r w:rsidRPr="00EE48C1">
        <w:rPr>
          <w:rFonts w:ascii="Calibri" w:hAnsi="Calibri" w:cs="Calibri"/>
          <w:b w:val="0"/>
        </w:rPr>
        <w:t>Ausgeklappte Tabelle, die durch das Klicken auf ein Spiel erscheint zentriert</w:t>
      </w:r>
      <w:r>
        <w:rPr>
          <w:rFonts w:ascii="Calibri" w:hAnsi="Calibri" w:cs="Calibri"/>
          <w:b w:val="0"/>
        </w:rPr>
        <w:t xml:space="preserve"> </w:t>
      </w:r>
    </w:p>
    <w:p w14:paraId="0821CE85" w14:textId="77777777" w:rsidR="00133C18" w:rsidRDefault="00133C18" w:rsidP="00133C18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ab/>
        <w:t>Startzeit auf dem Server hinterlegen (Frage an Linus)?</w:t>
      </w:r>
    </w:p>
    <w:p w14:paraId="13FC8848" w14:textId="77777777" w:rsidR="00133C18" w:rsidRDefault="00133C18" w:rsidP="00133C18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ab/>
      </w:r>
      <w:proofErr w:type="spellStart"/>
      <w:r>
        <w:rPr>
          <w:rFonts w:ascii="Calibri" w:hAnsi="Calibri" w:cs="Calibri"/>
          <w:b w:val="0"/>
        </w:rPr>
        <w:t>Ended</w:t>
      </w:r>
      <w:proofErr w:type="spellEnd"/>
      <w:r>
        <w:rPr>
          <w:rFonts w:ascii="Calibri" w:hAnsi="Calibri" w:cs="Calibri"/>
          <w:b w:val="0"/>
        </w:rPr>
        <w:t>: Gewinner, Punkte für jeden Spieler, Positionierung</w:t>
      </w:r>
    </w:p>
    <w:p w14:paraId="5A04DBF7" w14:textId="77777777" w:rsidR="00133C18" w:rsidRPr="00EB11B5" w:rsidRDefault="00133C18" w:rsidP="00133C18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Login Mockup:</w:t>
      </w:r>
    </w:p>
    <w:p w14:paraId="07777A36" w14:textId="77777777" w:rsidR="00133C18" w:rsidRDefault="00133C18" w:rsidP="00133C18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  <w:u w:val="single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b w:val="0"/>
          <w:u w:val="single"/>
        </w:rPr>
        <w:t>Dennis:</w:t>
      </w:r>
    </w:p>
    <w:p w14:paraId="0D98172D" w14:textId="77777777" w:rsidR="00133C18" w:rsidRDefault="00133C18" w:rsidP="00133C18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ab/>
        <w:t>IP Leiste hinzufügen für den Server</w:t>
      </w:r>
    </w:p>
    <w:p w14:paraId="1EBDDD9C" w14:textId="77777777" w:rsidR="00133C18" w:rsidRDefault="00133C18" w:rsidP="00133C18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ab/>
        <w:t>Bessere Grafik nutzen</w:t>
      </w:r>
    </w:p>
    <w:p w14:paraId="74EB6F5A" w14:textId="77777777" w:rsidR="00133C18" w:rsidRDefault="00133C18" w:rsidP="00133C18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Klärung und Symbole und Farben der Spielsteine die Zuständigkeit in </w:t>
      </w:r>
      <w:proofErr w:type="spellStart"/>
      <w:r>
        <w:rPr>
          <w:rFonts w:ascii="Calibri" w:hAnsi="Calibri" w:cs="Calibri"/>
          <w:b w:val="0"/>
        </w:rPr>
        <w:t>png</w:t>
      </w:r>
      <w:proofErr w:type="spellEnd"/>
      <w:r>
        <w:rPr>
          <w:rFonts w:ascii="Calibri" w:hAnsi="Calibri" w:cs="Calibri"/>
          <w:b w:val="0"/>
        </w:rPr>
        <w:t xml:space="preserve"> Format</w:t>
      </w:r>
    </w:p>
    <w:p w14:paraId="071BCD0E" w14:textId="77777777" w:rsidR="00133C18" w:rsidRDefault="00133C18" w:rsidP="00133C18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Symbole nicht selbst machen, sondern nur Set aus dem Internet ziehen</w:t>
      </w:r>
    </w:p>
    <w:p w14:paraId="50964137" w14:textId="77777777" w:rsidR="00133C18" w:rsidRDefault="00133C18" w:rsidP="00133C18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Symbole mit Unsichtbaren Pixeln mit On Demand Färbung(</w:t>
      </w:r>
      <w:proofErr w:type="spellStart"/>
      <w:r>
        <w:rPr>
          <w:rFonts w:ascii="Calibri" w:hAnsi="Calibri" w:cs="Calibri"/>
          <w:b w:val="0"/>
        </w:rPr>
        <w:t>farbID</w:t>
      </w:r>
      <w:proofErr w:type="spellEnd"/>
      <w:r>
        <w:rPr>
          <w:rFonts w:ascii="Calibri" w:hAnsi="Calibri" w:cs="Calibri"/>
          <w:b w:val="0"/>
        </w:rPr>
        <w:t>)</w:t>
      </w:r>
    </w:p>
    <w:p w14:paraId="2F50BE7D" w14:textId="77777777" w:rsidR="00133C18" w:rsidRDefault="00133C18" w:rsidP="00133C18">
      <w:pPr>
        <w:pStyle w:val="Listennummer"/>
        <w:numPr>
          <w:ilvl w:val="1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Mit dem Schifffahrt design anpassen </w:t>
      </w:r>
    </w:p>
    <w:p w14:paraId="47A87D47" w14:textId="77777777" w:rsidR="00133C18" w:rsidRDefault="00133C18" w:rsidP="00133C18">
      <w:pPr>
        <w:pStyle w:val="Listennummer"/>
        <w:numPr>
          <w:ilvl w:val="0"/>
          <w:numId w:val="0"/>
        </w:numPr>
        <w:ind w:left="346" w:hanging="173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lastRenderedPageBreak/>
        <w:t>Spiellobby Mockup:</w:t>
      </w:r>
    </w:p>
    <w:p w14:paraId="25DAEBA7" w14:textId="77777777" w:rsidR="00133C18" w:rsidRPr="006C5BBC" w:rsidRDefault="00133C18" w:rsidP="00133C18">
      <w:pPr>
        <w:pStyle w:val="Listennummer"/>
        <w:numPr>
          <w:ilvl w:val="0"/>
          <w:numId w:val="0"/>
        </w:numPr>
        <w:ind w:left="346" w:hanging="173"/>
        <w:rPr>
          <w:rFonts w:ascii="Calibri" w:hAnsi="Calibri" w:cs="Calibri"/>
          <w:b w:val="0"/>
          <w:u w:val="single"/>
        </w:rPr>
      </w:pPr>
      <w:r>
        <w:rPr>
          <w:rFonts w:ascii="Calibri" w:hAnsi="Calibri" w:cs="Calibri"/>
          <w:b w:val="0"/>
        </w:rPr>
        <w:tab/>
      </w:r>
      <w:r>
        <w:rPr>
          <w:rFonts w:ascii="Calibri" w:hAnsi="Calibri" w:cs="Calibri"/>
          <w:b w:val="0"/>
        </w:rPr>
        <w:tab/>
      </w:r>
      <w:proofErr w:type="spellStart"/>
      <w:r w:rsidRPr="006C5BBC">
        <w:rPr>
          <w:rFonts w:ascii="Calibri" w:hAnsi="Calibri" w:cs="Calibri"/>
          <w:b w:val="0"/>
          <w:u w:val="single"/>
        </w:rPr>
        <w:t>Bogna</w:t>
      </w:r>
      <w:proofErr w:type="spellEnd"/>
      <w:r w:rsidRPr="006C5BBC">
        <w:rPr>
          <w:rFonts w:ascii="Calibri" w:hAnsi="Calibri" w:cs="Calibri"/>
          <w:b w:val="0"/>
          <w:u w:val="single"/>
        </w:rPr>
        <w:t>:</w:t>
      </w:r>
    </w:p>
    <w:p w14:paraId="5A8F3DDB" w14:textId="77777777" w:rsidR="00133C18" w:rsidRDefault="00133C18" w:rsidP="00133C18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Einen Button für b</w:t>
      </w:r>
      <w:r w:rsidRPr="00EE48C1">
        <w:rPr>
          <w:rFonts w:ascii="Calibri" w:hAnsi="Calibri" w:cs="Calibri"/>
          <w:b w:val="0"/>
        </w:rPr>
        <w:t>isher gespielte Steine für je Spi</w:t>
      </w:r>
      <w:r>
        <w:rPr>
          <w:rFonts w:ascii="Calibri" w:hAnsi="Calibri" w:cs="Calibri"/>
          <w:b w:val="0"/>
        </w:rPr>
        <w:t xml:space="preserve">eler  </w:t>
      </w:r>
    </w:p>
    <w:p w14:paraId="4444F2BE" w14:textId="77777777" w:rsidR="00133C18" w:rsidRDefault="00133C18" w:rsidP="00133C18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  <w:r w:rsidRPr="00395424">
        <w:rPr>
          <w:rFonts w:ascii="Calibri" w:hAnsi="Calibri" w:cs="Calibri"/>
          <w:b w:val="0"/>
        </w:rPr>
        <w:t>Untere Leiste mit Scroll Funktion für bisher gespielte Steine</w:t>
      </w:r>
      <w:r>
        <w:rPr>
          <w:rFonts w:ascii="Calibri" w:hAnsi="Calibri" w:cs="Calibri"/>
          <w:b w:val="0"/>
        </w:rPr>
        <w:t xml:space="preserve"> </w:t>
      </w:r>
    </w:p>
    <w:p w14:paraId="24214A5A" w14:textId="77777777" w:rsidR="00133C18" w:rsidRPr="00910711" w:rsidRDefault="00133C18" w:rsidP="00133C18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  <w:r w:rsidRPr="00910711">
        <w:rPr>
          <w:rFonts w:ascii="Calibri" w:hAnsi="Calibri" w:cs="Calibri"/>
          <w:b w:val="0"/>
        </w:rPr>
        <w:t>Leiste unten, Beutel: 2 6er Leisten untereinander mit verschiedenen Steinen mit Index mit Zahl</w:t>
      </w:r>
      <w:r>
        <w:rPr>
          <w:rFonts w:ascii="Calibri" w:hAnsi="Calibri" w:cs="Calibri"/>
          <w:b w:val="0"/>
        </w:rPr>
        <w:t xml:space="preserve"> (wie viele von den Steinen noch im Beutel sind)</w:t>
      </w:r>
      <w:r w:rsidRPr="00910711">
        <w:rPr>
          <w:rFonts w:ascii="Calibri" w:hAnsi="Calibri" w:cs="Calibri"/>
          <w:b w:val="0"/>
        </w:rPr>
        <w:t xml:space="preserve">, die farbig ist </w:t>
      </w:r>
    </w:p>
    <w:p w14:paraId="2C2E24AE" w14:textId="77777777" w:rsidR="00133C18" w:rsidRPr="00C66779" w:rsidRDefault="00133C18" w:rsidP="00133C18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  <w:r w:rsidRPr="00C66779">
        <w:rPr>
          <w:rFonts w:ascii="Calibri" w:hAnsi="Calibri" w:cs="Calibri"/>
          <w:b w:val="0"/>
        </w:rPr>
        <w:t xml:space="preserve">Brauchen wir keinen Button um Spielstein für Spielstein zu tauschen, nur notwendig für den Spieler </w:t>
      </w:r>
    </w:p>
    <w:p w14:paraId="0141F3B8" w14:textId="77777777" w:rsidR="00133C18" w:rsidRDefault="00133C18" w:rsidP="00133C18">
      <w:pPr>
        <w:pStyle w:val="Listennummer"/>
        <w:numPr>
          <w:ilvl w:val="0"/>
          <w:numId w:val="0"/>
        </w:numPr>
        <w:ind w:left="720"/>
        <w:rPr>
          <w:rFonts w:ascii="Calibri" w:hAnsi="Calibri" w:cs="Calibri"/>
          <w:b w:val="0"/>
        </w:rPr>
      </w:pPr>
      <w:r w:rsidRPr="00F22BC4">
        <w:rPr>
          <w:rFonts w:ascii="Calibri" w:hAnsi="Calibri" w:cs="Calibri"/>
          <w:b w:val="0"/>
        </w:rPr>
        <w:t xml:space="preserve">Eine Option eine Spielhand zu fixieren ohne, dass der Tab immer wandert </w:t>
      </w:r>
    </w:p>
    <w:p w14:paraId="5A2F786A" w14:textId="77777777" w:rsidR="00133C18" w:rsidRPr="00EE48C1" w:rsidRDefault="00133C18" w:rsidP="00133C18">
      <w:pPr>
        <w:pStyle w:val="Listennummer"/>
        <w:numPr>
          <w:ilvl w:val="0"/>
          <w:numId w:val="0"/>
        </w:numPr>
        <w:ind w:left="173" w:hanging="173"/>
        <w:rPr>
          <w:rFonts w:ascii="Calibri" w:hAnsi="Calibri" w:cs="Calibri"/>
          <w:b w:val="0"/>
        </w:rPr>
      </w:pPr>
      <w:r w:rsidRPr="00EE48C1">
        <w:rPr>
          <w:rFonts w:ascii="Calibri" w:hAnsi="Calibri" w:cs="Calibri"/>
          <w:b w:val="0"/>
        </w:rPr>
        <w:t>Design Pattern: Model View Controller</w:t>
      </w:r>
    </w:p>
    <w:p w14:paraId="6A2B588B" w14:textId="77777777" w:rsidR="00133C18" w:rsidRDefault="00133C18" w:rsidP="00133C18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1BF0B03A" w14:textId="77777777" w:rsidR="00133C18" w:rsidRDefault="00133C18" w:rsidP="00133C18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t>Viso</w:t>
      </w:r>
      <w:proofErr w:type="spellEnd"/>
      <w:r>
        <w:rPr>
          <w:rFonts w:ascii="Calibri" w:hAnsi="Calibri" w:cs="Calibri"/>
          <w:b w:val="0"/>
        </w:rPr>
        <w:t xml:space="preserve"> </w:t>
      </w:r>
      <w:proofErr w:type="spellStart"/>
      <w:r>
        <w:rPr>
          <w:rFonts w:ascii="Calibri" w:hAnsi="Calibri" w:cs="Calibri"/>
          <w:b w:val="0"/>
        </w:rPr>
        <w:t>datei</w:t>
      </w:r>
      <w:proofErr w:type="spellEnd"/>
      <w:r>
        <w:rPr>
          <w:rFonts w:ascii="Calibri" w:hAnsi="Calibri" w:cs="Calibri"/>
          <w:b w:val="0"/>
        </w:rPr>
        <w:t xml:space="preserve"> </w:t>
      </w:r>
      <w:proofErr w:type="spellStart"/>
      <w:r>
        <w:rPr>
          <w:rFonts w:ascii="Calibri" w:hAnsi="Calibri" w:cs="Calibri"/>
          <w:b w:val="0"/>
        </w:rPr>
        <w:t>beschreibung</w:t>
      </w:r>
      <w:proofErr w:type="spellEnd"/>
      <w:r>
        <w:rPr>
          <w:rFonts w:ascii="Calibri" w:hAnsi="Calibri" w:cs="Calibri"/>
          <w:b w:val="0"/>
        </w:rPr>
        <w:t xml:space="preserve"> der Funktionalität (formaler Text/Stickpunkte), Jeder</w:t>
      </w:r>
    </w:p>
    <w:p w14:paraId="7BA571D7" w14:textId="77777777" w:rsidR="00133C18" w:rsidRDefault="00133C18" w:rsidP="00133C18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Spiellobby in </w:t>
      </w:r>
      <w:proofErr w:type="spellStart"/>
      <w:r>
        <w:rPr>
          <w:rFonts w:ascii="Calibri" w:hAnsi="Calibri" w:cs="Calibri"/>
          <w:b w:val="0"/>
        </w:rPr>
        <w:t>Viso</w:t>
      </w:r>
      <w:proofErr w:type="spellEnd"/>
      <w:r>
        <w:rPr>
          <w:rFonts w:ascii="Calibri" w:hAnsi="Calibri" w:cs="Calibri"/>
          <w:b w:val="0"/>
        </w:rPr>
        <w:t xml:space="preserve">, Artem oder </w:t>
      </w:r>
      <w:proofErr w:type="spellStart"/>
      <w:r>
        <w:rPr>
          <w:rFonts w:ascii="Calibri" w:hAnsi="Calibri" w:cs="Calibri"/>
          <w:b w:val="0"/>
        </w:rPr>
        <w:t>Bogna</w:t>
      </w:r>
      <w:proofErr w:type="spellEnd"/>
    </w:p>
    <w:p w14:paraId="150D3DF8" w14:textId="77777777" w:rsidR="00133C18" w:rsidRDefault="00133C18" w:rsidP="00133C18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t>Git</w:t>
      </w:r>
      <w:proofErr w:type="spellEnd"/>
      <w:r>
        <w:rPr>
          <w:rFonts w:ascii="Calibri" w:hAnsi="Calibri" w:cs="Calibri"/>
          <w:b w:val="0"/>
        </w:rPr>
        <w:t xml:space="preserve"> einarbeiten, Jeder</w:t>
      </w:r>
    </w:p>
    <w:p w14:paraId="380F061F" w14:textId="77777777" w:rsidR="00133C18" w:rsidRDefault="00133C18" w:rsidP="00133C18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t>Eclipse</w:t>
      </w:r>
      <w:proofErr w:type="spellEnd"/>
      <w:r>
        <w:rPr>
          <w:rFonts w:ascii="Calibri" w:hAnsi="Calibri" w:cs="Calibri"/>
          <w:b w:val="0"/>
        </w:rPr>
        <w:t xml:space="preserve"> Installieren, Jeder</w:t>
      </w:r>
    </w:p>
    <w:p w14:paraId="336AA17D" w14:textId="77777777" w:rsidR="00133C18" w:rsidRDefault="00133C18" w:rsidP="00133C18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t>Eclipse</w:t>
      </w:r>
      <w:proofErr w:type="spellEnd"/>
      <w:r>
        <w:rPr>
          <w:rFonts w:ascii="Calibri" w:hAnsi="Calibri" w:cs="Calibri"/>
          <w:b w:val="0"/>
        </w:rPr>
        <w:t xml:space="preserve"> Marketplace (</w:t>
      </w:r>
      <w:proofErr w:type="spellStart"/>
      <w:r>
        <w:rPr>
          <w:rFonts w:ascii="Calibri" w:hAnsi="Calibri" w:cs="Calibri"/>
          <w:b w:val="0"/>
        </w:rPr>
        <w:t>Efxclipse</w:t>
      </w:r>
      <w:proofErr w:type="spellEnd"/>
      <w:r>
        <w:rPr>
          <w:rFonts w:ascii="Calibri" w:hAnsi="Calibri" w:cs="Calibri"/>
          <w:b w:val="0"/>
        </w:rPr>
        <w:t>), jeder</w:t>
      </w:r>
      <w:r w:rsidRPr="006F373E">
        <w:rPr>
          <w:rFonts w:ascii="Calibri" w:hAnsi="Calibri" w:cs="Calibri"/>
          <w:b w:val="0"/>
        </w:rPr>
        <w:t xml:space="preserve"> </w:t>
      </w:r>
    </w:p>
    <w:p w14:paraId="1CC2042A" w14:textId="77777777" w:rsidR="00133C18" w:rsidRDefault="00133C18" w:rsidP="00133C18">
      <w:pPr>
        <w:pStyle w:val="Listennummer"/>
        <w:numPr>
          <w:ilvl w:val="0"/>
          <w:numId w:val="0"/>
        </w:numPr>
        <w:ind w:left="173" w:firstLine="547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Anfänge in Java Scene </w:t>
      </w:r>
      <w:proofErr w:type="spellStart"/>
      <w:r>
        <w:rPr>
          <w:rFonts w:ascii="Calibri" w:hAnsi="Calibri" w:cs="Calibri"/>
          <w:b w:val="0"/>
        </w:rPr>
        <w:t>builder</w:t>
      </w:r>
      <w:proofErr w:type="spellEnd"/>
      <w:r>
        <w:rPr>
          <w:rFonts w:ascii="Calibri" w:hAnsi="Calibri" w:cs="Calibri"/>
          <w:b w:val="0"/>
        </w:rPr>
        <w:t>, Jeder sein Design</w:t>
      </w:r>
    </w:p>
    <w:p w14:paraId="5A268B3C" w14:textId="77777777" w:rsidR="00133C18" w:rsidRDefault="00133C18" w:rsidP="00133C18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t>AnmeldeGUI</w:t>
      </w:r>
      <w:proofErr w:type="spellEnd"/>
      <w:r>
        <w:rPr>
          <w:rFonts w:ascii="Calibri" w:hAnsi="Calibri" w:cs="Calibri"/>
          <w:b w:val="0"/>
        </w:rPr>
        <w:t xml:space="preserve"> Schiff: Dennis</w:t>
      </w:r>
    </w:p>
    <w:p w14:paraId="13B85DAF" w14:textId="77777777" w:rsidR="00133C18" w:rsidRDefault="00133C18" w:rsidP="00133C18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Lobby überarbeiten (so.), Mohness</w:t>
      </w:r>
    </w:p>
    <w:p w14:paraId="22EEB0BB" w14:textId="77777777" w:rsidR="00133C18" w:rsidRDefault="00133C18" w:rsidP="00133C18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t>Vtl</w:t>
      </w:r>
      <w:proofErr w:type="spellEnd"/>
      <w:r>
        <w:rPr>
          <w:rFonts w:ascii="Calibri" w:hAnsi="Calibri" w:cs="Calibri"/>
          <w:b w:val="0"/>
        </w:rPr>
        <w:t xml:space="preserve">. Valider Spielzüge mit Hilfe von Array, </w:t>
      </w:r>
      <w:proofErr w:type="spellStart"/>
      <w:r>
        <w:rPr>
          <w:rFonts w:ascii="Calibri" w:hAnsi="Calibri" w:cs="Calibri"/>
          <w:b w:val="0"/>
        </w:rPr>
        <w:t>Bogna</w:t>
      </w:r>
      <w:proofErr w:type="spellEnd"/>
    </w:p>
    <w:p w14:paraId="39FECB94" w14:textId="77777777" w:rsidR="00133C18" w:rsidRDefault="00133C18" w:rsidP="00133C18">
      <w:pPr>
        <w:pStyle w:val="Listennummer"/>
        <w:numPr>
          <w:ilvl w:val="0"/>
          <w:numId w:val="0"/>
        </w:numPr>
        <w:rPr>
          <w:rFonts w:ascii="Calibri" w:hAnsi="Calibri" w:cs="Calibri"/>
          <w:b w:val="0"/>
        </w:rPr>
      </w:pPr>
    </w:p>
    <w:p w14:paraId="7ED4B7D7" w14:textId="77777777" w:rsidR="00133C18" w:rsidRPr="00A54982" w:rsidRDefault="00133C18" w:rsidP="00133C18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419DB375" w14:textId="77777777" w:rsidR="00133C18" w:rsidRPr="00A54982" w:rsidRDefault="00133C18" w:rsidP="00133C18">
      <w:pPr>
        <w:rPr>
          <w:rFonts w:ascii="Calibri" w:hAnsi="Calibri" w:cs="Calibri"/>
          <w:iCs/>
          <w:color w:val="595959" w:themeColor="text1" w:themeTint="A6"/>
        </w:rPr>
      </w:pPr>
      <w:r>
        <w:rPr>
          <w:rFonts w:ascii="Calibri" w:hAnsi="Calibri" w:cs="Calibri"/>
        </w:rPr>
        <w:t>Desktop Beobachter</w:t>
      </w:r>
      <w:r w:rsidRPr="00A54982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2.11.2018</w:t>
      </w:r>
    </w:p>
    <w:p w14:paraId="59FA6F30" w14:textId="77777777" w:rsidR="00133C18" w:rsidRPr="00D777BD" w:rsidRDefault="00133C18" w:rsidP="00133C18">
      <w:pPr>
        <w:rPr>
          <w:rFonts w:asciiTheme="majorHAnsi" w:hAnsiTheme="majorHAnsi" w:cstheme="majorHAnsi"/>
        </w:rPr>
      </w:pPr>
    </w:p>
    <w:p w14:paraId="77885C8D" w14:textId="77777777" w:rsidR="00133C18" w:rsidRPr="00D777BD" w:rsidRDefault="00133C18" w:rsidP="00133C18">
      <w:pPr>
        <w:ind w:left="0"/>
        <w:rPr>
          <w:rFonts w:asciiTheme="majorHAnsi" w:hAnsiTheme="majorHAnsi" w:cstheme="majorHAnsi"/>
        </w:rPr>
      </w:pPr>
    </w:p>
    <w:p w14:paraId="6AC31A66" w14:textId="77777777" w:rsidR="00D52500" w:rsidRPr="00133C18" w:rsidRDefault="00D52500" w:rsidP="00133C18">
      <w:pPr>
        <w:ind w:left="0"/>
      </w:pPr>
      <w:bookmarkStart w:id="0" w:name="_GoBack"/>
      <w:bookmarkEnd w:id="0"/>
    </w:p>
    <w:sectPr w:rsidR="00D52500" w:rsidRPr="00133C18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70746" w14:textId="77777777" w:rsidR="00F75F86" w:rsidRDefault="00F75F86" w:rsidP="001E7D29">
      <w:pPr>
        <w:spacing w:after="0" w:line="240" w:lineRule="auto"/>
      </w:pPr>
      <w:r>
        <w:separator/>
      </w:r>
    </w:p>
  </w:endnote>
  <w:endnote w:type="continuationSeparator" w:id="0">
    <w:p w14:paraId="0C05ACB0" w14:textId="77777777" w:rsidR="00F75F86" w:rsidRDefault="00F75F86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3DA95" w14:textId="77777777" w:rsidR="00F75F86" w:rsidRDefault="00F75F86" w:rsidP="001E7D29">
      <w:pPr>
        <w:spacing w:after="0" w:line="240" w:lineRule="auto"/>
      </w:pPr>
      <w:r>
        <w:separator/>
      </w:r>
    </w:p>
  </w:footnote>
  <w:footnote w:type="continuationSeparator" w:id="0">
    <w:p w14:paraId="48B28E66" w14:textId="77777777" w:rsidR="00F75F86" w:rsidRDefault="00F75F86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5D44F6F"/>
    <w:multiLevelType w:val="hybridMultilevel"/>
    <w:tmpl w:val="FD1CB012"/>
    <w:lvl w:ilvl="0" w:tplc="076E5F5E">
      <w:start w:val="26"/>
      <w:numFmt w:val="bullet"/>
      <w:lvlText w:val=""/>
      <w:lvlJc w:val="left"/>
      <w:pPr>
        <w:ind w:left="533" w:hanging="360"/>
      </w:pPr>
      <w:rPr>
        <w:rFonts w:ascii="Wingdings" w:eastAsia="Times New Roman" w:hAnsi="Wingdings" w:cs="Calibri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19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40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9"/>
  </w:num>
  <w:num w:numId="40">
    <w:abstractNumId w:val="29"/>
  </w:num>
  <w:num w:numId="41">
    <w:abstractNumId w:val="26"/>
  </w:num>
  <w:num w:numId="42">
    <w:abstractNumId w:val="38"/>
  </w:num>
  <w:num w:numId="43">
    <w:abstractNumId w:val="20"/>
  </w:num>
  <w:num w:numId="44">
    <w:abstractNumId w:val="32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4097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70C2F"/>
    <w:rsid w:val="000D445D"/>
    <w:rsid w:val="000F4987"/>
    <w:rsid w:val="000F65EC"/>
    <w:rsid w:val="0011573E"/>
    <w:rsid w:val="001269DE"/>
    <w:rsid w:val="00133C18"/>
    <w:rsid w:val="00140DAE"/>
    <w:rsid w:val="0015180F"/>
    <w:rsid w:val="00156A69"/>
    <w:rsid w:val="001746FC"/>
    <w:rsid w:val="0019299B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152DC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C5BBC"/>
    <w:rsid w:val="006F03D4"/>
    <w:rsid w:val="006F373E"/>
    <w:rsid w:val="00700B1F"/>
    <w:rsid w:val="00712C0E"/>
    <w:rsid w:val="007257E9"/>
    <w:rsid w:val="00740105"/>
    <w:rsid w:val="00744B1E"/>
    <w:rsid w:val="00756D9C"/>
    <w:rsid w:val="007619BD"/>
    <w:rsid w:val="00771C24"/>
    <w:rsid w:val="00781863"/>
    <w:rsid w:val="00785644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D4984"/>
    <w:rsid w:val="009D6901"/>
    <w:rsid w:val="009F4E19"/>
    <w:rsid w:val="00A07662"/>
    <w:rsid w:val="00A144C5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52A69"/>
    <w:rsid w:val="00C601ED"/>
    <w:rsid w:val="00C645FC"/>
    <w:rsid w:val="00CE5A5C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557A0"/>
    <w:rsid w:val="00EB11B5"/>
    <w:rsid w:val="00EC6359"/>
    <w:rsid w:val="00EF6435"/>
    <w:rsid w:val="00F10F6B"/>
    <w:rsid w:val="00F23697"/>
    <w:rsid w:val="00F36BB7"/>
    <w:rsid w:val="00F60F88"/>
    <w:rsid w:val="00F75F86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E43FF3-0B8C-4E52-BFCD-3EDF01D29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2</Pages>
  <Words>260</Words>
  <Characters>1563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Mohness Waizy</cp:lastModifiedBy>
  <cp:revision>7</cp:revision>
  <dcterms:created xsi:type="dcterms:W3CDTF">2018-10-26T13:19:00Z</dcterms:created>
  <dcterms:modified xsi:type="dcterms:W3CDTF">2018-11-04T13:18:00Z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