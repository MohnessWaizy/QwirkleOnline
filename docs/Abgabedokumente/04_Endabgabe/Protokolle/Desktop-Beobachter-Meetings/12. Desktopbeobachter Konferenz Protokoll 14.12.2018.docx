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72691F43" w:rsidR="00A54982" w:rsidRDefault="00700C4A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14</w:t>
      </w:r>
      <w:r w:rsidR="00F56A16">
        <w:rPr>
          <w:rFonts w:ascii="Calibri" w:hAnsi="Calibri" w:cs="Calibri"/>
        </w:rPr>
        <w:t>.12.2018</w:t>
      </w:r>
    </w:p>
    <w:p w14:paraId="60E3377C" w14:textId="5BA76B11" w:rsidR="00554276" w:rsidRDefault="00F56A16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Desktopbeobachter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3198509D" w14:textId="505A9C89" w:rsidR="00156A69" w:rsidRPr="00A54982" w:rsidRDefault="00156A69" w:rsidP="00F56A1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B59706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8DD1167" w14:textId="0B583186" w:rsidR="00156A69" w:rsidRPr="00A54982" w:rsidRDefault="00156A69" w:rsidP="00F56A16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501694D" w14:textId="3FC205C4" w:rsidR="00156A69" w:rsidRPr="00A54982" w:rsidRDefault="00156A69" w:rsidP="00F56A1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</w:p>
    <w:p w14:paraId="56BB4770" w14:textId="45E136EA" w:rsidR="0015180F" w:rsidRDefault="00156A69" w:rsidP="00F56A16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 w:rsidR="00A54982">
        <w:rPr>
          <w:rFonts w:ascii="Calibri" w:hAnsi="Calibri" w:cs="Calibri"/>
        </w:rPr>
        <w:t xml:space="preserve"> B.</w:t>
      </w:r>
    </w:p>
    <w:p w14:paraId="6C04864C" w14:textId="51F566D2" w:rsidR="00700C4A" w:rsidRDefault="00700C4A" w:rsidP="00F56A1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Tim D.</w:t>
      </w:r>
    </w:p>
    <w:p w14:paraId="4E7667C5" w14:textId="4A61F0C2" w:rsidR="00700C4A" w:rsidRDefault="00700C4A" w:rsidP="00F56A1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Lukas B.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0E5F6C49" w:rsidR="00D777BD" w:rsidRPr="00E1142F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4049F544" w14:textId="139AA889" w:rsidR="00E1142F" w:rsidRDefault="00700C4A" w:rsidP="00E1142F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Fortschritt der letzten Woche und Erledigung der Aufgaben</w:t>
      </w:r>
    </w:p>
    <w:p w14:paraId="3CE57F39" w14:textId="1E202927" w:rsidR="00700C4A" w:rsidRDefault="00700C4A" w:rsidP="00700C4A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Resultat-Screen</w:t>
      </w:r>
    </w:p>
    <w:p w14:paraId="22F31CB1" w14:textId="52D78AA5" w:rsidR="00700C4A" w:rsidRDefault="00700C4A" w:rsidP="00700C4A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Ergebnisse werden nicht extra angezeigt</w:t>
      </w:r>
    </w:p>
    <w:p w14:paraId="31EEAEBD" w14:textId="4DB1C575" w:rsidR="00700C4A" w:rsidRDefault="00700C4A" w:rsidP="00700C4A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Gewinner in der Top-Leiste</w:t>
      </w:r>
    </w:p>
    <w:p w14:paraId="37F10600" w14:textId="706C040D" w:rsidR="00700C4A" w:rsidRDefault="00700C4A" w:rsidP="00700C4A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Prüfung auf Funktionalität gemäß Productvision</w:t>
      </w:r>
    </w:p>
    <w:p w14:paraId="7AE4675F" w14:textId="0A8F9D05" w:rsidR="00700C4A" w:rsidRDefault="00700C4A" w:rsidP="00700C4A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Beendete Spiele sind </w:t>
      </w:r>
      <w:proofErr w:type="spellStart"/>
      <w:r>
        <w:rPr>
          <w:rFonts w:ascii="Calibri" w:hAnsi="Calibri" w:cs="Calibri"/>
          <w:b w:val="0"/>
        </w:rPr>
        <w:t>joinbar</w:t>
      </w:r>
      <w:proofErr w:type="spellEnd"/>
    </w:p>
    <w:p w14:paraId="428790F9" w14:textId="13848751" w:rsidR="00700C4A" w:rsidRDefault="00700C4A" w:rsidP="00700C4A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Count über Back-Button</w:t>
      </w:r>
    </w:p>
    <w:p w14:paraId="5E47F77B" w14:textId="775A9F5B" w:rsidR="00670B8F" w:rsidRDefault="00670B8F" w:rsidP="00700C4A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Testen</w:t>
      </w:r>
    </w:p>
    <w:p w14:paraId="6AA05E51" w14:textId="7A30875E" w:rsidR="000E1C54" w:rsidRDefault="000E1C54" w:rsidP="000E1C54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Wie sieht die Netzwerk Kommunikation aus, ggf. Linus mit einbeziehen</w:t>
      </w:r>
    </w:p>
    <w:p w14:paraId="32C6160A" w14:textId="6C056152" w:rsidR="000E1C54" w:rsidRDefault="000E1C54" w:rsidP="000E1C54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Website – jetzt schon anfangen?</w:t>
      </w:r>
    </w:p>
    <w:p w14:paraId="25736833" w14:textId="7474D213" w:rsidR="000E1C54" w:rsidRDefault="000E1C54" w:rsidP="000E1C54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Ella, Steffen Website</w:t>
      </w:r>
    </w:p>
    <w:p w14:paraId="40AC279A" w14:textId="526B1B42" w:rsidR="00707D19" w:rsidRDefault="00707D19" w:rsidP="00707D19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Einhalten der </w:t>
      </w:r>
      <w:proofErr w:type="spellStart"/>
      <w:r>
        <w:rPr>
          <w:rFonts w:ascii="Calibri" w:hAnsi="Calibri" w:cs="Calibri"/>
          <w:b w:val="0"/>
        </w:rPr>
        <w:t>Git</w:t>
      </w:r>
      <w:proofErr w:type="spellEnd"/>
      <w:r>
        <w:rPr>
          <w:rFonts w:ascii="Calibri" w:hAnsi="Calibri" w:cs="Calibri"/>
          <w:b w:val="0"/>
        </w:rPr>
        <w:t>-Richtlinie für zukünftige Entwicklung</w:t>
      </w:r>
    </w:p>
    <w:p w14:paraId="7201A012" w14:textId="309C568E" w:rsidR="006C51AE" w:rsidRDefault="006C51AE" w:rsidP="006C51AE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SS Spielserver</w:t>
      </w:r>
    </w:p>
    <w:p w14:paraId="78B1553B" w14:textId="3CAE43C4" w:rsidR="006C51AE" w:rsidRDefault="006C51AE" w:rsidP="006C51AE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AC Android Client</w:t>
      </w:r>
    </w:p>
    <w:p w14:paraId="046A816F" w14:textId="0AA4E100" w:rsidR="006C51AE" w:rsidRDefault="006C51AE" w:rsidP="006C51AE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DB Desktopbeobachter</w:t>
      </w:r>
    </w:p>
    <w:p w14:paraId="725865D5" w14:textId="33711140" w:rsidR="0037446B" w:rsidRDefault="0037446B" w:rsidP="0037446B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Diskussion </w:t>
      </w:r>
      <w:proofErr w:type="spellStart"/>
      <w:r>
        <w:rPr>
          <w:rFonts w:ascii="Calibri" w:hAnsi="Calibri" w:cs="Calibri"/>
          <w:b w:val="0"/>
        </w:rPr>
        <w:t>Git</w:t>
      </w:r>
      <w:proofErr w:type="spellEnd"/>
      <w:r>
        <w:rPr>
          <w:rFonts w:ascii="Calibri" w:hAnsi="Calibri" w:cs="Calibri"/>
          <w:b w:val="0"/>
        </w:rPr>
        <w:t xml:space="preserve"> Arbeitsweise</w:t>
      </w:r>
    </w:p>
    <w:p w14:paraId="13AF8058" w14:textId="0CC721E8" w:rsidR="0037446B" w:rsidRDefault="0037446B" w:rsidP="0037446B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lastRenderedPageBreak/>
        <w:t xml:space="preserve">Spielserver bleibt </w:t>
      </w:r>
      <w:proofErr w:type="spellStart"/>
      <w:r>
        <w:rPr>
          <w:rFonts w:ascii="Calibri" w:hAnsi="Calibri" w:cs="Calibri"/>
          <w:b w:val="0"/>
        </w:rPr>
        <w:t>ausserhalb</w:t>
      </w:r>
      <w:proofErr w:type="spellEnd"/>
      <w:r>
        <w:rPr>
          <w:rFonts w:ascii="Calibri" w:hAnsi="Calibri" w:cs="Calibri"/>
          <w:b w:val="0"/>
        </w:rPr>
        <w:t xml:space="preserve"> der </w:t>
      </w:r>
      <w:proofErr w:type="spellStart"/>
      <w:r>
        <w:rPr>
          <w:rFonts w:ascii="Calibri" w:hAnsi="Calibri" w:cs="Calibri"/>
          <w:b w:val="0"/>
        </w:rPr>
        <w:t>Git</w:t>
      </w:r>
      <w:proofErr w:type="spellEnd"/>
      <w:r>
        <w:rPr>
          <w:rFonts w:ascii="Calibri" w:hAnsi="Calibri" w:cs="Calibri"/>
          <w:b w:val="0"/>
        </w:rPr>
        <w:t xml:space="preserve"> Guideline</w:t>
      </w:r>
    </w:p>
    <w:p w14:paraId="4E6C7F19" w14:textId="7A574B2C" w:rsidR="0037446B" w:rsidRDefault="0037446B" w:rsidP="0037446B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Desktopbeobachter wird angewendet</w:t>
      </w:r>
      <w:r w:rsidR="00AB52C4">
        <w:rPr>
          <w:rFonts w:ascii="Calibri" w:hAnsi="Calibri" w:cs="Calibri"/>
          <w:b w:val="0"/>
        </w:rPr>
        <w:t xml:space="preserve"> gemäß der Guide</w:t>
      </w:r>
      <w:bookmarkStart w:id="0" w:name="_GoBack"/>
      <w:bookmarkEnd w:id="0"/>
      <w:r w:rsidR="00AB52C4">
        <w:rPr>
          <w:rFonts w:ascii="Calibri" w:hAnsi="Calibri" w:cs="Calibri"/>
          <w:b w:val="0"/>
        </w:rPr>
        <w:t>line</w:t>
      </w:r>
    </w:p>
    <w:p w14:paraId="46584FCE" w14:textId="66511490" w:rsidR="0037446B" w:rsidRPr="00E1142F" w:rsidRDefault="0037446B" w:rsidP="0037446B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Android Client wird zuerst grob integriert und danach </w:t>
      </w:r>
      <w:r w:rsidR="00AB52C4">
        <w:rPr>
          <w:rFonts w:ascii="Calibri" w:hAnsi="Calibri" w:cs="Calibri"/>
          <w:b w:val="0"/>
        </w:rPr>
        <w:t>in die Arbeitsweise gemäß der Guideline integriert</w:t>
      </w: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7A93C7E" w14:textId="16B26A8B" w:rsidR="00C1643D" w:rsidRDefault="00670B8F" w:rsidP="00700C4A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Anzahl der Steine überm Back-Button + Task in Taiga, </w:t>
      </w:r>
      <w:proofErr w:type="spellStart"/>
      <w:r>
        <w:rPr>
          <w:rFonts w:ascii="Calibri" w:hAnsi="Calibri" w:cs="Calibri"/>
        </w:rPr>
        <w:t>Artem</w:t>
      </w:r>
      <w:proofErr w:type="spellEnd"/>
    </w:p>
    <w:p w14:paraId="55AE1C67" w14:textId="3A610EDC" w:rsidR="00670B8F" w:rsidRDefault="00670B8F" w:rsidP="00700C4A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Beobachter bei Abschluss Spielserver testen, alle</w:t>
      </w:r>
    </w:p>
    <w:p w14:paraId="2E1FE6FB" w14:textId="40E59DDD" w:rsidR="00670B8F" w:rsidRDefault="00670B8F" w:rsidP="00670B8F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Prüfen des Codes entsprechend der Rolle im Team gemäß der </w:t>
      </w:r>
      <w:proofErr w:type="spellStart"/>
      <w:r>
        <w:rPr>
          <w:rFonts w:ascii="Calibri" w:hAnsi="Calibri" w:cs="Calibri"/>
        </w:rPr>
        <w:t>Guidlines</w:t>
      </w:r>
      <w:proofErr w:type="spellEnd"/>
      <w:r>
        <w:rPr>
          <w:rFonts w:ascii="Calibri" w:hAnsi="Calibri" w:cs="Calibri"/>
        </w:rPr>
        <w:t>, Interface und Productvision, alle</w:t>
      </w:r>
    </w:p>
    <w:p w14:paraId="43E60086" w14:textId="41410D61" w:rsidR="00670B8F" w:rsidRDefault="00670B8F" w:rsidP="00670B8F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Gradle</w:t>
      </w:r>
      <w:proofErr w:type="spellEnd"/>
      <w:r>
        <w:rPr>
          <w:rFonts w:ascii="Calibri" w:hAnsi="Calibri" w:cs="Calibri"/>
        </w:rPr>
        <w:t xml:space="preserve"> + Android Studio installieren, alle</w:t>
      </w:r>
    </w:p>
    <w:p w14:paraId="622876CC" w14:textId="1EE85D4E" w:rsidR="006C51AE" w:rsidRPr="006C51AE" w:rsidRDefault="00114550" w:rsidP="006C51AE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Branches</w:t>
      </w:r>
      <w:proofErr w:type="spellEnd"/>
      <w:r>
        <w:rPr>
          <w:rFonts w:ascii="Calibri" w:hAnsi="Calibri" w:cs="Calibri"/>
        </w:rPr>
        <w:t xml:space="preserve"> investigieren</w:t>
      </w:r>
      <w:r w:rsidR="006C51AE">
        <w:rPr>
          <w:rFonts w:ascii="Calibri" w:hAnsi="Calibri" w:cs="Calibri"/>
        </w:rPr>
        <w:t xml:space="preserve"> und </w:t>
      </w:r>
      <w:r w:rsidR="006C51AE">
        <w:rPr>
          <w:rFonts w:ascii="Calibri" w:hAnsi="Calibri" w:cs="Calibri"/>
        </w:rPr>
        <w:t xml:space="preserve">Guideline um </w:t>
      </w:r>
      <w:proofErr w:type="spellStart"/>
      <w:r w:rsidR="006C51AE">
        <w:rPr>
          <w:rFonts w:ascii="Calibri" w:hAnsi="Calibri" w:cs="Calibri"/>
        </w:rPr>
        <w:t>Bennenung</w:t>
      </w:r>
      <w:proofErr w:type="spellEnd"/>
      <w:r w:rsidR="006C51AE">
        <w:rPr>
          <w:rFonts w:ascii="Calibri" w:hAnsi="Calibri" w:cs="Calibri"/>
        </w:rPr>
        <w:t xml:space="preserve"> ergänzen</w:t>
      </w:r>
      <w:r w:rsidR="006C51AE">
        <w:rPr>
          <w:rFonts w:ascii="Calibri" w:hAnsi="Calibri" w:cs="Calibri"/>
        </w:rPr>
        <w:t>, Tim</w:t>
      </w:r>
    </w:p>
    <w:p w14:paraId="3B554F44" w14:textId="1D405565" w:rsidR="006C51AE" w:rsidRPr="00670B8F" w:rsidRDefault="006C51AE" w:rsidP="00670B8F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Feature-</w:t>
      </w:r>
      <w:proofErr w:type="spellStart"/>
      <w:r>
        <w:rPr>
          <w:rFonts w:ascii="Calibri" w:hAnsi="Calibri" w:cs="Calibri"/>
        </w:rPr>
        <w:t>ACIntegration</w:t>
      </w:r>
      <w:proofErr w:type="spellEnd"/>
      <w:r>
        <w:rPr>
          <w:rFonts w:ascii="Calibri" w:hAnsi="Calibri" w:cs="Calibri"/>
        </w:rPr>
        <w:t xml:space="preserve"> erstellen </w:t>
      </w:r>
    </w:p>
    <w:p w14:paraId="2282745C" w14:textId="275EA312" w:rsidR="002C3D7E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74A2B13E" w14:textId="3081664E" w:rsidR="00700C4A" w:rsidRPr="00670B8F" w:rsidRDefault="00670B8F" w:rsidP="00700C4A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 w:rsidRPr="00670B8F">
        <w:rPr>
          <w:rFonts w:ascii="Calibri" w:hAnsi="Calibri" w:cs="Calibri"/>
          <w:b w:val="0"/>
        </w:rPr>
        <w:t>17.12.2018, 11.00 Uhr - Desktopbeobachter</w:t>
      </w:r>
    </w:p>
    <w:p w14:paraId="01B6A4F3" w14:textId="7A8C0900" w:rsidR="00D52500" w:rsidRPr="00A54982" w:rsidRDefault="00D52500" w:rsidP="00D777BD">
      <w:pPr>
        <w:rPr>
          <w:rFonts w:ascii="Calibri" w:hAnsi="Calibri" w:cs="Calibri"/>
          <w:iCs/>
          <w:color w:val="595959" w:themeColor="text1" w:themeTint="A6"/>
        </w:rPr>
      </w:pP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A0964" w14:textId="77777777" w:rsidR="00412A8D" w:rsidRDefault="00412A8D" w:rsidP="001E7D29">
      <w:pPr>
        <w:spacing w:after="0" w:line="240" w:lineRule="auto"/>
      </w:pPr>
      <w:r>
        <w:separator/>
      </w:r>
    </w:p>
  </w:endnote>
  <w:endnote w:type="continuationSeparator" w:id="0">
    <w:p w14:paraId="5C350F3F" w14:textId="77777777" w:rsidR="00412A8D" w:rsidRDefault="00412A8D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6904E" w14:textId="77777777" w:rsidR="00412A8D" w:rsidRDefault="00412A8D" w:rsidP="001E7D29">
      <w:pPr>
        <w:spacing w:after="0" w:line="240" w:lineRule="auto"/>
      </w:pPr>
      <w:r>
        <w:separator/>
      </w:r>
    </w:p>
  </w:footnote>
  <w:footnote w:type="continuationSeparator" w:id="0">
    <w:p w14:paraId="72A90035" w14:textId="77777777" w:rsidR="00412A8D" w:rsidRDefault="00412A8D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9DD17D6"/>
    <w:multiLevelType w:val="hybridMultilevel"/>
    <w:tmpl w:val="F8B26FC0"/>
    <w:lvl w:ilvl="0" w:tplc="AE6E39A6">
      <w:start w:val="7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2"/>
  </w:num>
  <w:num w:numId="4">
    <w:abstractNumId w:val="13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40"/>
  </w:num>
  <w:num w:numId="32">
    <w:abstractNumId w:val="35"/>
  </w:num>
  <w:num w:numId="33">
    <w:abstractNumId w:val="18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6"/>
  </w:num>
  <w:num w:numId="39">
    <w:abstractNumId w:val="39"/>
  </w:num>
  <w:num w:numId="40">
    <w:abstractNumId w:val="30"/>
  </w:num>
  <w:num w:numId="41">
    <w:abstractNumId w:val="27"/>
  </w:num>
  <w:num w:numId="42">
    <w:abstractNumId w:val="38"/>
  </w:num>
  <w:num w:numId="43">
    <w:abstractNumId w:val="21"/>
  </w:num>
  <w:num w:numId="44">
    <w:abstractNumId w:val="33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E1C54"/>
    <w:rsid w:val="000F4987"/>
    <w:rsid w:val="000F65EC"/>
    <w:rsid w:val="00114550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7446B"/>
    <w:rsid w:val="00394EF4"/>
    <w:rsid w:val="003C5E5A"/>
    <w:rsid w:val="00410612"/>
    <w:rsid w:val="00411F8B"/>
    <w:rsid w:val="00412A8D"/>
    <w:rsid w:val="00450670"/>
    <w:rsid w:val="004724BD"/>
    <w:rsid w:val="0047408C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70B8F"/>
    <w:rsid w:val="00680296"/>
    <w:rsid w:val="0068195E"/>
    <w:rsid w:val="006853BC"/>
    <w:rsid w:val="00687389"/>
    <w:rsid w:val="006928C1"/>
    <w:rsid w:val="006C51AE"/>
    <w:rsid w:val="006F03D4"/>
    <w:rsid w:val="00700B1F"/>
    <w:rsid w:val="00700C4A"/>
    <w:rsid w:val="00707D19"/>
    <w:rsid w:val="00712C0E"/>
    <w:rsid w:val="007257E9"/>
    <w:rsid w:val="00740105"/>
    <w:rsid w:val="00744B1E"/>
    <w:rsid w:val="00756D9C"/>
    <w:rsid w:val="007619BD"/>
    <w:rsid w:val="00771C24"/>
    <w:rsid w:val="00781863"/>
    <w:rsid w:val="007A5531"/>
    <w:rsid w:val="007D2E3F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B52C4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1142F"/>
    <w:rsid w:val="00E557A0"/>
    <w:rsid w:val="00EC6359"/>
    <w:rsid w:val="00EF6435"/>
    <w:rsid w:val="00F10F6B"/>
    <w:rsid w:val="00F23697"/>
    <w:rsid w:val="00F36BB7"/>
    <w:rsid w:val="00F56A16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02858E-CE1C-4996-B494-9D0F4D91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Tim Dahm</cp:lastModifiedBy>
  <cp:revision>6</cp:revision>
  <dcterms:created xsi:type="dcterms:W3CDTF">2018-10-18T17:15:00Z</dcterms:created>
  <dcterms:modified xsi:type="dcterms:W3CDTF">2018-12-14T14:28:00Z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