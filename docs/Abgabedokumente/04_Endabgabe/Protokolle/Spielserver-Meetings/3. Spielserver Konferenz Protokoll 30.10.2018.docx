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4ABB523C" w:rsidR="00A54982" w:rsidRDefault="00156A6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A54982">
        <w:rPr>
          <w:rFonts w:ascii="Calibri" w:hAnsi="Calibri" w:cs="Calibri"/>
        </w:rPr>
        <w:t>Datu</w:t>
      </w:r>
      <w:r w:rsidR="00A54982">
        <w:rPr>
          <w:rFonts w:ascii="Calibri" w:hAnsi="Calibri" w:cs="Calibri"/>
        </w:rPr>
        <w:t>m</w:t>
      </w:r>
      <w:r w:rsidR="00915CA7">
        <w:rPr>
          <w:rFonts w:ascii="Calibri" w:hAnsi="Calibri" w:cs="Calibri"/>
        </w:rPr>
        <w:t xml:space="preserve"> 30.10.2018</w:t>
      </w:r>
    </w:p>
    <w:p w14:paraId="60E3377C" w14:textId="1D5FD380" w:rsidR="00554276" w:rsidRDefault="00A54982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</w:t>
      </w:r>
      <w:r w:rsidR="00915CA7">
        <w:rPr>
          <w:rFonts w:ascii="Calibri" w:hAnsi="Calibri" w:cs="Calibri"/>
        </w:rPr>
        <w:t xml:space="preserve"> interne </w:t>
      </w:r>
      <w:proofErr w:type="spellStart"/>
      <w:r w:rsidR="00915CA7">
        <w:rPr>
          <w:rFonts w:ascii="Calibri" w:hAnsi="Calibri" w:cs="Calibri"/>
        </w:rPr>
        <w:t>Representation</w:t>
      </w:r>
      <w:proofErr w:type="spellEnd"/>
      <w:r w:rsidR="00915CA7">
        <w:rPr>
          <w:rFonts w:ascii="Calibri" w:hAnsi="Calibri" w:cs="Calibri"/>
        </w:rPr>
        <w:t xml:space="preserve"> Spielfeld, 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4E789A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G.</w:t>
      </w:r>
    </w:p>
    <w:p w14:paraId="53F18ED5" w14:textId="58950B60" w:rsidR="00156A69" w:rsidRPr="00A54982" w:rsidRDefault="00156A69" w:rsidP="00771AB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5231ACB4" w14:textId="485FBA4B" w:rsidR="00156A69" w:rsidRPr="00A54982" w:rsidRDefault="00156A69" w:rsidP="00771AB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790987C7" w:rsidR="00D777BD" w:rsidRPr="00A07DF2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7DAADEB1" w14:textId="5D6D94C0" w:rsidR="00A07DF2" w:rsidRPr="00771AB5" w:rsidRDefault="00A07DF2" w:rsidP="00A07DF2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</w:rPr>
      </w:pPr>
      <w:r>
        <w:rPr>
          <w:rFonts w:ascii="Calibri" w:hAnsi="Calibri" w:cs="Calibri"/>
        </w:rPr>
        <w:t>Spielfeld</w:t>
      </w:r>
    </w:p>
    <w:p w14:paraId="4401496E" w14:textId="0ED6C2D7" w:rsidR="00771AB5" w:rsidRPr="00771AB5" w:rsidRDefault="00C31982" w:rsidP="00771AB5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(</w:t>
      </w:r>
      <w:r w:rsidR="00771AB5">
        <w:rPr>
          <w:rFonts w:ascii="Calibri" w:hAnsi="Calibri" w:cs="Calibri"/>
          <w:b w:val="0"/>
        </w:rPr>
        <w:t>AVL-</w:t>
      </w:r>
      <w:r>
        <w:rPr>
          <w:rFonts w:ascii="Calibri" w:hAnsi="Calibri" w:cs="Calibri"/>
          <w:b w:val="0"/>
        </w:rPr>
        <w:t>)</w:t>
      </w:r>
      <w:bookmarkStart w:id="0" w:name="_GoBack"/>
      <w:bookmarkEnd w:id="0"/>
      <w:r w:rsidR="00771AB5">
        <w:rPr>
          <w:rFonts w:ascii="Calibri" w:hAnsi="Calibri" w:cs="Calibri"/>
          <w:b w:val="0"/>
        </w:rPr>
        <w:t xml:space="preserve">Bäume? </w:t>
      </w:r>
      <w:r w:rsidR="00771AB5" w:rsidRPr="00771AB5">
        <w:rPr>
          <w:rFonts w:ascii="Calibri" w:hAnsi="Calibri" w:cs="Calibri"/>
          <w:b w:val="0"/>
        </w:rPr>
        <w:sym w:font="Wingdings" w:char="F0E0"/>
      </w:r>
      <w:r w:rsidR="00771AB5">
        <w:rPr>
          <w:rFonts w:ascii="Calibri" w:hAnsi="Calibri" w:cs="Calibri"/>
          <w:b w:val="0"/>
        </w:rPr>
        <w:t xml:space="preserve"> je einen für x-Koordinate, y-Koordinate; </w:t>
      </w:r>
    </w:p>
    <w:p w14:paraId="58F7745B" w14:textId="57C162C0" w:rsidR="00771AB5" w:rsidRDefault="00771AB5" w:rsidP="00771AB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 w:rsidRPr="00771AB5">
        <w:rPr>
          <w:rFonts w:ascii="Calibri" w:hAnsi="Calibri" w:cs="Calibri"/>
          <w:b w:val="0"/>
        </w:rPr>
        <w:t>ID nutzen, um Farbe/Muster zu repräsentieren?</w:t>
      </w:r>
    </w:p>
    <w:p w14:paraId="30F642E2" w14:textId="31C7096F" w:rsidR="00771AB5" w:rsidRDefault="00771AB5" w:rsidP="00771AB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Queues einzeln speichern?</w:t>
      </w:r>
    </w:p>
    <w:p w14:paraId="3BC1C2F6" w14:textId="5D9C877C" w:rsidR="00915CA7" w:rsidRDefault="00915CA7" w:rsidP="00771AB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Informationen in äußeren Steinen speichern?</w:t>
      </w:r>
      <w:r w:rsidR="00A51E73">
        <w:rPr>
          <w:rFonts w:ascii="Calibri" w:hAnsi="Calibri" w:cs="Calibri"/>
          <w:b w:val="0"/>
        </w:rPr>
        <w:t xml:space="preserve"> </w:t>
      </w:r>
      <w:r w:rsidR="00A51E73" w:rsidRPr="00A51E73">
        <w:rPr>
          <w:rFonts w:ascii="Calibri" w:hAnsi="Calibri" w:cs="Calibri"/>
          <w:b w:val="0"/>
        </w:rPr>
        <w:sym w:font="Wingdings" w:char="F0E0"/>
      </w:r>
      <w:r w:rsidR="00A51E73">
        <w:rPr>
          <w:rFonts w:ascii="Calibri" w:hAnsi="Calibri" w:cs="Calibri"/>
          <w:b w:val="0"/>
        </w:rPr>
        <w:t>vermutlich in Randfällen schwierig</w:t>
      </w:r>
    </w:p>
    <w:p w14:paraId="5667FE37" w14:textId="0DFB6C67" w:rsidR="00915CA7" w:rsidRDefault="00915CA7" w:rsidP="00771AB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hyperlink r:id="rId9" w:history="1">
        <w:r w:rsidRPr="00432C47">
          <w:rPr>
            <w:rStyle w:val="Hyperlink"/>
            <w:rFonts w:ascii="Calibri" w:hAnsi="Calibri" w:cs="Calibri"/>
            <w:b w:val="0"/>
          </w:rPr>
          <w:t>http://www.ultraqwirkle.com/game.php</w:t>
        </w:r>
      </w:hyperlink>
      <w:r>
        <w:rPr>
          <w:rFonts w:ascii="Calibri" w:hAnsi="Calibri" w:cs="Calibri"/>
          <w:b w:val="0"/>
        </w:rPr>
        <w:t xml:space="preserve">, um ein Gefühl </w:t>
      </w:r>
      <w:proofErr w:type="spellStart"/>
      <w:proofErr w:type="gramStart"/>
      <w:r>
        <w:rPr>
          <w:rFonts w:ascii="Calibri" w:hAnsi="Calibri" w:cs="Calibri"/>
          <w:b w:val="0"/>
        </w:rPr>
        <w:t>für’s</w:t>
      </w:r>
      <w:proofErr w:type="spellEnd"/>
      <w:proofErr w:type="gramEnd"/>
      <w:r>
        <w:rPr>
          <w:rFonts w:ascii="Calibri" w:hAnsi="Calibri" w:cs="Calibri"/>
          <w:b w:val="0"/>
        </w:rPr>
        <w:t xml:space="preserve"> Spiel zu bekommen</w:t>
      </w:r>
      <w:r w:rsidR="00A07DF2">
        <w:rPr>
          <w:rFonts w:ascii="Calibri" w:hAnsi="Calibri" w:cs="Calibri"/>
          <w:b w:val="0"/>
        </w:rPr>
        <w:t>, in der Gruppe gespielt</w:t>
      </w:r>
    </w:p>
    <w:p w14:paraId="57BE6045" w14:textId="4471A550" w:rsidR="00A07DF2" w:rsidRDefault="00A07DF2" w:rsidP="006B471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Aufteilen in Spiellogik, Infrastruktur, Konfiguration</w:t>
      </w:r>
    </w:p>
    <w:p w14:paraId="56DFC2F5" w14:textId="0F0FDDB9" w:rsidR="00C31982" w:rsidRDefault="00C31982" w:rsidP="00C31982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</w:rPr>
      </w:pPr>
      <w:r w:rsidRPr="00C31982">
        <w:rPr>
          <w:rFonts w:ascii="Calibri" w:hAnsi="Calibri" w:cs="Calibri"/>
        </w:rPr>
        <w:t>Algorithmen</w:t>
      </w:r>
    </w:p>
    <w:p w14:paraId="6EB9B83A" w14:textId="13D3EF6A" w:rsidR="00C31982" w:rsidRPr="00C31982" w:rsidRDefault="00C31982" w:rsidP="00C31982">
      <w:pPr>
        <w:pStyle w:val="Listennummer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Abhängig von </w:t>
      </w:r>
      <w:proofErr w:type="spellStart"/>
      <w:r>
        <w:rPr>
          <w:rFonts w:ascii="Calibri" w:hAnsi="Calibri" w:cs="Calibri"/>
          <w:b w:val="0"/>
        </w:rPr>
        <w:t>Spielfeldrepresentation</w:t>
      </w:r>
      <w:proofErr w:type="spellEnd"/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71508D80" w:rsidR="00C1643D" w:rsidRPr="00A54982" w:rsidRDefault="00915CA7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Überlegen interne Repräsentation Spielfeld (Details siehe </w:t>
      </w:r>
      <w:proofErr w:type="spellStart"/>
      <w:r>
        <w:rPr>
          <w:rFonts w:ascii="Calibri" w:hAnsi="Calibri" w:cs="Calibri"/>
        </w:rPr>
        <w:t>Slack</w:t>
      </w:r>
      <w:proofErr w:type="spellEnd"/>
      <w:r>
        <w:rPr>
          <w:rFonts w:ascii="Calibri" w:hAnsi="Calibri" w:cs="Calibri"/>
        </w:rPr>
        <w:t>)</w:t>
      </w:r>
      <w:r w:rsidR="00DA04F8">
        <w:rPr>
          <w:rFonts w:ascii="Calibri" w:hAnsi="Calibri" w:cs="Calibri"/>
        </w:rPr>
        <w:t xml:space="preserve"> bis Dienstag</w:t>
      </w:r>
      <w:r w:rsidR="003C5E5A"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ALLE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1B6A4F3" w14:textId="2E41E7D7" w:rsidR="00D52500" w:rsidRPr="00A54982" w:rsidRDefault="00DA04F8" w:rsidP="00D777BD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Server</w:t>
      </w:r>
      <w:r w:rsidR="00D777BD" w:rsidRPr="00A54982">
        <w:rPr>
          <w:rFonts w:ascii="Calibri" w:hAnsi="Calibri" w:cs="Calibri"/>
        </w:rPr>
        <w:t xml:space="preserve">, </w:t>
      </w:r>
      <w:r w:rsidR="00A51E73">
        <w:rPr>
          <w:rFonts w:ascii="Calibri" w:hAnsi="Calibri" w:cs="Calibri"/>
        </w:rPr>
        <w:t>6.11.2018</w:t>
      </w: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4B28" w14:textId="77777777" w:rsidR="00A54982" w:rsidRDefault="00A54982" w:rsidP="001E7D29">
      <w:pPr>
        <w:spacing w:after="0" w:line="240" w:lineRule="auto"/>
      </w:pPr>
      <w:r>
        <w:separator/>
      </w:r>
    </w:p>
  </w:endnote>
  <w:endnote w:type="continuationSeparator" w:id="0">
    <w:p w14:paraId="58C70391" w14:textId="77777777" w:rsidR="00A54982" w:rsidRDefault="00A5498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99A4" w14:textId="77777777" w:rsidR="00A54982" w:rsidRDefault="00A54982" w:rsidP="001E7D29">
      <w:pPr>
        <w:spacing w:after="0" w:line="240" w:lineRule="auto"/>
      </w:pPr>
      <w:r>
        <w:separator/>
      </w:r>
    </w:p>
  </w:footnote>
  <w:footnote w:type="continuationSeparator" w:id="0">
    <w:p w14:paraId="1CC6217A" w14:textId="77777777" w:rsidR="00A54982" w:rsidRDefault="00A5498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710704"/>
    <w:multiLevelType w:val="hybridMultilevel"/>
    <w:tmpl w:val="C81C5950"/>
    <w:lvl w:ilvl="0" w:tplc="1C3CA202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B471D"/>
    <w:rsid w:val="006F03D4"/>
    <w:rsid w:val="00700B1F"/>
    <w:rsid w:val="00712C0E"/>
    <w:rsid w:val="007257E9"/>
    <w:rsid w:val="00740105"/>
    <w:rsid w:val="00744B1E"/>
    <w:rsid w:val="00756D9C"/>
    <w:rsid w:val="007619BD"/>
    <w:rsid w:val="00771AB5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15CA7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07DF2"/>
    <w:rsid w:val="00A21B71"/>
    <w:rsid w:val="00A37F9E"/>
    <w:rsid w:val="00A40085"/>
    <w:rsid w:val="00A47DF6"/>
    <w:rsid w:val="00A50AE6"/>
    <w:rsid w:val="00A51E73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31982"/>
    <w:rsid w:val="00C42793"/>
    <w:rsid w:val="00C601ED"/>
    <w:rsid w:val="00CE5A5C"/>
    <w:rsid w:val="00D31AB7"/>
    <w:rsid w:val="00D50D23"/>
    <w:rsid w:val="00D512BB"/>
    <w:rsid w:val="00D52500"/>
    <w:rsid w:val="00D777BD"/>
    <w:rsid w:val="00DA04F8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ultraqwirkle.com/game.ph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av\Documents\Studium\WS18_19\SWTPRA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C7C11D-EB79-4EEB-8C93-623062AD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1</Pages>
  <Words>91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Ella Vahle</cp:lastModifiedBy>
  <cp:revision>2</cp:revision>
  <dcterms:created xsi:type="dcterms:W3CDTF">2018-10-30T20:28:00Z</dcterms:created>
  <dcterms:modified xsi:type="dcterms:W3CDTF">2018-10-30T20:28:00Z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