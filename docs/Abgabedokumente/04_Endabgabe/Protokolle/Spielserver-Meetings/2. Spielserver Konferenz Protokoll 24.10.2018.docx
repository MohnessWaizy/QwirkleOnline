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4F83F7CE" w:rsidR="00A54982" w:rsidRDefault="0004117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24.10.2018</w:t>
      </w:r>
    </w:p>
    <w:p w14:paraId="60E3377C" w14:textId="0E96B4B3" w:rsidR="00554276" w:rsidRDefault="0004117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2. Spielserver Meeting TS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713AD3D2" w14:textId="06108B40" w:rsidR="00156A69" w:rsidRPr="00A54982" w:rsidRDefault="00156A69" w:rsidP="00F23BE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G.</w:t>
      </w:r>
    </w:p>
    <w:p w14:paraId="53F18ED5" w14:textId="510B9802" w:rsidR="00156A69" w:rsidRPr="00A54982" w:rsidRDefault="00156A69" w:rsidP="00F23BE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 w:rsidR="00A54982">
        <w:rPr>
          <w:rFonts w:ascii="Calibri" w:hAnsi="Calibri" w:cs="Calibri"/>
        </w:rPr>
        <w:t xml:space="preserve"> D.</w:t>
      </w:r>
    </w:p>
    <w:p w14:paraId="5231ACB4" w14:textId="47B1D50A" w:rsidR="00156A69" w:rsidRPr="00A54982" w:rsidRDefault="00156A69" w:rsidP="00F23BE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 w:rsidR="00A54982">
        <w:rPr>
          <w:rFonts w:ascii="Calibri" w:hAnsi="Calibri" w:cs="Calibri"/>
        </w:rPr>
        <w:t xml:space="preserve"> W.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469EE81B" w:rsidR="00D777BD" w:rsidRPr="00041179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593B2CAC" w14:textId="245E126B" w:rsidR="00041179" w:rsidRPr="006F38B5" w:rsidRDefault="00041179" w:rsidP="006F38B5">
      <w:pPr>
        <w:pStyle w:val="Listennummer"/>
        <w:numPr>
          <w:ilvl w:val="0"/>
          <w:numId w:val="45"/>
        </w:numPr>
        <w:spacing w:after="0"/>
        <w:rPr>
          <w:rFonts w:ascii="Calibri" w:hAnsi="Calibri" w:cs="Calibri"/>
          <w:b w:val="0"/>
        </w:rPr>
      </w:pPr>
      <w:r w:rsidRPr="006F38B5">
        <w:rPr>
          <w:rFonts w:ascii="Calibri" w:hAnsi="Calibri" w:cs="Calibri"/>
          <w:b w:val="0"/>
        </w:rPr>
        <w:t>Interface-</w:t>
      </w:r>
      <w:r w:rsidR="006F38B5" w:rsidRPr="006F38B5">
        <w:rPr>
          <w:rFonts w:ascii="Calibri" w:hAnsi="Calibri" w:cs="Calibri"/>
          <w:b w:val="0"/>
        </w:rPr>
        <w:t>Komitee</w:t>
      </w:r>
      <w:r w:rsidRPr="006F38B5">
        <w:rPr>
          <w:rFonts w:ascii="Calibri" w:hAnsi="Calibri" w:cs="Calibri"/>
          <w:b w:val="0"/>
        </w:rPr>
        <w:t xml:space="preserve">, was gab es Neues an Input, welches </w:t>
      </w:r>
      <w:r w:rsidR="006F38B5">
        <w:rPr>
          <w:rFonts w:ascii="Calibri" w:hAnsi="Calibri" w:cs="Calibri"/>
          <w:b w:val="0"/>
        </w:rPr>
        <w:t xml:space="preserve">ist </w:t>
      </w:r>
      <w:r w:rsidRPr="006F38B5">
        <w:rPr>
          <w:rFonts w:ascii="Calibri" w:hAnsi="Calibri" w:cs="Calibri"/>
          <w:b w:val="0"/>
        </w:rPr>
        <w:t>relevant für den Spielserver</w:t>
      </w:r>
    </w:p>
    <w:p w14:paraId="0794AF2B" w14:textId="0A667178" w:rsidR="00041179" w:rsidRPr="006F38B5" w:rsidRDefault="008859DE" w:rsidP="006F38B5">
      <w:pPr>
        <w:pStyle w:val="Listennummer"/>
        <w:numPr>
          <w:ilvl w:val="0"/>
          <w:numId w:val="45"/>
        </w:numPr>
        <w:spacing w:after="0"/>
        <w:rPr>
          <w:rFonts w:ascii="Calibri" w:hAnsi="Calibri" w:cs="Calibri"/>
          <w:b w:val="0"/>
        </w:rPr>
      </w:pPr>
      <w:proofErr w:type="spellStart"/>
      <w:r w:rsidRPr="006F38B5">
        <w:rPr>
          <w:rFonts w:ascii="Calibri" w:hAnsi="Calibri" w:cs="Calibri"/>
          <w:b w:val="0"/>
        </w:rPr>
        <w:t>Git</w:t>
      </w:r>
      <w:proofErr w:type="spellEnd"/>
      <w:r w:rsidRPr="006F38B5">
        <w:rPr>
          <w:rFonts w:ascii="Calibri" w:hAnsi="Calibri" w:cs="Calibri"/>
          <w:b w:val="0"/>
        </w:rPr>
        <w:t>-Workshop, was gab es Neues an Input, welches ist relevant für den Spielserver</w:t>
      </w:r>
    </w:p>
    <w:p w14:paraId="171BB75A" w14:textId="25709512" w:rsidR="008859DE" w:rsidRPr="006F38B5" w:rsidRDefault="00236028" w:rsidP="006F38B5">
      <w:pPr>
        <w:pStyle w:val="Listennummer"/>
        <w:numPr>
          <w:ilvl w:val="0"/>
          <w:numId w:val="45"/>
        </w:numPr>
        <w:spacing w:after="0"/>
        <w:rPr>
          <w:rFonts w:ascii="Calibri" w:hAnsi="Calibri" w:cs="Calibri"/>
          <w:b w:val="0"/>
        </w:rPr>
      </w:pPr>
      <w:r w:rsidRPr="006F38B5">
        <w:rPr>
          <w:rFonts w:ascii="Calibri" w:hAnsi="Calibri" w:cs="Calibri"/>
          <w:b w:val="0"/>
        </w:rPr>
        <w:t>Welche Algorithmen sind für den Spielablauf wichtig?</w:t>
      </w:r>
    </w:p>
    <w:p w14:paraId="6B138F68" w14:textId="21B97C96" w:rsidR="00547AED" w:rsidRDefault="006F38B5" w:rsidP="006F38B5">
      <w:pPr>
        <w:pStyle w:val="Listennummer"/>
        <w:numPr>
          <w:ilvl w:val="1"/>
          <w:numId w:val="45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z</w:t>
      </w:r>
      <w:r w:rsidR="008E3614" w:rsidRPr="006F38B5">
        <w:rPr>
          <w:rFonts w:ascii="Calibri" w:hAnsi="Calibri" w:cs="Calibri"/>
          <w:b w:val="0"/>
        </w:rPr>
        <w:t xml:space="preserve">.B. </w:t>
      </w:r>
      <w:r w:rsidR="00547AED" w:rsidRPr="006F38B5">
        <w:rPr>
          <w:rFonts w:ascii="Calibri" w:hAnsi="Calibri" w:cs="Calibri"/>
          <w:b w:val="0"/>
        </w:rPr>
        <w:t>Spielfeld</w:t>
      </w:r>
      <w:r w:rsidR="008E3614" w:rsidRPr="006F38B5">
        <w:rPr>
          <w:rFonts w:ascii="Calibri" w:hAnsi="Calibri" w:cs="Calibri"/>
          <w:b w:val="0"/>
        </w:rPr>
        <w:t>, wann ist ein Spielzug valide?</w:t>
      </w:r>
    </w:p>
    <w:p w14:paraId="63ED3937" w14:textId="5CAAB1C7" w:rsidR="006F38B5" w:rsidRPr="006F38B5" w:rsidRDefault="006F38B5" w:rsidP="006F38B5">
      <w:pPr>
        <w:pStyle w:val="Listennummer"/>
        <w:numPr>
          <w:ilvl w:val="1"/>
          <w:numId w:val="45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siehe verteilte Aufgaben</w:t>
      </w:r>
    </w:p>
    <w:p w14:paraId="17C81F2A" w14:textId="4D861AF1" w:rsidR="009F4DD5" w:rsidRPr="006F38B5" w:rsidRDefault="009F4DD5" w:rsidP="006F38B5">
      <w:pPr>
        <w:pStyle w:val="Listennummer"/>
        <w:numPr>
          <w:ilvl w:val="0"/>
          <w:numId w:val="45"/>
        </w:numPr>
        <w:spacing w:after="0"/>
        <w:rPr>
          <w:rFonts w:ascii="Calibri" w:hAnsi="Calibri" w:cs="Calibri"/>
          <w:b w:val="0"/>
        </w:rPr>
      </w:pPr>
      <w:r w:rsidRPr="006F38B5">
        <w:rPr>
          <w:rFonts w:ascii="Calibri" w:hAnsi="Calibri" w:cs="Calibri"/>
          <w:b w:val="0"/>
        </w:rPr>
        <w:t xml:space="preserve">Spielfeld ohne Raster darstellen und während der Laufzeit auswerten? </w:t>
      </w:r>
    </w:p>
    <w:p w14:paraId="2CC46C9E" w14:textId="28B6F48F" w:rsidR="001F439C" w:rsidRPr="006F38B5" w:rsidRDefault="006F38B5" w:rsidP="006F38B5">
      <w:pPr>
        <w:pStyle w:val="Listennummer"/>
        <w:numPr>
          <w:ilvl w:val="1"/>
          <w:numId w:val="45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o</w:t>
      </w:r>
      <w:r w:rsidR="001F439C" w:rsidRPr="006F38B5">
        <w:rPr>
          <w:rFonts w:ascii="Calibri" w:hAnsi="Calibri" w:cs="Calibri"/>
          <w:b w:val="0"/>
        </w:rPr>
        <w:t>hne Raster arbeiten würde das Problem des unendlichen Spielfeldes beheben</w:t>
      </w:r>
    </w:p>
    <w:p w14:paraId="1633C452" w14:textId="65F20A08" w:rsidR="001F439C" w:rsidRDefault="006F38B5" w:rsidP="006F38B5">
      <w:pPr>
        <w:pStyle w:val="Listennummer"/>
        <w:numPr>
          <w:ilvl w:val="1"/>
          <w:numId w:val="45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d</w:t>
      </w:r>
      <w:r w:rsidR="001F439C" w:rsidRPr="006F38B5">
        <w:rPr>
          <w:rFonts w:ascii="Calibri" w:hAnsi="Calibri" w:cs="Calibri"/>
          <w:b w:val="0"/>
        </w:rPr>
        <w:t xml:space="preserve">ann wird aber der Algorithmus für die Implementierung eines gültigen Spielzuges </w:t>
      </w:r>
      <w:r w:rsidR="001D4215" w:rsidRPr="006F38B5">
        <w:rPr>
          <w:rFonts w:ascii="Calibri" w:hAnsi="Calibri" w:cs="Calibri"/>
          <w:b w:val="0"/>
        </w:rPr>
        <w:t>schwierig</w:t>
      </w:r>
    </w:p>
    <w:p w14:paraId="1177C4C7" w14:textId="0F0AF81C" w:rsidR="00987DDD" w:rsidRDefault="00987DDD" w:rsidP="00987DDD">
      <w:pPr>
        <w:pStyle w:val="Listennummer"/>
        <w:numPr>
          <w:ilvl w:val="2"/>
          <w:numId w:val="45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Welche Steine liegen um den gelegten Stein?</w:t>
      </w:r>
    </w:p>
    <w:p w14:paraId="32DCF1BC" w14:textId="77B23576" w:rsidR="00987DDD" w:rsidRDefault="00987DDD" w:rsidP="00987DDD">
      <w:pPr>
        <w:pStyle w:val="Listennummer"/>
        <w:numPr>
          <w:ilvl w:val="2"/>
          <w:numId w:val="45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Welche Steine liegen in einer Reihe? </w:t>
      </w:r>
      <w:proofErr w:type="spellStart"/>
      <w:r>
        <w:rPr>
          <w:rFonts w:ascii="Calibri" w:hAnsi="Calibri" w:cs="Calibri"/>
          <w:b w:val="0"/>
        </w:rPr>
        <w:t>Qwirkel</w:t>
      </w:r>
      <w:proofErr w:type="spellEnd"/>
      <w:r>
        <w:rPr>
          <w:rFonts w:ascii="Calibri" w:hAnsi="Calibri" w:cs="Calibri"/>
          <w:b w:val="0"/>
        </w:rPr>
        <w:t>-Auswertung?</w:t>
      </w:r>
    </w:p>
    <w:p w14:paraId="0AB9D89F" w14:textId="43C12E12" w:rsidR="00987DDD" w:rsidRPr="006F38B5" w:rsidRDefault="00987DDD" w:rsidP="00987DDD">
      <w:pPr>
        <w:pStyle w:val="Listennummer"/>
        <w:numPr>
          <w:ilvl w:val="2"/>
          <w:numId w:val="45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auch hier siehe verteilte Aufgaben </w:t>
      </w:r>
    </w:p>
    <w:p w14:paraId="15518F6B" w14:textId="66917801" w:rsidR="00547AED" w:rsidRDefault="00D12DEE" w:rsidP="006F38B5">
      <w:pPr>
        <w:pStyle w:val="Listennummer"/>
        <w:numPr>
          <w:ilvl w:val="0"/>
          <w:numId w:val="45"/>
        </w:numPr>
        <w:spacing w:after="0"/>
        <w:rPr>
          <w:rFonts w:ascii="Calibri" w:hAnsi="Calibri" w:cs="Calibri"/>
          <w:b w:val="0"/>
        </w:rPr>
      </w:pPr>
      <w:r w:rsidRPr="006F38B5">
        <w:rPr>
          <w:rFonts w:ascii="Calibri" w:hAnsi="Calibri" w:cs="Calibri"/>
          <w:b w:val="0"/>
        </w:rPr>
        <w:t>Authentifizierung Benutzer</w:t>
      </w:r>
      <w:r w:rsidR="00067083" w:rsidRPr="006F38B5">
        <w:rPr>
          <w:rFonts w:ascii="Calibri" w:hAnsi="Calibri" w:cs="Calibri"/>
          <w:b w:val="0"/>
        </w:rPr>
        <w:t xml:space="preserve"> am Spielserver</w:t>
      </w:r>
    </w:p>
    <w:p w14:paraId="75B5BA97" w14:textId="5A715026" w:rsidR="006F38B5" w:rsidRDefault="006F38B5" w:rsidP="006F38B5">
      <w:pPr>
        <w:pStyle w:val="Listennummer"/>
        <w:numPr>
          <w:ilvl w:val="1"/>
          <w:numId w:val="45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soweit bekannt wird dies erst einmal nicht abgefangen</w:t>
      </w:r>
    </w:p>
    <w:p w14:paraId="481CA4B6" w14:textId="637CA5C7" w:rsidR="006F38B5" w:rsidRPr="006F38B5" w:rsidRDefault="006F38B5" w:rsidP="006F38B5">
      <w:pPr>
        <w:pStyle w:val="Listennummer"/>
        <w:numPr>
          <w:ilvl w:val="1"/>
          <w:numId w:val="45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warten auf Interface-</w:t>
      </w:r>
      <w:r w:rsidR="00987DDD">
        <w:rPr>
          <w:rFonts w:ascii="Calibri" w:hAnsi="Calibri" w:cs="Calibri"/>
          <w:b w:val="0"/>
        </w:rPr>
        <w:t>Komitee</w:t>
      </w:r>
    </w:p>
    <w:p w14:paraId="05478E76" w14:textId="686E326D" w:rsidR="00067083" w:rsidRDefault="007918EF" w:rsidP="006F38B5">
      <w:pPr>
        <w:pStyle w:val="Listennummer"/>
        <w:numPr>
          <w:ilvl w:val="0"/>
          <w:numId w:val="45"/>
        </w:numPr>
        <w:spacing w:after="0"/>
        <w:rPr>
          <w:rFonts w:ascii="Calibri" w:hAnsi="Calibri" w:cs="Calibri"/>
          <w:b w:val="0"/>
        </w:rPr>
      </w:pPr>
      <w:r w:rsidRPr="006F38B5">
        <w:rPr>
          <w:rFonts w:ascii="Calibri" w:hAnsi="Calibri" w:cs="Calibri"/>
          <w:b w:val="0"/>
        </w:rPr>
        <w:t>Match-Making</w:t>
      </w:r>
      <w:r w:rsidR="006F38B5">
        <w:rPr>
          <w:rFonts w:ascii="Calibri" w:hAnsi="Calibri" w:cs="Calibri"/>
          <w:b w:val="0"/>
        </w:rPr>
        <w:t xml:space="preserve"> -&gt; ein noch schwierig </w:t>
      </w:r>
      <w:proofErr w:type="gramStart"/>
      <w:r w:rsidR="006F38B5">
        <w:rPr>
          <w:rFonts w:ascii="Calibri" w:hAnsi="Calibri" w:cs="Calibri"/>
          <w:b w:val="0"/>
        </w:rPr>
        <w:t>zu behandelndes Thema</w:t>
      </w:r>
      <w:proofErr w:type="gramEnd"/>
    </w:p>
    <w:p w14:paraId="57836AF3" w14:textId="77777777" w:rsidR="006F38B5" w:rsidRPr="006F38B5" w:rsidRDefault="006F38B5" w:rsidP="006F38B5">
      <w:pPr>
        <w:pStyle w:val="Listennummer"/>
        <w:numPr>
          <w:ilvl w:val="0"/>
          <w:numId w:val="0"/>
        </w:numPr>
        <w:spacing w:after="0"/>
        <w:ind w:left="533"/>
        <w:rPr>
          <w:rFonts w:ascii="Calibri" w:hAnsi="Calibri" w:cs="Calibri"/>
          <w:b w:val="0"/>
        </w:rPr>
      </w:pP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33096F84" w14:textId="48AEE53F" w:rsidR="00F32631" w:rsidRDefault="00236028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>Gesamtes Team: schwierige Algorithmen überlegen und aufschreiben</w:t>
      </w:r>
      <w:r w:rsidR="00987DDD">
        <w:rPr>
          <w:rFonts w:ascii="Calibri" w:hAnsi="Calibri" w:cs="Calibri"/>
        </w:rPr>
        <w:t>, wird dann im nächsten Termin zusammengetragen</w:t>
      </w:r>
    </w:p>
    <w:p w14:paraId="789D6E29" w14:textId="77777777" w:rsidR="00AB2DF9" w:rsidRPr="00A54982" w:rsidRDefault="00AB2DF9" w:rsidP="00712C0E">
      <w:pPr>
        <w:rPr>
          <w:rFonts w:ascii="Calibri" w:hAnsi="Calibri" w:cs="Calibri"/>
        </w:rPr>
      </w:pP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lastRenderedPageBreak/>
        <w:t>Nächste Termine</w:t>
      </w:r>
    </w:p>
    <w:p w14:paraId="01B6A4F3" w14:textId="5C68CB7F" w:rsidR="00D52500" w:rsidRPr="00A54982" w:rsidRDefault="007C1EDB" w:rsidP="00D777BD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Linus J. gibt Bescheid, sobald Alpha-Dokument des Interface-Komitee eingeht, dann neue Terminfindung</w:t>
      </w:r>
      <w:bookmarkStart w:id="0" w:name="_GoBack"/>
      <w:bookmarkEnd w:id="0"/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4B28" w14:textId="77777777" w:rsidR="00A54982" w:rsidRDefault="00A54982" w:rsidP="001E7D29">
      <w:pPr>
        <w:spacing w:after="0" w:line="240" w:lineRule="auto"/>
      </w:pPr>
      <w:r>
        <w:separator/>
      </w:r>
    </w:p>
  </w:endnote>
  <w:endnote w:type="continuationSeparator" w:id="0">
    <w:p w14:paraId="58C70391" w14:textId="77777777" w:rsidR="00A54982" w:rsidRDefault="00A5498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99A4" w14:textId="77777777" w:rsidR="00A54982" w:rsidRDefault="00A54982" w:rsidP="001E7D29">
      <w:pPr>
        <w:spacing w:after="0" w:line="240" w:lineRule="auto"/>
      </w:pPr>
      <w:r>
        <w:separator/>
      </w:r>
    </w:p>
  </w:footnote>
  <w:footnote w:type="continuationSeparator" w:id="0">
    <w:p w14:paraId="1CC6217A" w14:textId="77777777" w:rsidR="00A54982" w:rsidRDefault="00A5498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976E4C"/>
    <w:multiLevelType w:val="hybridMultilevel"/>
    <w:tmpl w:val="D2628178"/>
    <w:lvl w:ilvl="0" w:tplc="6D88732C">
      <w:start w:val="2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2"/>
  </w:num>
  <w:num w:numId="4">
    <w:abstractNumId w:val="13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0"/>
  </w:num>
  <w:num w:numId="32">
    <w:abstractNumId w:val="35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6"/>
  </w:num>
  <w:num w:numId="39">
    <w:abstractNumId w:val="39"/>
  </w:num>
  <w:num w:numId="40">
    <w:abstractNumId w:val="30"/>
  </w:num>
  <w:num w:numId="41">
    <w:abstractNumId w:val="27"/>
  </w:num>
  <w:num w:numId="42">
    <w:abstractNumId w:val="38"/>
  </w:num>
  <w:num w:numId="43">
    <w:abstractNumId w:val="21"/>
  </w:num>
  <w:num w:numId="44">
    <w:abstractNumId w:val="3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41179"/>
    <w:rsid w:val="00057671"/>
    <w:rsid w:val="00067083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D4215"/>
    <w:rsid w:val="001E7D29"/>
    <w:rsid w:val="001F439C"/>
    <w:rsid w:val="00236028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97F4F"/>
    <w:rsid w:val="004B5C09"/>
    <w:rsid w:val="004E227E"/>
    <w:rsid w:val="00500DD1"/>
    <w:rsid w:val="00513F4F"/>
    <w:rsid w:val="00521AE3"/>
    <w:rsid w:val="00535B54"/>
    <w:rsid w:val="00547AED"/>
    <w:rsid w:val="00554276"/>
    <w:rsid w:val="00565814"/>
    <w:rsid w:val="005E0ED9"/>
    <w:rsid w:val="00616B41"/>
    <w:rsid w:val="00620AE8"/>
    <w:rsid w:val="0064628C"/>
    <w:rsid w:val="0065214E"/>
    <w:rsid w:val="00655EE2"/>
    <w:rsid w:val="0066206E"/>
    <w:rsid w:val="00680296"/>
    <w:rsid w:val="0068195E"/>
    <w:rsid w:val="006853BC"/>
    <w:rsid w:val="00687389"/>
    <w:rsid w:val="006928C1"/>
    <w:rsid w:val="006F03D4"/>
    <w:rsid w:val="006F38B5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918EF"/>
    <w:rsid w:val="007A5531"/>
    <w:rsid w:val="007C1EDB"/>
    <w:rsid w:val="007D5836"/>
    <w:rsid w:val="007F34A4"/>
    <w:rsid w:val="00815563"/>
    <w:rsid w:val="008240DA"/>
    <w:rsid w:val="008429E5"/>
    <w:rsid w:val="00867EA4"/>
    <w:rsid w:val="008859DE"/>
    <w:rsid w:val="00897D88"/>
    <w:rsid w:val="008A0319"/>
    <w:rsid w:val="008D43E9"/>
    <w:rsid w:val="008E3614"/>
    <w:rsid w:val="008E3C0E"/>
    <w:rsid w:val="008E476B"/>
    <w:rsid w:val="00927C63"/>
    <w:rsid w:val="00932F50"/>
    <w:rsid w:val="0094637B"/>
    <w:rsid w:val="00955A78"/>
    <w:rsid w:val="00987DDD"/>
    <w:rsid w:val="009921B8"/>
    <w:rsid w:val="009A0386"/>
    <w:rsid w:val="009A63B6"/>
    <w:rsid w:val="009D4984"/>
    <w:rsid w:val="009D6901"/>
    <w:rsid w:val="009F4DD5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2DF9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12DEE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23BE7"/>
    <w:rsid w:val="00F32631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97FFF-A6E5-4724-8319-262728546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20</cp:revision>
  <dcterms:created xsi:type="dcterms:W3CDTF">2018-10-18T17:15:00Z</dcterms:created>
  <dcterms:modified xsi:type="dcterms:W3CDTF">2018-10-24T18:44:00Z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