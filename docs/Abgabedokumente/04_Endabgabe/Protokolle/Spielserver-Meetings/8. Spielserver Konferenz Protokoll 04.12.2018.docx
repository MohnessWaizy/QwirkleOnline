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7A1D91AF" w:rsidR="00A54982" w:rsidRDefault="0042530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Datum </w:t>
      </w:r>
      <w:r w:rsidR="005533FB">
        <w:rPr>
          <w:rFonts w:ascii="Calibri" w:hAnsi="Calibri" w:cs="Calibri"/>
        </w:rPr>
        <w:t>11</w:t>
      </w:r>
      <w:bookmarkStart w:id="0" w:name="_GoBack"/>
      <w:bookmarkEnd w:id="0"/>
      <w:r w:rsidR="00404323">
        <w:rPr>
          <w:rFonts w:ascii="Calibri" w:hAnsi="Calibri" w:cs="Calibri"/>
        </w:rPr>
        <w:t>.1</w:t>
      </w:r>
      <w:r w:rsidR="005D62C7">
        <w:rPr>
          <w:rFonts w:ascii="Calibri" w:hAnsi="Calibri" w:cs="Calibri"/>
        </w:rPr>
        <w:t>2</w:t>
      </w:r>
      <w:r w:rsidR="00404323">
        <w:rPr>
          <w:rFonts w:ascii="Calibri" w:hAnsi="Calibri" w:cs="Calibri"/>
        </w:rPr>
        <w:t>.2018</w:t>
      </w:r>
    </w:p>
    <w:p w14:paraId="60E3377C" w14:textId="3F5161FE" w:rsidR="00554276" w:rsidRDefault="0042530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Thema </w:t>
      </w:r>
      <w:r w:rsidR="00C00877">
        <w:rPr>
          <w:rFonts w:ascii="Calibri" w:hAnsi="Calibri" w:cs="Calibri"/>
        </w:rPr>
        <w:t>Planung für die Zeit nach der Messe</w:t>
      </w:r>
      <w:r w:rsidR="00AD38A6">
        <w:rPr>
          <w:rFonts w:ascii="Calibri" w:hAnsi="Calibri" w:cs="Calibri"/>
        </w:rPr>
        <w:t xml:space="preserve"> 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198509D" w14:textId="45276ED9" w:rsidR="00156A69" w:rsidRPr="003054B3" w:rsidRDefault="00156A69" w:rsidP="003054B3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7501694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13D9EFE5" w:rsidR="00D777BD" w:rsidRPr="00404323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0208DD75" w14:textId="3A4E35A9" w:rsidR="00AD38A6" w:rsidRDefault="00034359" w:rsidP="00034359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Umverteilung des Spielservers</w:t>
      </w:r>
    </w:p>
    <w:p w14:paraId="656D671D" w14:textId="513F4716" w:rsidR="00034359" w:rsidRDefault="00034359" w:rsidP="00034359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Lukas B., </w:t>
      </w:r>
      <w:proofErr w:type="spellStart"/>
      <w:r>
        <w:rPr>
          <w:rFonts w:ascii="Calibri" w:hAnsi="Calibri" w:cs="Calibri"/>
          <w:b w:val="0"/>
          <w:sz w:val="22"/>
          <w:szCs w:val="22"/>
        </w:rPr>
        <w:t>Mohness</w:t>
      </w:r>
      <w:proofErr w:type="spellEnd"/>
      <w:r>
        <w:rPr>
          <w:rFonts w:ascii="Calibri" w:hAnsi="Calibri" w:cs="Calibri"/>
          <w:b w:val="0"/>
          <w:sz w:val="22"/>
          <w:szCs w:val="22"/>
        </w:rPr>
        <w:t>, Linus</w:t>
      </w:r>
    </w:p>
    <w:p w14:paraId="0396FB07" w14:textId="5AC2927E" w:rsidR="00C07F13" w:rsidRDefault="00EC13FB" w:rsidP="00034359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Ella, Tim (und Steffen) auf Client</w:t>
      </w:r>
    </w:p>
    <w:p w14:paraId="757ADBCA" w14:textId="67AB2C02" w:rsidR="001C6A72" w:rsidRDefault="001C6A72" w:rsidP="001C6A72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Herstellung vollständiger Funktionsfähigkeit vor Optimierung</w:t>
      </w:r>
    </w:p>
    <w:p w14:paraId="588BB04B" w14:textId="6416927F" w:rsidR="00034359" w:rsidRDefault="00034359" w:rsidP="001C6A72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proofErr w:type="spellStart"/>
      <w:r>
        <w:rPr>
          <w:rFonts w:ascii="Calibri" w:hAnsi="Calibri" w:cs="Calibri"/>
          <w:b w:val="0"/>
          <w:sz w:val="22"/>
          <w:szCs w:val="22"/>
        </w:rPr>
        <w:t>GUIData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durch </w:t>
      </w:r>
      <w:proofErr w:type="spellStart"/>
      <w:r>
        <w:rPr>
          <w:rFonts w:ascii="Calibri" w:hAnsi="Calibri" w:cs="Calibri"/>
          <w:b w:val="0"/>
          <w:sz w:val="22"/>
          <w:szCs w:val="22"/>
        </w:rPr>
        <w:t>MessageQueue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ersetzen (Optional</w:t>
      </w:r>
      <w:r w:rsidR="00C00877">
        <w:rPr>
          <w:rFonts w:ascii="Calibri" w:hAnsi="Calibri" w:cs="Calibri"/>
          <w:b w:val="0"/>
          <w:sz w:val="22"/>
          <w:szCs w:val="22"/>
        </w:rPr>
        <w:t>, erst ab 18.11</w:t>
      </w:r>
      <w:r>
        <w:rPr>
          <w:rFonts w:ascii="Calibri" w:hAnsi="Calibri" w:cs="Calibri"/>
          <w:b w:val="0"/>
          <w:sz w:val="22"/>
          <w:szCs w:val="22"/>
        </w:rPr>
        <w:t>)</w:t>
      </w:r>
    </w:p>
    <w:p w14:paraId="50FEFEB5" w14:textId="68E5AB15" w:rsidR="00FE78C8" w:rsidRPr="00480B28" w:rsidRDefault="00FE78C8" w:rsidP="00FE78C8">
      <w:pPr>
        <w:pStyle w:val="Listennummer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480B28">
        <w:rPr>
          <w:rFonts w:ascii="Calibri" w:hAnsi="Calibri" w:cs="Calibri"/>
          <w:sz w:val="22"/>
          <w:szCs w:val="22"/>
        </w:rPr>
        <w:t>Spielserver-Meeting wird nicht mehr stattfinden, da das Spielserver-Team nur noch aus zwei Leuten besteht</w:t>
      </w:r>
      <w:r w:rsidR="00480B28">
        <w:rPr>
          <w:rFonts w:ascii="Calibri" w:hAnsi="Calibri" w:cs="Calibri"/>
          <w:sz w:val="22"/>
          <w:szCs w:val="22"/>
        </w:rPr>
        <w:t xml:space="preserve"> und die Kommunikation hier in frei wählbaren Abständen stattfinden kann</w:t>
      </w:r>
      <w:r w:rsidR="004D78E1">
        <w:rPr>
          <w:rFonts w:ascii="Calibri" w:hAnsi="Calibri" w:cs="Calibri"/>
          <w:sz w:val="22"/>
          <w:szCs w:val="22"/>
        </w:rPr>
        <w:t>, Ansprechpartner ist hier Linus oder Lukas B.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6A65EA3" w14:textId="28468D6A" w:rsidR="00D43177" w:rsidRDefault="00034359" w:rsidP="00034359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Fix Root und Update, Linus</w:t>
      </w:r>
    </w:p>
    <w:p w14:paraId="35ABDFB2" w14:textId="477134D7" w:rsidR="00034359" w:rsidRDefault="00034359" w:rsidP="00034359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Messagehandler, Lukas</w:t>
      </w:r>
    </w:p>
    <w:p w14:paraId="5D04F6C4" w14:textId="1DFB2670" w:rsidR="00851542" w:rsidRDefault="00851542" w:rsidP="00034359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GUI, </w:t>
      </w:r>
      <w:proofErr w:type="spellStart"/>
      <w:r>
        <w:rPr>
          <w:rFonts w:ascii="Calibri" w:hAnsi="Calibri" w:cs="Calibri"/>
          <w:b w:val="0"/>
          <w:sz w:val="22"/>
          <w:szCs w:val="22"/>
        </w:rPr>
        <w:t>Mohness</w:t>
      </w:r>
      <w:proofErr w:type="spellEnd"/>
    </w:p>
    <w:p w14:paraId="46FE6A75" w14:textId="0F2DC3B0" w:rsidR="00E14C3E" w:rsidRDefault="00E14C3E" w:rsidP="00034359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Spielserver, Desktopbeobachter in </w:t>
      </w:r>
      <w:proofErr w:type="spellStart"/>
      <w:r>
        <w:rPr>
          <w:rFonts w:ascii="Calibri" w:hAnsi="Calibri" w:cs="Calibri"/>
          <w:b w:val="0"/>
          <w:sz w:val="22"/>
          <w:szCs w:val="22"/>
        </w:rPr>
        <w:t>develop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sz w:val="22"/>
          <w:szCs w:val="22"/>
        </w:rPr>
        <w:t>mergen</w:t>
      </w:r>
      <w:proofErr w:type="spellEnd"/>
      <w:r>
        <w:rPr>
          <w:rFonts w:ascii="Calibri" w:hAnsi="Calibri" w:cs="Calibri"/>
          <w:b w:val="0"/>
          <w:sz w:val="22"/>
          <w:szCs w:val="22"/>
        </w:rPr>
        <w:t>, Tim</w:t>
      </w:r>
    </w:p>
    <w:p w14:paraId="30FFEDE4" w14:textId="1387ADF5" w:rsidR="00EE4D05" w:rsidRPr="00EE4D05" w:rsidRDefault="00EE4D05" w:rsidP="00EE4D0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Android Studio + </w:t>
      </w:r>
      <w:proofErr w:type="spellStart"/>
      <w:r>
        <w:rPr>
          <w:rFonts w:ascii="Calibri" w:hAnsi="Calibri" w:cs="Calibri"/>
          <w:b w:val="0"/>
          <w:sz w:val="22"/>
          <w:szCs w:val="22"/>
        </w:rPr>
        <w:t>Gradle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informieren, Tim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6AC31A66" w14:textId="5D46691A" w:rsidR="00D52500" w:rsidRPr="0071713C" w:rsidRDefault="0013740D" w:rsidP="0071713C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-</w:t>
      </w:r>
    </w:p>
    <w:sectPr w:rsidR="00D52500" w:rsidRPr="0071713C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C2A1" w14:textId="77777777" w:rsidR="00631035" w:rsidRDefault="00631035" w:rsidP="001E7D29">
      <w:pPr>
        <w:spacing w:after="0" w:line="240" w:lineRule="auto"/>
      </w:pPr>
      <w:r>
        <w:separator/>
      </w:r>
    </w:p>
  </w:endnote>
  <w:endnote w:type="continuationSeparator" w:id="0">
    <w:p w14:paraId="66F8F414" w14:textId="77777777" w:rsidR="00631035" w:rsidRDefault="0063103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661FE" w14:textId="77777777" w:rsidR="00631035" w:rsidRDefault="00631035" w:rsidP="001E7D29">
      <w:pPr>
        <w:spacing w:after="0" w:line="240" w:lineRule="auto"/>
      </w:pPr>
      <w:r>
        <w:separator/>
      </w:r>
    </w:p>
  </w:footnote>
  <w:footnote w:type="continuationSeparator" w:id="0">
    <w:p w14:paraId="6CF369C9" w14:textId="77777777" w:rsidR="00631035" w:rsidRDefault="0063103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C1966BA"/>
    <w:multiLevelType w:val="hybridMultilevel"/>
    <w:tmpl w:val="875431CA"/>
    <w:lvl w:ilvl="0" w:tplc="41524D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40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00DB9"/>
    <w:rsid w:val="00034359"/>
    <w:rsid w:val="00057671"/>
    <w:rsid w:val="000D445D"/>
    <w:rsid w:val="000F4987"/>
    <w:rsid w:val="000F65EC"/>
    <w:rsid w:val="0011573E"/>
    <w:rsid w:val="001269DE"/>
    <w:rsid w:val="0013740D"/>
    <w:rsid w:val="00140DAE"/>
    <w:rsid w:val="0015180F"/>
    <w:rsid w:val="00156A69"/>
    <w:rsid w:val="001746FC"/>
    <w:rsid w:val="0017754C"/>
    <w:rsid w:val="00193653"/>
    <w:rsid w:val="0019457D"/>
    <w:rsid w:val="001C329C"/>
    <w:rsid w:val="001C6A72"/>
    <w:rsid w:val="001E7D29"/>
    <w:rsid w:val="002404F5"/>
    <w:rsid w:val="00275260"/>
    <w:rsid w:val="00276FA1"/>
    <w:rsid w:val="00285B87"/>
    <w:rsid w:val="00291B4A"/>
    <w:rsid w:val="002C3D7E"/>
    <w:rsid w:val="002F7BAC"/>
    <w:rsid w:val="003054B3"/>
    <w:rsid w:val="0032131A"/>
    <w:rsid w:val="003310BF"/>
    <w:rsid w:val="00333DF8"/>
    <w:rsid w:val="00357641"/>
    <w:rsid w:val="00360B6E"/>
    <w:rsid w:val="00361DEE"/>
    <w:rsid w:val="00394EF4"/>
    <w:rsid w:val="003C5E5A"/>
    <w:rsid w:val="003F762C"/>
    <w:rsid w:val="00404323"/>
    <w:rsid w:val="00410612"/>
    <w:rsid w:val="00411F8B"/>
    <w:rsid w:val="00425309"/>
    <w:rsid w:val="00450670"/>
    <w:rsid w:val="004724BD"/>
    <w:rsid w:val="00477352"/>
    <w:rsid w:val="00480B28"/>
    <w:rsid w:val="00491C23"/>
    <w:rsid w:val="004B5C09"/>
    <w:rsid w:val="004D78E1"/>
    <w:rsid w:val="004E227E"/>
    <w:rsid w:val="00500DD1"/>
    <w:rsid w:val="00504EFC"/>
    <w:rsid w:val="00505406"/>
    <w:rsid w:val="00513F4F"/>
    <w:rsid w:val="00521AE3"/>
    <w:rsid w:val="00535B54"/>
    <w:rsid w:val="0054478C"/>
    <w:rsid w:val="005533FB"/>
    <w:rsid w:val="00554276"/>
    <w:rsid w:val="00565814"/>
    <w:rsid w:val="005D62C7"/>
    <w:rsid w:val="005E0ED9"/>
    <w:rsid w:val="00616B41"/>
    <w:rsid w:val="00620AE8"/>
    <w:rsid w:val="00631035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1713C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51542"/>
    <w:rsid w:val="00867EA4"/>
    <w:rsid w:val="00894919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70BCF"/>
    <w:rsid w:val="009921B8"/>
    <w:rsid w:val="009A0386"/>
    <w:rsid w:val="009A4965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D38A6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00877"/>
    <w:rsid w:val="00C07F13"/>
    <w:rsid w:val="00C14973"/>
    <w:rsid w:val="00C1643D"/>
    <w:rsid w:val="00C261A9"/>
    <w:rsid w:val="00C42793"/>
    <w:rsid w:val="00C601ED"/>
    <w:rsid w:val="00CE5A5C"/>
    <w:rsid w:val="00D31AB7"/>
    <w:rsid w:val="00D328E7"/>
    <w:rsid w:val="00D43177"/>
    <w:rsid w:val="00D50D23"/>
    <w:rsid w:val="00D512BB"/>
    <w:rsid w:val="00D52500"/>
    <w:rsid w:val="00D777BD"/>
    <w:rsid w:val="00D966E9"/>
    <w:rsid w:val="00DA3B1A"/>
    <w:rsid w:val="00DC6078"/>
    <w:rsid w:val="00DC79AD"/>
    <w:rsid w:val="00DD2075"/>
    <w:rsid w:val="00DF2868"/>
    <w:rsid w:val="00E14C3E"/>
    <w:rsid w:val="00E34C1B"/>
    <w:rsid w:val="00E557A0"/>
    <w:rsid w:val="00EC13FB"/>
    <w:rsid w:val="00EC6359"/>
    <w:rsid w:val="00EE4D05"/>
    <w:rsid w:val="00EF6435"/>
    <w:rsid w:val="00F10F6B"/>
    <w:rsid w:val="00F23697"/>
    <w:rsid w:val="00F36BB7"/>
    <w:rsid w:val="00F60F88"/>
    <w:rsid w:val="00FB3809"/>
    <w:rsid w:val="00FD6CAB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863AA-7D99-461C-8CD8-C1911290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24</cp:revision>
  <dcterms:created xsi:type="dcterms:W3CDTF">2018-10-18T17:15:00Z</dcterms:created>
  <dcterms:modified xsi:type="dcterms:W3CDTF">2019-01-15T06:18:00Z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