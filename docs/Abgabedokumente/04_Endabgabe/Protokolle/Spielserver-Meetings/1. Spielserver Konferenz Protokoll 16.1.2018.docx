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46FB31B0" w:rsidR="00A54982" w:rsidRDefault="004A7933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16.10.2018</w:t>
      </w:r>
    </w:p>
    <w:p w14:paraId="60E3377C" w14:textId="495A4FB3" w:rsidR="00554276" w:rsidRDefault="004A7933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1. Konferenz Spielserver TS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4E789A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G.</w:t>
      </w:r>
    </w:p>
    <w:p w14:paraId="713AD3D2" w14:textId="086BD8F7" w:rsidR="00156A69" w:rsidRPr="00A54982" w:rsidRDefault="00156A69" w:rsidP="004A7933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53F18ED5" w14:textId="51793085" w:rsidR="00156A69" w:rsidRPr="00A54982" w:rsidRDefault="00156A69" w:rsidP="004A7933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231ACB4" w14:textId="492C4963" w:rsidR="00156A69" w:rsidRPr="00A54982" w:rsidRDefault="00156A69" w:rsidP="004A7933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D3A905F" w14:textId="7DE3CFBA" w:rsidR="004A7933" w:rsidRPr="001529AA" w:rsidRDefault="00D52500" w:rsidP="001529AA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7018C2DF" w14:textId="77777777" w:rsidR="001529AA" w:rsidRDefault="001529AA" w:rsidP="001529AA">
      <w:pPr>
        <w:pStyle w:val="Listenabsatz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Verantwortlicher für den Spielserver : Linus</w:t>
      </w:r>
    </w:p>
    <w:p w14:paraId="4685FEE5" w14:textId="019EB103" w:rsidR="001529AA" w:rsidRDefault="001529AA" w:rsidP="001529AA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Modu</w:t>
      </w:r>
      <w:r>
        <w:rPr>
          <w:rFonts w:ascii="Calibri" w:hAnsi="Calibri" w:cs="Calibri"/>
        </w:rPr>
        <w:t>l</w:t>
      </w:r>
      <w:r w:rsidRPr="001529AA">
        <w:rPr>
          <w:rFonts w:ascii="Calibri" w:hAnsi="Calibri" w:cs="Calibri"/>
        </w:rPr>
        <w:t>a</w:t>
      </w:r>
      <w:r>
        <w:rPr>
          <w:rFonts w:ascii="Calibri" w:hAnsi="Calibri" w:cs="Calibri"/>
        </w:rPr>
        <w:t>r</w:t>
      </w:r>
      <w:r w:rsidRPr="001529AA">
        <w:rPr>
          <w:rFonts w:ascii="Calibri" w:hAnsi="Calibri" w:cs="Calibri"/>
        </w:rPr>
        <w:t>isierung des Spielserver</w:t>
      </w:r>
    </w:p>
    <w:p w14:paraId="7A084C1B" w14:textId="77777777" w:rsidR="001529AA" w:rsidRDefault="001529AA" w:rsidP="001529AA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Infrastruktu</w:t>
      </w:r>
      <w:r>
        <w:rPr>
          <w:rFonts w:ascii="Calibri" w:hAnsi="Calibri" w:cs="Calibri"/>
        </w:rPr>
        <w:t>r</w:t>
      </w:r>
    </w:p>
    <w:p w14:paraId="678367A5" w14:textId="77777777" w:rsidR="001529AA" w:rsidRDefault="001529AA" w:rsidP="001529AA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Benutzeroberfläche</w:t>
      </w:r>
    </w:p>
    <w:p w14:paraId="048D4A06" w14:textId="77777777" w:rsidR="001529AA" w:rsidRDefault="001529AA" w:rsidP="001529AA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Spiellogik</w:t>
      </w:r>
    </w:p>
    <w:p w14:paraId="329C299A" w14:textId="4B75E2DE" w:rsidR="001529AA" w:rsidRPr="001529AA" w:rsidRDefault="001529AA" w:rsidP="001529AA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Konfiguration/Matchmaking</w:t>
      </w:r>
    </w:p>
    <w:p w14:paraId="459D8D84" w14:textId="77777777" w:rsidR="00554F66" w:rsidRPr="00554F66" w:rsidRDefault="00554F66" w:rsidP="00554F66">
      <w:pPr>
        <w:pStyle w:val="Listenabsatz"/>
        <w:numPr>
          <w:ilvl w:val="0"/>
          <w:numId w:val="46"/>
        </w:numPr>
        <w:spacing w:after="160" w:line="259" w:lineRule="auto"/>
        <w:rPr>
          <w:rFonts w:ascii="Calibri" w:hAnsi="Calibri" w:cs="Calibri"/>
        </w:rPr>
      </w:pPr>
      <w:r w:rsidRPr="00554F66">
        <w:rPr>
          <w:rFonts w:ascii="Calibri" w:hAnsi="Calibri" w:cs="Calibri"/>
        </w:rPr>
        <w:t xml:space="preserve">IDEE : </w:t>
      </w:r>
      <w:proofErr w:type="spellStart"/>
      <w:r w:rsidRPr="00554F66">
        <w:rPr>
          <w:rFonts w:ascii="Calibri" w:hAnsi="Calibri" w:cs="Calibri"/>
        </w:rPr>
        <w:t>RESTful</w:t>
      </w:r>
      <w:proofErr w:type="spellEnd"/>
      <w:r w:rsidRPr="00554F66">
        <w:rPr>
          <w:rFonts w:ascii="Calibri" w:hAnsi="Calibri" w:cs="Calibri"/>
        </w:rPr>
        <w:t xml:space="preserve"> API benutzen um JSON zu transferieren (JAX-RS)</w:t>
      </w:r>
    </w:p>
    <w:p w14:paraId="484AE223" w14:textId="77777777" w:rsidR="00554F66" w:rsidRPr="00554F66" w:rsidRDefault="00554F66" w:rsidP="00554F66">
      <w:pPr>
        <w:pStyle w:val="Listenabsatz"/>
        <w:numPr>
          <w:ilvl w:val="0"/>
          <w:numId w:val="46"/>
        </w:numPr>
        <w:spacing w:after="160" w:line="259" w:lineRule="auto"/>
        <w:rPr>
          <w:rFonts w:ascii="Calibri" w:hAnsi="Calibri" w:cs="Calibri"/>
        </w:rPr>
      </w:pPr>
      <w:r w:rsidRPr="00554F66">
        <w:rPr>
          <w:rFonts w:ascii="Calibri" w:hAnsi="Calibri" w:cs="Calibri"/>
        </w:rPr>
        <w:t>Tagesziel heute : Anforderungen an den Server niederschreiben</w:t>
      </w:r>
    </w:p>
    <w:p w14:paraId="7BD222BE" w14:textId="0DC43458" w:rsidR="00554F66" w:rsidRDefault="00554F66" w:rsidP="00554F66">
      <w:pPr>
        <w:pStyle w:val="Listenabsatz"/>
        <w:numPr>
          <w:ilvl w:val="0"/>
          <w:numId w:val="46"/>
        </w:numPr>
        <w:spacing w:after="160" w:line="259" w:lineRule="auto"/>
        <w:rPr>
          <w:rFonts w:ascii="Calibri" w:hAnsi="Calibri" w:cs="Calibri"/>
        </w:rPr>
      </w:pPr>
      <w:r w:rsidRPr="00554F66">
        <w:rPr>
          <w:rFonts w:ascii="Calibri" w:hAnsi="Calibri" w:cs="Calibri"/>
        </w:rPr>
        <w:t>GIT-CI Werkzeugbeauftragten einlesen</w:t>
      </w:r>
    </w:p>
    <w:p w14:paraId="406353D2" w14:textId="2892A1D5" w:rsidR="001529AA" w:rsidRPr="009D7792" w:rsidRDefault="009D7792" w:rsidP="009D7792">
      <w:pPr>
        <w:pStyle w:val="Listenabsatz"/>
        <w:numPr>
          <w:ilvl w:val="0"/>
          <w:numId w:val="46"/>
        </w:numPr>
        <w:spacing w:after="160" w:line="259" w:lineRule="auto"/>
        <w:rPr>
          <w:rFonts w:ascii="Calibri" w:hAnsi="Calibri" w:cs="Calibri"/>
        </w:rPr>
      </w:pPr>
      <w:proofErr w:type="spellStart"/>
      <w:r w:rsidRPr="009D7792">
        <w:rPr>
          <w:rFonts w:ascii="Calibri" w:hAnsi="Calibri" w:cs="Calibri"/>
        </w:rPr>
        <w:t>Frameworksuche</w:t>
      </w:r>
      <w:proofErr w:type="spellEnd"/>
      <w:r w:rsidRPr="009D7792">
        <w:rPr>
          <w:rFonts w:ascii="Calibri" w:hAnsi="Calibri" w:cs="Calibri"/>
        </w:rPr>
        <w:t xml:space="preserve"> : GUI, Datentransfer/Datenverarbeitung (JSON), Log4J</w:t>
      </w:r>
    </w:p>
    <w:p w14:paraId="2295EEC3" w14:textId="21132837" w:rsidR="008D0B24" w:rsidRPr="008D0B24" w:rsidRDefault="00D52500" w:rsidP="008D0B24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7C01EA7E" w14:textId="77777777" w:rsidR="008D0B24" w:rsidRPr="008D0B24" w:rsidRDefault="008D0B24" w:rsidP="008D0B24">
      <w:pPr>
        <w:pStyle w:val="Listenabsatz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8D0B24">
        <w:rPr>
          <w:rFonts w:ascii="Calibri" w:hAnsi="Calibri" w:cs="Calibri"/>
        </w:rPr>
        <w:t xml:space="preserve">GUI: </w:t>
      </w:r>
      <w:proofErr w:type="spellStart"/>
      <w:r w:rsidRPr="008D0B24">
        <w:rPr>
          <w:rFonts w:ascii="Calibri" w:hAnsi="Calibri" w:cs="Calibri"/>
        </w:rPr>
        <w:t>MockUps</w:t>
      </w:r>
      <w:proofErr w:type="spellEnd"/>
      <w:r w:rsidRPr="008D0B24">
        <w:rPr>
          <w:rFonts w:ascii="Calibri" w:hAnsi="Calibri" w:cs="Calibri"/>
        </w:rPr>
        <w:t xml:space="preserve"> erstellen</w:t>
      </w:r>
    </w:p>
    <w:p w14:paraId="708DD7C3" w14:textId="77777777" w:rsidR="008D0B24" w:rsidRPr="008D0B24" w:rsidRDefault="008D0B24" w:rsidP="008D0B24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8D0B24">
        <w:rPr>
          <w:rFonts w:ascii="Calibri" w:hAnsi="Calibri" w:cs="Calibri"/>
        </w:rPr>
        <w:t>Linus</w:t>
      </w:r>
    </w:p>
    <w:p w14:paraId="0C9B3493" w14:textId="77777777" w:rsidR="008D0B24" w:rsidRPr="008D0B24" w:rsidRDefault="008D0B24" w:rsidP="008D0B24">
      <w:pPr>
        <w:pStyle w:val="Listenabsatz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8D0B24">
        <w:rPr>
          <w:rFonts w:ascii="Calibri" w:hAnsi="Calibri" w:cs="Calibri"/>
        </w:rPr>
        <w:t>Spiellogik: Klassenaufbau</w:t>
      </w:r>
    </w:p>
    <w:p w14:paraId="393CB20F" w14:textId="77777777" w:rsidR="008D0B24" w:rsidRPr="008D0B24" w:rsidRDefault="008D0B24" w:rsidP="008D0B24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8D0B24">
        <w:rPr>
          <w:rFonts w:ascii="Calibri" w:hAnsi="Calibri" w:cs="Calibri"/>
        </w:rPr>
        <w:t>Lukas B., Ella, Lukas G. (</w:t>
      </w:r>
      <w:proofErr w:type="spellStart"/>
      <w:r w:rsidRPr="008D0B24">
        <w:rPr>
          <w:rFonts w:ascii="Calibri" w:hAnsi="Calibri" w:cs="Calibri"/>
        </w:rPr>
        <w:t>MdP</w:t>
      </w:r>
      <w:proofErr w:type="spellEnd"/>
      <w:r w:rsidRPr="008D0B24">
        <w:rPr>
          <w:rFonts w:ascii="Calibri" w:hAnsi="Calibri" w:cs="Calibri"/>
        </w:rPr>
        <w:t>)</w:t>
      </w:r>
    </w:p>
    <w:p w14:paraId="219D977D" w14:textId="3506C370" w:rsidR="008D0B24" w:rsidRPr="008D0B24" w:rsidRDefault="008D0B24" w:rsidP="008D0B24">
      <w:pPr>
        <w:pStyle w:val="Listenabsatz"/>
        <w:numPr>
          <w:ilvl w:val="0"/>
          <w:numId w:val="46"/>
        </w:numPr>
        <w:spacing w:after="0" w:line="240" w:lineRule="auto"/>
      </w:pPr>
      <w:proofErr w:type="spellStart"/>
      <w:r w:rsidRPr="008D0B24">
        <w:rPr>
          <w:rFonts w:ascii="Calibri" w:hAnsi="Calibri" w:cs="Calibri"/>
        </w:rPr>
        <w:t>Infra</w:t>
      </w:r>
      <w:proofErr w:type="spellEnd"/>
      <w:r w:rsidRPr="008D0B24">
        <w:rPr>
          <w:rFonts w:ascii="Calibri" w:hAnsi="Calibri" w:cs="Calibri"/>
        </w:rPr>
        <w:t>: Wissen aneignen</w:t>
      </w:r>
      <w:r>
        <w:t xml:space="preserve"> </w:t>
      </w:r>
    </w:p>
    <w:p w14:paraId="119E7357" w14:textId="77777777" w:rsidR="00601299" w:rsidRDefault="00601299" w:rsidP="00601299">
      <w:pPr>
        <w:pStyle w:val="Listenabsatz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601299">
        <w:rPr>
          <w:rFonts w:ascii="Calibri" w:hAnsi="Calibri" w:cs="Calibri"/>
        </w:rPr>
        <w:t xml:space="preserve">Dokument erstellen zu: Konforme </w:t>
      </w:r>
      <w:proofErr w:type="spellStart"/>
      <w:r w:rsidRPr="00601299">
        <w:rPr>
          <w:rFonts w:ascii="Calibri" w:hAnsi="Calibri" w:cs="Calibri"/>
        </w:rPr>
        <w:t>Git-Commits</w:t>
      </w:r>
      <w:proofErr w:type="spellEnd"/>
      <w:r w:rsidRPr="00601299">
        <w:rPr>
          <w:rFonts w:ascii="Calibri" w:hAnsi="Calibri" w:cs="Calibri"/>
        </w:rPr>
        <w:t xml:space="preserve"> </w:t>
      </w:r>
    </w:p>
    <w:p w14:paraId="3846D053" w14:textId="3E139DED" w:rsidR="00601299" w:rsidRPr="00601299" w:rsidRDefault="00601299" w:rsidP="00601299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601299">
        <w:rPr>
          <w:rFonts w:ascii="Calibri" w:hAnsi="Calibri" w:cs="Calibri"/>
        </w:rPr>
        <w:t>Tim</w:t>
      </w:r>
    </w:p>
    <w:p w14:paraId="1EB24C4F" w14:textId="77777777" w:rsidR="00601299" w:rsidRDefault="00601299" w:rsidP="00601299">
      <w:pPr>
        <w:pStyle w:val="Listenabsatz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601299">
        <w:rPr>
          <w:rFonts w:ascii="Calibri" w:hAnsi="Calibri" w:cs="Calibri"/>
        </w:rPr>
        <w:t xml:space="preserve">Dokument erstellen zu: Stundenzettel </w:t>
      </w:r>
    </w:p>
    <w:p w14:paraId="0AB92660" w14:textId="6DC26301" w:rsidR="008D0B24" w:rsidRDefault="00601299" w:rsidP="00601299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r w:rsidRPr="00601299">
        <w:rPr>
          <w:rFonts w:ascii="Calibri" w:hAnsi="Calibri" w:cs="Calibri"/>
        </w:rPr>
        <w:t>Steffen</w:t>
      </w:r>
    </w:p>
    <w:p w14:paraId="555D16BF" w14:textId="00DC325D" w:rsidR="002857E3" w:rsidRPr="00ED6BE1" w:rsidRDefault="002857E3" w:rsidP="00ED6BE1">
      <w:pPr>
        <w:pStyle w:val="Listenabsatz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ED6BE1">
        <w:rPr>
          <w:rFonts w:ascii="Calibri" w:hAnsi="Calibri" w:cs="Calibri"/>
        </w:rPr>
        <w:t>Spielregeln zusammenfassen in einem gesonderten Dokument</w:t>
      </w:r>
    </w:p>
    <w:p w14:paraId="1A84D5F5" w14:textId="65AE202D" w:rsidR="002857E3" w:rsidRPr="002857E3" w:rsidRDefault="002857E3" w:rsidP="00ED6BE1">
      <w:pPr>
        <w:pStyle w:val="Listenabsatz"/>
        <w:numPr>
          <w:ilvl w:val="1"/>
          <w:numId w:val="46"/>
        </w:numPr>
        <w:spacing w:after="0" w:line="240" w:lineRule="auto"/>
        <w:rPr>
          <w:rFonts w:ascii="Calibri" w:hAnsi="Calibri" w:cs="Calibri"/>
        </w:rPr>
      </w:pPr>
      <w:bookmarkStart w:id="0" w:name="_GoBack"/>
      <w:bookmarkEnd w:id="0"/>
      <w:r w:rsidRPr="002857E3">
        <w:rPr>
          <w:rFonts w:ascii="Calibri" w:hAnsi="Calibri" w:cs="Calibri"/>
        </w:rPr>
        <w:t>Lukas B.</w:t>
      </w:r>
    </w:p>
    <w:p w14:paraId="748AD57C" w14:textId="77777777" w:rsidR="00601299" w:rsidRPr="00601299" w:rsidRDefault="00601299" w:rsidP="00601299">
      <w:pPr>
        <w:pStyle w:val="Listenabsatz"/>
        <w:spacing w:after="0" w:line="240" w:lineRule="auto"/>
        <w:ind w:left="1253"/>
        <w:rPr>
          <w:rFonts w:ascii="Calibri" w:hAnsi="Calibri" w:cs="Calibri"/>
        </w:rPr>
      </w:pP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6AC31A66" w14:textId="286ED44E" w:rsidR="00D52500" w:rsidRPr="00D777BD" w:rsidRDefault="002857E3" w:rsidP="00E20400">
      <w:pPr>
        <w:rPr>
          <w:rFonts w:asciiTheme="majorHAnsi" w:hAnsiTheme="majorHAnsi" w:cstheme="majorHAnsi"/>
        </w:rPr>
      </w:pPr>
      <w:r>
        <w:rPr>
          <w:rFonts w:ascii="Calibri" w:hAnsi="Calibri" w:cs="Calibri"/>
        </w:rPr>
        <w:t>23.10.2018, Di, TS um 19:00 Uhr</w:t>
      </w: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4B28" w14:textId="77777777" w:rsidR="00A54982" w:rsidRDefault="00A54982" w:rsidP="001E7D29">
      <w:pPr>
        <w:spacing w:after="0" w:line="240" w:lineRule="auto"/>
      </w:pPr>
      <w:r>
        <w:separator/>
      </w:r>
    </w:p>
  </w:endnote>
  <w:endnote w:type="continuationSeparator" w:id="0">
    <w:p w14:paraId="58C70391" w14:textId="77777777" w:rsidR="00A54982" w:rsidRDefault="00A549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99A4" w14:textId="77777777" w:rsidR="00A54982" w:rsidRDefault="00A54982" w:rsidP="001E7D29">
      <w:pPr>
        <w:spacing w:after="0" w:line="240" w:lineRule="auto"/>
      </w:pPr>
      <w:r>
        <w:separator/>
      </w:r>
    </w:p>
  </w:footnote>
  <w:footnote w:type="continuationSeparator" w:id="0">
    <w:p w14:paraId="1CC6217A" w14:textId="77777777" w:rsidR="00A54982" w:rsidRDefault="00A549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31D77E1"/>
    <w:multiLevelType w:val="hybridMultilevel"/>
    <w:tmpl w:val="4524E4B2"/>
    <w:lvl w:ilvl="0" w:tplc="10829DC6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BE343ED"/>
    <w:multiLevelType w:val="hybridMultilevel"/>
    <w:tmpl w:val="35660C5C"/>
    <w:lvl w:ilvl="0" w:tplc="ABB0FEC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7"/>
  </w:num>
  <w:num w:numId="2">
    <w:abstractNumId w:val="19"/>
  </w:num>
  <w:num w:numId="3">
    <w:abstractNumId w:val="21"/>
  </w:num>
  <w:num w:numId="4">
    <w:abstractNumId w:val="12"/>
  </w:num>
  <w:num w:numId="5">
    <w:abstractNumId w:val="3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1"/>
  </w:num>
  <w:num w:numId="32">
    <w:abstractNumId w:val="35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5"/>
  </w:num>
  <w:num w:numId="39">
    <w:abstractNumId w:val="40"/>
  </w:num>
  <w:num w:numId="40">
    <w:abstractNumId w:val="29"/>
  </w:num>
  <w:num w:numId="41">
    <w:abstractNumId w:val="26"/>
  </w:num>
  <w:num w:numId="42">
    <w:abstractNumId w:val="39"/>
  </w:num>
  <w:num w:numId="43">
    <w:abstractNumId w:val="20"/>
  </w:num>
  <w:num w:numId="44">
    <w:abstractNumId w:val="33"/>
  </w:num>
  <w:num w:numId="45">
    <w:abstractNumId w:val="36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6145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29AA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7E3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A7933"/>
    <w:rsid w:val="004B5C09"/>
    <w:rsid w:val="004E227E"/>
    <w:rsid w:val="00500DD1"/>
    <w:rsid w:val="00513F4F"/>
    <w:rsid w:val="00521AE3"/>
    <w:rsid w:val="00535B54"/>
    <w:rsid w:val="00554276"/>
    <w:rsid w:val="00554F66"/>
    <w:rsid w:val="00565814"/>
    <w:rsid w:val="005E0ED9"/>
    <w:rsid w:val="0060129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0B24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D7792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20400"/>
    <w:rsid w:val="00E557A0"/>
    <w:rsid w:val="00EC6359"/>
    <w:rsid w:val="00ED6BE1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BF2F8-B576-4704-9F13-3F2AC8A0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10</cp:revision>
  <dcterms:created xsi:type="dcterms:W3CDTF">2018-10-18T17:15:00Z</dcterms:created>
  <dcterms:modified xsi:type="dcterms:W3CDTF">2018-10-20T17:00:00Z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