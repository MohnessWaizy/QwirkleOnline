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4ABB523C" w:rsidR="00A54982" w:rsidRDefault="00156A6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 w:rsidRPr="00A54982">
        <w:rPr>
          <w:rFonts w:ascii="Calibri" w:hAnsi="Calibri" w:cs="Calibri"/>
        </w:rPr>
        <w:t>Datu</w:t>
      </w:r>
      <w:r w:rsidR="00A54982">
        <w:rPr>
          <w:rFonts w:ascii="Calibri" w:hAnsi="Calibri" w:cs="Calibri"/>
        </w:rPr>
        <w:t>m</w:t>
      </w:r>
      <w:r w:rsidR="00915CA7">
        <w:rPr>
          <w:rFonts w:ascii="Calibri" w:hAnsi="Calibri" w:cs="Calibri"/>
        </w:rPr>
        <w:t xml:space="preserve"> 30.10.2018</w:t>
      </w:r>
    </w:p>
    <w:p w14:paraId="60E3377C" w14:textId="1D5FD380" w:rsidR="00554276" w:rsidRDefault="00A54982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Thema</w:t>
      </w:r>
      <w:r w:rsidR="00915CA7">
        <w:rPr>
          <w:rFonts w:ascii="Calibri" w:hAnsi="Calibri" w:cs="Calibri"/>
        </w:rPr>
        <w:t xml:space="preserve"> interne </w:t>
      </w:r>
      <w:proofErr w:type="spellStart"/>
      <w:r w:rsidR="00915CA7">
        <w:rPr>
          <w:rFonts w:ascii="Calibri" w:hAnsi="Calibri" w:cs="Calibri"/>
        </w:rPr>
        <w:t>Representation</w:t>
      </w:r>
      <w:proofErr w:type="spellEnd"/>
      <w:r w:rsidR="00915CA7">
        <w:rPr>
          <w:rFonts w:ascii="Calibri" w:hAnsi="Calibri" w:cs="Calibri"/>
        </w:rPr>
        <w:t xml:space="preserve"> Spielfeld, </w:t>
      </w:r>
    </w:p>
    <w:p w14:paraId="6AC31A66" w14:textId="52982103" w:rsidR="00D52500" w:rsidRDefault="00D52500" w:rsidP="00D777BD">
      <w:pPr>
        <w:ind w:left="0"/>
      </w:pPr>
    </w:p>
    <w:p w14:paraId="33AB1732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--</w:t>
      </w:r>
      <w:hyperlink r:id="rId9" w:history="1">
        <w:r>
          <w:rPr>
            <w:rStyle w:val="Hyperlink"/>
            <w:rFonts w:ascii="Arial" w:hAnsi="Arial" w:cs="Arial"/>
            <w:b/>
            <w:bCs/>
            <w:color w:val="1155CC"/>
            <w:sz w:val="22"/>
            <w:szCs w:val="22"/>
          </w:rPr>
          <w:t>https://github.com/erikgaal/qwirkle/blob/master/src/main/java/nl/utwente/ewi/qwirkle/model/Board.java</w:t>
        </w:r>
      </w:hyperlink>
    </w:p>
    <w:p w14:paraId="45A5A7D7" w14:textId="77777777" w:rsidR="00F06E22" w:rsidRDefault="00F06E22" w:rsidP="00F06E22"/>
    <w:p w14:paraId="7F24B24D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8"/>
          <w:szCs w:val="28"/>
        </w:rPr>
        <w:t>Dieses Dokument ist auch als Protokoll für den 06.11.18 Online Servertreffen zu sehen.</w:t>
      </w:r>
    </w:p>
    <w:p w14:paraId="3DD933F3" w14:textId="77777777" w:rsidR="00F06E22" w:rsidRDefault="00F06E22" w:rsidP="00F06E22"/>
    <w:p w14:paraId="50AAD468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Bogna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Lukas G, Tim</w:t>
      </w:r>
    </w:p>
    <w:p w14:paraId="44A37F89" w14:textId="77777777" w:rsidR="00F06E22" w:rsidRDefault="00F06E22" w:rsidP="00666A40">
      <w:pPr>
        <w:pStyle w:val="StandardWeb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Algorithmus Spielzug validieren und Punkte validieren</w:t>
      </w:r>
    </w:p>
    <w:p w14:paraId="4F6077DF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Linus, (Steffen)</w:t>
      </w:r>
    </w:p>
    <w:p w14:paraId="42E37C54" w14:textId="77777777" w:rsidR="00F06E22" w:rsidRDefault="00F06E22" w:rsidP="00666A40">
      <w:pPr>
        <w:pStyle w:val="StandardWeb"/>
        <w:numPr>
          <w:ilvl w:val="0"/>
          <w:numId w:val="14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Interface, Konfiguration</w:t>
      </w:r>
    </w:p>
    <w:p w14:paraId="2C2585F2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Lukas B</w:t>
      </w:r>
    </w:p>
    <w:p w14:paraId="3690702D" w14:textId="77777777" w:rsidR="00F06E22" w:rsidRDefault="00F06E22" w:rsidP="00666A40">
      <w:pPr>
        <w:pStyle w:val="StandardWeb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Klassen implementieren</w:t>
      </w:r>
    </w:p>
    <w:p w14:paraId="5E2C5154" w14:textId="77777777" w:rsidR="00F06E22" w:rsidRDefault="00F06E22" w:rsidP="00F06E22"/>
    <w:p w14:paraId="6538DB54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Spielfeld</w:t>
      </w:r>
    </w:p>
    <w:p w14:paraId="51432139" w14:textId="77777777" w:rsidR="00F06E22" w:rsidRDefault="00F06E22" w:rsidP="00F06E22">
      <w:pPr>
        <w:pStyle w:val="Standard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Wir haben ein Spielfeld als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ähnlich wie Board(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Tile.x,Tile.y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75E5D47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https://github.com/google/guava/wiki/NewCollectionTypesExplained#table</w:t>
      </w:r>
    </w:p>
    <w:p w14:paraId="1A2D30E8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2B9EC07" w14:textId="77777777" w:rsidR="00F06E22" w:rsidRDefault="00F06E22" w:rsidP="00F06E22">
      <w:pPr>
        <w:pStyle w:val="StandardWeb"/>
        <w:spacing w:after="0"/>
        <w:ind w:hanging="36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Spieler auf Feld:</w:t>
      </w:r>
    </w:p>
    <w:p w14:paraId="41A0A7C7" w14:textId="77777777" w:rsidR="00F06E22" w:rsidRDefault="00F06E22" w:rsidP="00F06E22">
      <w:pPr>
        <w:pStyle w:val="Standard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</w:rPr>
        <w:t>https://github.com/google/guava/wiki/NewCollectionTypesExplained#bimap</w:t>
      </w:r>
    </w:p>
    <w:p w14:paraId="4B5151F6" w14:textId="77777777" w:rsidR="00F06E22" w:rsidRDefault="00F06E22" w:rsidP="00F06E22"/>
    <w:p w14:paraId="09C22DF3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Spielzug validieren</w:t>
      </w:r>
    </w:p>
    <w:p w14:paraId="7969861C" w14:textId="77777777" w:rsidR="00F06E22" w:rsidRDefault="00F06E22" w:rsidP="00F06E22">
      <w:pPr>
        <w:pStyle w:val="Standard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wir müssen aufgrund der obigen Struktur die gesamte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durchlaufen</w:t>
      </w:r>
    </w:p>
    <w:p w14:paraId="604AE146" w14:textId="77777777" w:rsidR="00F06E22" w:rsidRDefault="00F06E22" w:rsidP="00F06E22">
      <w:pPr>
        <w:pStyle w:val="StandardWeb"/>
        <w:spacing w:after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</w:t>
      </w:r>
      <w:r>
        <w:rPr>
          <w:rFonts w:ascii="Arial" w:hAnsi="Arial" w:cs="Arial"/>
          <w:color w:val="000000"/>
          <w:sz w:val="22"/>
          <w:szCs w:val="22"/>
        </w:rPr>
        <w:t xml:space="preserve">Meiner Meinung nach aber nicht schlimm, wenn in 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sowieso nur die Steine drin legen. Selbst wenn wir 10.000 Steine in 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liegen haben, welches 10.000 valide Spielzüge entsprechen, dann würde der Computer dennoch noch performant arbeiten können.</w:t>
      </w:r>
    </w:p>
    <w:p w14:paraId="33B11312" w14:textId="77777777" w:rsidR="00F06E22" w:rsidRDefault="00F06E22" w:rsidP="00F06E22">
      <w:pPr>
        <w:pStyle w:val="StandardWeb"/>
        <w:spacing w:after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2B356ECF" w14:textId="77777777" w:rsidR="00F06E22" w:rsidRDefault="00F06E22" w:rsidP="00F06E22">
      <w:pPr>
        <w:pStyle w:val="Standard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den Algorithmus in mehreren Phasen aufbauen:</w:t>
      </w:r>
    </w:p>
    <w:p w14:paraId="3BE8C9CD" w14:textId="77777777" w:rsidR="00F06E22" w:rsidRDefault="00F06E22" w:rsidP="00F06E22">
      <w:pPr>
        <w:pStyle w:val="StandardWeb"/>
        <w:spacing w:after="0"/>
        <w:ind w:left="1440"/>
      </w:pPr>
      <w:r>
        <w:rPr>
          <w:rFonts w:ascii="Arial" w:hAnsi="Arial" w:cs="Arial"/>
          <w:color w:val="000000"/>
          <w:sz w:val="22"/>
          <w:szCs w:val="22"/>
        </w:rPr>
        <w:t>1. Für alle zu legenden Steine zu prüfen: Gibt es Steine um den gelegten Stein?</w:t>
      </w:r>
    </w:p>
    <w:p w14:paraId="6C9285B3" w14:textId="77777777" w:rsidR="00F06E22" w:rsidRDefault="00F06E22" w:rsidP="00666A40">
      <w:pPr>
        <w:pStyle w:val="StandardWeb"/>
        <w:numPr>
          <w:ilvl w:val="0"/>
          <w:numId w:val="16"/>
        </w:numPr>
        <w:spacing w:after="0" w:line="240" w:lineRule="auto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dazu dann über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entsprechend prüfen, ob in 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die Koordinatenobjekte(Integer) vorhanden sind, falls nein, dann ablehnen</w:t>
      </w:r>
    </w:p>
    <w:p w14:paraId="4C202820" w14:textId="77777777" w:rsidR="00F06E22" w:rsidRDefault="00F06E22" w:rsidP="00666A40">
      <w:pPr>
        <w:pStyle w:val="StandardWeb"/>
        <w:numPr>
          <w:ilvl w:val="0"/>
          <w:numId w:val="16"/>
        </w:numPr>
        <w:spacing w:after="0" w:line="240" w:lineRule="auto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sonst zu 2.</w:t>
      </w:r>
    </w:p>
    <w:p w14:paraId="08B03676" w14:textId="77777777" w:rsidR="00F06E22" w:rsidRDefault="00F06E22" w:rsidP="00F06E22">
      <w:pPr>
        <w:pStyle w:val="StandardWeb"/>
        <w:spacing w:after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> Zu prüfen, ob alle Steine in einer Reihe gelegt wurden</w:t>
      </w:r>
    </w:p>
    <w:p w14:paraId="6B25F062" w14:textId="77777777" w:rsidR="00F06E22" w:rsidRDefault="00F06E22" w:rsidP="00666A40">
      <w:pPr>
        <w:pStyle w:val="StandardWeb"/>
        <w:numPr>
          <w:ilvl w:val="0"/>
          <w:numId w:val="17"/>
        </w:numPr>
        <w:spacing w:after="0" w:line="240" w:lineRule="auto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Entweder alle Steine haben dieselbe X-Koordinate oder alle Steine haben dieselbe Y-Koordinate</w:t>
      </w:r>
    </w:p>
    <w:p w14:paraId="2983BD30" w14:textId="77777777" w:rsidR="00F06E22" w:rsidRDefault="00F06E22" w:rsidP="00F06E22">
      <w:pPr>
        <w:pStyle w:val="StandardWeb"/>
        <w:spacing w:after="0"/>
        <w:ind w:left="144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> Zu prüfen, ob alle Steine anhand der bekannten Spielregeln gelegt werden können</w:t>
      </w:r>
    </w:p>
    <w:p w14:paraId="3DFDAF55" w14:textId="77777777" w:rsidR="00F06E22" w:rsidRDefault="00F06E22" w:rsidP="00F06E22">
      <w:pPr>
        <w:pStyle w:val="StandardWeb"/>
        <w:spacing w:after="0"/>
        <w:ind w:left="2160" w:hanging="360"/>
      </w:pPr>
      <w:r>
        <w:rPr>
          <w:rFonts w:ascii="Arial" w:hAnsi="Arial" w:cs="Arial"/>
          <w:color w:val="000000"/>
          <w:sz w:val="22"/>
          <w:szCs w:val="22"/>
        </w:rPr>
        <w:t>1.  Sind die Steine, die in die Reihe gelegt wurden alle:</w:t>
      </w:r>
    </w:p>
    <w:p w14:paraId="483C2200" w14:textId="77777777" w:rsidR="00F06E22" w:rsidRDefault="00F06E22" w:rsidP="00F06E22">
      <w:pPr>
        <w:pStyle w:val="StandardWeb"/>
        <w:spacing w:after="0"/>
        <w:ind w:left="2880" w:hanging="360"/>
      </w:pPr>
      <w:r>
        <w:rPr>
          <w:rFonts w:ascii="Arial" w:hAnsi="Arial" w:cs="Arial"/>
          <w:color w:val="000000"/>
          <w:sz w:val="22"/>
          <w:szCs w:val="22"/>
        </w:rPr>
        <w:t>·         1. Von derselben Farbe</w:t>
      </w:r>
    </w:p>
    <w:p w14:paraId="45F136D6" w14:textId="77777777" w:rsidR="00F06E22" w:rsidRDefault="00F06E22" w:rsidP="00F06E22">
      <w:pPr>
        <w:pStyle w:val="StandardWeb"/>
        <w:spacing w:after="0"/>
        <w:ind w:left="2880" w:hanging="360"/>
      </w:pPr>
      <w:r>
        <w:rPr>
          <w:rFonts w:ascii="Arial" w:hAnsi="Arial" w:cs="Arial"/>
          <w:color w:val="000000"/>
          <w:sz w:val="22"/>
          <w:szCs w:val="22"/>
        </w:rPr>
        <w:t>·         2. Von derselben Form</w:t>
      </w:r>
    </w:p>
    <w:p w14:paraId="51D18B9A" w14:textId="77777777" w:rsidR="00F06E22" w:rsidRDefault="00F06E22" w:rsidP="00F06E22">
      <w:pPr>
        <w:pStyle w:val="StandardWeb"/>
        <w:spacing w:after="0"/>
        <w:ind w:left="2160" w:hanging="360"/>
      </w:pPr>
      <w:r>
        <w:rPr>
          <w:rFonts w:ascii="Arial" w:hAnsi="Arial" w:cs="Arial"/>
          <w:color w:val="000000"/>
          <w:sz w:val="22"/>
          <w:szCs w:val="22"/>
        </w:rPr>
        <w:t xml:space="preserve">2.  mit der kopierten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entsprechend die Koordinaten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abfragen und die Steine in einem Array/Liste speichern, das Array/Liste entsprechen durchlaufen und prüfen, ob die Reihe von derselben Farbe oder Form sind</w:t>
      </w:r>
    </w:p>
    <w:p w14:paraId="6EE5874E" w14:textId="77777777" w:rsidR="00F06E22" w:rsidRDefault="00F06E22" w:rsidP="00F06E22"/>
    <w:p w14:paraId="7684BEE8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Punkte validieren</w:t>
      </w:r>
    </w:p>
    <w:p w14:paraId="5D9CC8FC" w14:textId="77777777" w:rsidR="00F06E22" w:rsidRDefault="00F06E22" w:rsidP="00666A40">
      <w:pPr>
        <w:pStyle w:val="StandardWeb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liegt ein Array vor, in der alle Spielsteine der Reihe aufgelistet sind</w:t>
      </w:r>
    </w:p>
    <w:p w14:paraId="62D74B61" w14:textId="77777777" w:rsidR="00F06E22" w:rsidRDefault="00F06E22" w:rsidP="00666A40">
      <w:pPr>
        <w:pStyle w:val="StandardWeb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liegt ein separates Array vor, in der alle gelegten Spielsteine aufgelistet sind</w:t>
      </w:r>
    </w:p>
    <w:p w14:paraId="7873AE4A" w14:textId="77777777" w:rsidR="00F06E22" w:rsidRDefault="00F06E22" w:rsidP="00F06E22"/>
    <w:p w14:paraId="08F235DC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Punkteberechnung 1:</w:t>
      </w:r>
    </w:p>
    <w:p w14:paraId="4F08FED4" w14:textId="77777777" w:rsidR="00F06E22" w:rsidRDefault="00F06E22" w:rsidP="00666A40">
      <w:pPr>
        <w:pStyle w:val="StandardWeb"/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die die Reihe vervollständigen</w:t>
      </w:r>
    </w:p>
    <w:p w14:paraId="2724F6EA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Punkteberechnung 2:</w:t>
      </w:r>
    </w:p>
    <w:p w14:paraId="50213810" w14:textId="77777777" w:rsidR="00F06E22" w:rsidRDefault="00F06E22" w:rsidP="00666A40">
      <w:pPr>
        <w:pStyle w:val="StandardWeb"/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die Reihen, die sich ergeben, wenn durch die gelegten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eine zusätzliche Reihe erzeugt wird</w:t>
      </w:r>
    </w:p>
    <w:p w14:paraId="25709B7A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Entwurf (Teilvalidierung fehlend):</w:t>
      </w:r>
    </w:p>
    <w:p w14:paraId="6C094CBE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validatePoints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3BD2026B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0;</w:t>
      </w:r>
    </w:p>
    <w:p w14:paraId="02B3A435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40AF36DB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List&lt;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[]&gt;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List&lt;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[]&gt;();</w:t>
      </w:r>
    </w:p>
    <w:p w14:paraId="1CD852D8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31EEE670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350B127B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achievedRows.add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tile.getRowHorizontal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());</w:t>
      </w:r>
    </w:p>
    <w:p w14:paraId="04D0D094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achievedRows.add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tile.getRowVertical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());</w:t>
      </w:r>
    </w:p>
    <w:p w14:paraId="59DE73B6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460A04ED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096BE2F3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filterDuplicateRows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 //Validierung hier da Felditeration</w:t>
      </w:r>
    </w:p>
    <w:p w14:paraId="0AEE3882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6FFA777D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achievedRows.isEmpty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</w:t>
      </w:r>
    </w:p>
    <w:p w14:paraId="76C6F350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Integer.MIN_VALUE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9713C79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1829C3E7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154D3582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calPoints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+=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row.length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config.countTiles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config.countTiles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 2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row.length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E0A85BB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04B9380B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50A7C10E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EA625BB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57024322" w14:textId="77777777" w:rsidR="00F06E22" w:rsidRDefault="00F06E22" w:rsidP="00F06E22">
      <w:pPr>
        <w:spacing w:after="240"/>
      </w:pPr>
      <w:r>
        <w:lastRenderedPageBreak/>
        <w:br/>
      </w:r>
    </w:p>
    <w:p w14:paraId="0CD66524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Spielende</w:t>
      </w:r>
    </w:p>
    <w:p w14:paraId="17F2DE3D" w14:textId="77777777" w:rsidR="00F06E22" w:rsidRDefault="00F06E22" w:rsidP="00F06E22">
      <w:pPr>
        <w:pStyle w:val="Standard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    siehe Interface-Dokument</w:t>
      </w:r>
    </w:p>
    <w:p w14:paraId="5B447A90" w14:textId="77777777" w:rsidR="00F06E22" w:rsidRDefault="00F06E22" w:rsidP="00F06E22"/>
    <w:p w14:paraId="6D1ECD30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notwendig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zu implementierende Funktionen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1B29356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validateMove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(List&lt;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4ACB2F78" w14:textId="77777777" w:rsidR="00F06E22" w:rsidRDefault="00F06E22" w:rsidP="00666A40">
      <w:pPr>
        <w:pStyle w:val="StandardWeb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boolean</w:t>
      </w:r>
      <w:proofErr w:type="spellEnd"/>
    </w:p>
    <w:p w14:paraId="6FE8F7A4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getScore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(Player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player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77141BE" w14:textId="77777777" w:rsidR="00F06E22" w:rsidRDefault="00F06E22" w:rsidP="00666A40">
      <w:pPr>
        <w:pStyle w:val="StandardWeb"/>
        <w:numPr>
          <w:ilvl w:val="0"/>
          <w:numId w:val="22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On-Demand Berechnung Score</w:t>
      </w:r>
    </w:p>
    <w:p w14:paraId="2EF3F6E8" w14:textId="77777777" w:rsidR="00F06E22" w:rsidRDefault="00F06E22" w:rsidP="00666A40">
      <w:pPr>
        <w:pStyle w:val="StandardWeb"/>
        <w:numPr>
          <w:ilvl w:val="0"/>
          <w:numId w:val="22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</w:p>
    <w:p w14:paraId="6053F6CC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14:paraId="102FEC1E" w14:textId="77777777" w:rsidR="00F06E22" w:rsidRDefault="00F06E22" w:rsidP="00666A40">
      <w:pPr>
        <w:pStyle w:val="StandardWeb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legt nach Validierung die zu legenden Steine auf das Spielfeld</w:t>
      </w:r>
    </w:p>
    <w:p w14:paraId="198205FB" w14:textId="77777777" w:rsidR="00F06E22" w:rsidRDefault="00F06E22" w:rsidP="00666A40">
      <w:pPr>
        <w:pStyle w:val="StandardWeb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Fehlermeldung? zu klären</w:t>
      </w:r>
    </w:p>
    <w:p w14:paraId="2C2C21D0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getCoordinate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419E1CF" w14:textId="77777777" w:rsidR="00F06E22" w:rsidRDefault="00F06E22" w:rsidP="00666A40">
      <w:pPr>
        <w:pStyle w:val="StandardWeb"/>
        <w:numPr>
          <w:ilvl w:val="0"/>
          <w:numId w:val="24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Coordinate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FF89358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 )</w:t>
      </w:r>
    </w:p>
    <w:p w14:paraId="5E398C4E" w14:textId="77777777" w:rsidR="00F06E22" w:rsidRDefault="00F06E22" w:rsidP="00F06E22"/>
    <w:p w14:paraId="60C87768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x,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y);</w:t>
      </w:r>
    </w:p>
    <w:p w14:paraId="0599C047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 &lt;--evtl.</w:t>
      </w:r>
    </w:p>
    <w:p w14:paraId="7672220E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1391711E" w14:textId="77777777" w:rsidR="00F06E22" w:rsidRDefault="00F06E22" w:rsidP="00F06E22"/>
    <w:p w14:paraId="4DAD5374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Tile</w:t>
      </w:r>
      <w:proofErr w:type="spellEnd"/>
    </w:p>
    <w:p w14:paraId="0D6774E4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#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nach ID</w:t>
      </w:r>
    </w:p>
    <w:p w14:paraId="54FC09F2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Color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4166ED1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Shape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BA622F7" w14:textId="77777777" w:rsidR="00F06E22" w:rsidRDefault="00F06E22" w:rsidP="00F06E22"/>
    <w:p w14:paraId="3F982BCE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Coordinate</w:t>
      </w:r>
      <w:proofErr w:type="spellEnd"/>
    </w:p>
    <w:p w14:paraId="4BD56204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x;</w:t>
      </w:r>
    </w:p>
    <w:p w14:paraId="541E07AC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y;</w:t>
      </w:r>
    </w:p>
    <w:p w14:paraId="1F19319F" w14:textId="77777777" w:rsidR="00F06E22" w:rsidRDefault="00F06E22" w:rsidP="00F06E22">
      <w:pPr>
        <w:spacing w:after="240"/>
      </w:pPr>
      <w:r>
        <w:br/>
      </w:r>
    </w:p>
    <w:p w14:paraId="249155F6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Klasse Shape</w:t>
      </w:r>
    </w:p>
    <w:p w14:paraId="769B96DB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{</w:t>
      </w:r>
    </w:p>
    <w:p w14:paraId="49F73D41" w14:textId="77777777" w:rsidR="00F06E22" w:rsidRDefault="00F06E22" w:rsidP="00F06E22"/>
    <w:p w14:paraId="2CF5BD75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};</w:t>
      </w:r>
    </w:p>
    <w:p w14:paraId="6A71F8FC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getShape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  <w:r>
        <w:rPr>
          <w:rFonts w:ascii="Arial" w:hAnsi="Arial" w:cs="Arial"/>
          <w:color w:val="000000"/>
          <w:sz w:val="22"/>
          <w:szCs w:val="22"/>
        </w:rPr>
        <w:br/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shape</w:t>
      </w:r>
      <w:proofErr w:type="spellEnd"/>
    </w:p>
    <w:p w14:paraId="3169C054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compareWith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410415C1" w14:textId="77777777" w:rsidR="00F06E22" w:rsidRDefault="00F06E22" w:rsidP="00666A40">
      <w:pPr>
        <w:pStyle w:val="StandardWeb"/>
        <w:numPr>
          <w:ilvl w:val="0"/>
          <w:numId w:val="25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shapeType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Tile.getShape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14:paraId="54C372A4" w14:textId="77777777" w:rsidR="00F06E22" w:rsidRDefault="00F06E22" w:rsidP="00F06E22"/>
    <w:p w14:paraId="6911DC23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Klasse Color</w:t>
      </w:r>
    </w:p>
    <w:p w14:paraId="6D370D65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7409BDFF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34CAC577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2063A60" w14:textId="77777777" w:rsidR="00F06E22" w:rsidRDefault="00F06E22" w:rsidP="00F06E22"/>
    <w:p w14:paraId="23FA4E0B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compareWith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490B551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-return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boolean</w:t>
      </w:r>
      <w:proofErr w:type="spellEnd"/>
    </w:p>
    <w:p w14:paraId="4E88BC8A" w14:textId="77777777" w:rsidR="00F06E22" w:rsidRDefault="00F06E22" w:rsidP="00F06E22">
      <w:pPr>
        <w:spacing w:after="240"/>
      </w:pPr>
      <w:r>
        <w:br/>
      </w:r>
    </w:p>
    <w:p w14:paraId="6EB5EB59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abstract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Participant</w:t>
      </w:r>
      <w:proofErr w:type="spellEnd"/>
    </w:p>
    <w:p w14:paraId="5412A0C7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9AEDE6A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String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4976677" w14:textId="77777777" w:rsidR="00F06E22" w:rsidRDefault="00F06E22" w:rsidP="00F06E22"/>
    <w:p w14:paraId="6F42DAE3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Player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extends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Participant</w:t>
      </w:r>
      <w:proofErr w:type="spellEnd"/>
    </w:p>
    <w:p w14:paraId="72D439D0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playerId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2BACA6F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2F4F77D" w14:textId="77777777" w:rsidR="00F06E22" w:rsidRDefault="00F06E22" w:rsidP="00F06E22"/>
    <w:p w14:paraId="6AC75737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Observer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extends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Participant</w:t>
      </w:r>
      <w:proofErr w:type="spellEnd"/>
    </w:p>
    <w:p w14:paraId="7C69CCE4" w14:textId="77777777" w:rsidR="00F06E22" w:rsidRDefault="00F06E22" w:rsidP="00F06E22">
      <w:pPr>
        <w:spacing w:after="240"/>
      </w:pPr>
    </w:p>
    <w:p w14:paraId="01E64709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Klasse Game</w:t>
      </w:r>
    </w:p>
    <w:p w14:paraId="7A3FCFA6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D0E1A06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1095FBA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List&lt;Player&gt;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scorelist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FAA2CAC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List&lt;Observer&gt;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joinedPlayers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3E80B4FA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AABA346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5A3A712" w14:textId="77777777" w:rsidR="00F06E22" w:rsidRDefault="00F06E22" w:rsidP="00F06E22"/>
    <w:p w14:paraId="024D33EF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{</w:t>
      </w:r>
    </w:p>
    <w:p w14:paraId="66CE1BDB" w14:textId="77777777" w:rsidR="00F06E22" w:rsidRDefault="00F06E22" w:rsidP="00F06E22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NOT_STARTED, PAUSED, STARTED, FINISHED</w:t>
      </w:r>
    </w:p>
    <w:p w14:paraId="0C0F9E12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E2FC62B" w14:textId="77777777" w:rsidR="00F06E22" w:rsidRDefault="00F06E22" w:rsidP="00F06E22"/>
    <w:p w14:paraId="19D25137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Configuration</w:t>
      </w:r>
      <w:proofErr w:type="spellEnd"/>
    </w:p>
    <w:p w14:paraId="34826C8B" w14:textId="77777777" w:rsidR="00F06E22" w:rsidRDefault="00F06E22" w:rsidP="00F06E22">
      <w:pPr>
        <w:pStyle w:val="StandardWeb"/>
        <w:spacing w:after="0"/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https://github.com/google/gson</w:t>
        </w:r>
      </w:hyperlink>
    </w:p>
    <w:p w14:paraId="0A8AE7DE" w14:textId="77777777" w:rsidR="00F06E22" w:rsidRDefault="00F06E22" w:rsidP="00666A40">
      <w:pPr>
        <w:pStyle w:val="StandardWeb"/>
        <w:numPr>
          <w:ilvl w:val="0"/>
          <w:numId w:val="26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UML-Klassendiagramm von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s. Interface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</w:t>
      </w:r>
      <w:proofErr w:type="spellEnd"/>
    </w:p>
    <w:p w14:paraId="0DEDDB2F" w14:textId="77777777" w:rsidR="00F06E22" w:rsidRDefault="00F06E22" w:rsidP="00666A40">
      <w:pPr>
        <w:pStyle w:val="StandardWeb"/>
        <w:numPr>
          <w:ilvl w:val="0"/>
          <w:numId w:val="26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Speicherung als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Datei auf Festplatte</w:t>
      </w:r>
    </w:p>
    <w:p w14:paraId="78FE6201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Klasse Competition</w:t>
      </w:r>
    </w:p>
    <w:p w14:paraId="5202A896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List&lt;Game&gt;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games</w:t>
      </w:r>
      <w:proofErr w:type="spellEnd"/>
    </w:p>
    <w:p w14:paraId="4B0A75CE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identification</w:t>
      </w:r>
      <w:proofErr w:type="spellEnd"/>
    </w:p>
    <w:p w14:paraId="6B564E94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List&lt;Player&gt;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players</w:t>
      </w:r>
      <w:proofErr w:type="spellEnd"/>
    </w:p>
    <w:p w14:paraId="69116F6F" w14:textId="77777777" w:rsidR="00F06E22" w:rsidRDefault="00F06E22" w:rsidP="00F06E22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CECF646" w14:textId="77777777" w:rsidR="00F06E22" w:rsidRDefault="00F06E22" w:rsidP="00F06E22"/>
    <w:p w14:paraId="09B0CC6D" w14:textId="77777777" w:rsidR="00F06E22" w:rsidRDefault="00F06E22" w:rsidP="00F06E22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14:paraId="31376128" w14:textId="29073313" w:rsidR="00F06E22" w:rsidRPr="00D777BD" w:rsidRDefault="00F06E22" w:rsidP="00D777BD">
      <w:pPr>
        <w:ind w:left="0"/>
        <w:rPr>
          <w:rFonts w:asciiTheme="majorHAnsi" w:hAnsiTheme="majorHAnsi" w:cstheme="majorHAnsi"/>
        </w:rPr>
      </w:pPr>
      <w:bookmarkStart w:id="0" w:name="_GoBack"/>
      <w:bookmarkEnd w:id="0"/>
    </w:p>
    <w:sectPr w:rsidR="00F06E22" w:rsidRPr="00D777BD" w:rsidSect="00D52500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F3C5D" w14:textId="77777777" w:rsidR="00666A40" w:rsidRDefault="00666A40" w:rsidP="001E7D29">
      <w:pPr>
        <w:spacing w:after="0" w:line="240" w:lineRule="auto"/>
      </w:pPr>
      <w:r>
        <w:separator/>
      </w:r>
    </w:p>
  </w:endnote>
  <w:endnote w:type="continuationSeparator" w:id="0">
    <w:p w14:paraId="6A8D10F3" w14:textId="77777777" w:rsidR="00666A40" w:rsidRDefault="00666A4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B104D" w14:textId="77777777" w:rsidR="00666A40" w:rsidRDefault="00666A40" w:rsidP="001E7D29">
      <w:pPr>
        <w:spacing w:after="0" w:line="240" w:lineRule="auto"/>
      </w:pPr>
      <w:r>
        <w:separator/>
      </w:r>
    </w:p>
  </w:footnote>
  <w:footnote w:type="continuationSeparator" w:id="0">
    <w:p w14:paraId="380C9E45" w14:textId="77777777" w:rsidR="00666A40" w:rsidRDefault="00666A4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6EF24DD"/>
    <w:multiLevelType w:val="multilevel"/>
    <w:tmpl w:val="BDEA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77AD4"/>
    <w:multiLevelType w:val="multilevel"/>
    <w:tmpl w:val="F9DC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63F3D59"/>
    <w:multiLevelType w:val="multilevel"/>
    <w:tmpl w:val="646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772539"/>
    <w:multiLevelType w:val="multilevel"/>
    <w:tmpl w:val="8C9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653EF"/>
    <w:multiLevelType w:val="multilevel"/>
    <w:tmpl w:val="99A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E6856"/>
    <w:multiLevelType w:val="multilevel"/>
    <w:tmpl w:val="139C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7" w15:restartNumberingAfterBreak="0">
    <w:nsid w:val="421A157D"/>
    <w:multiLevelType w:val="multilevel"/>
    <w:tmpl w:val="125CB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A80686"/>
    <w:multiLevelType w:val="multilevel"/>
    <w:tmpl w:val="0B3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B4AE9"/>
    <w:multiLevelType w:val="multilevel"/>
    <w:tmpl w:val="FF7E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101B9"/>
    <w:multiLevelType w:val="multilevel"/>
    <w:tmpl w:val="A560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4B37E9"/>
    <w:multiLevelType w:val="multilevel"/>
    <w:tmpl w:val="5C8A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70735"/>
    <w:multiLevelType w:val="multilevel"/>
    <w:tmpl w:val="4784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24287"/>
    <w:multiLevelType w:val="multilevel"/>
    <w:tmpl w:val="FFB4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67A6E"/>
    <w:multiLevelType w:val="multilevel"/>
    <w:tmpl w:val="2C90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6"/>
  </w:num>
  <w:num w:numId="10">
    <w:abstractNumId w:val="12"/>
  </w:num>
  <w:num w:numId="11">
    <w:abstractNumId w:val="23"/>
  </w:num>
  <w:num w:numId="12">
    <w:abstractNumId w:val="10"/>
  </w:num>
  <w:num w:numId="13">
    <w:abstractNumId w:val="11"/>
  </w:num>
  <w:num w:numId="14">
    <w:abstractNumId w:val="13"/>
  </w:num>
  <w:num w:numId="15">
    <w:abstractNumId w:val="24"/>
  </w:num>
  <w:num w:numId="16">
    <w:abstractNumId w:val="15"/>
  </w:num>
  <w:num w:numId="17">
    <w:abstractNumId w:val="20"/>
  </w:num>
  <w:num w:numId="18">
    <w:abstractNumId w:val="17"/>
  </w:num>
  <w:num w:numId="19">
    <w:abstractNumId w:val="8"/>
  </w:num>
  <w:num w:numId="20">
    <w:abstractNumId w:val="14"/>
  </w:num>
  <w:num w:numId="21">
    <w:abstractNumId w:val="19"/>
  </w:num>
  <w:num w:numId="22">
    <w:abstractNumId w:val="21"/>
  </w:num>
  <w:num w:numId="23">
    <w:abstractNumId w:val="25"/>
  </w:num>
  <w:num w:numId="24">
    <w:abstractNumId w:val="22"/>
  </w:num>
  <w:num w:numId="25">
    <w:abstractNumId w:val="9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40"/>
    <w:rsid w:val="00680296"/>
    <w:rsid w:val="0068195E"/>
    <w:rsid w:val="006853BC"/>
    <w:rsid w:val="00687389"/>
    <w:rsid w:val="006928C1"/>
    <w:rsid w:val="006B471D"/>
    <w:rsid w:val="006F03D4"/>
    <w:rsid w:val="00700B1F"/>
    <w:rsid w:val="00712C0E"/>
    <w:rsid w:val="007257E9"/>
    <w:rsid w:val="00740105"/>
    <w:rsid w:val="00744B1E"/>
    <w:rsid w:val="00756D9C"/>
    <w:rsid w:val="007619BD"/>
    <w:rsid w:val="00771AB5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15CA7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07DF2"/>
    <w:rsid w:val="00A21B71"/>
    <w:rsid w:val="00A37F9E"/>
    <w:rsid w:val="00A40085"/>
    <w:rsid w:val="00A47DF6"/>
    <w:rsid w:val="00A50AE6"/>
    <w:rsid w:val="00A51E73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31982"/>
    <w:rsid w:val="00C42793"/>
    <w:rsid w:val="00C601ED"/>
    <w:rsid w:val="00CE5A5C"/>
    <w:rsid w:val="00D31AB7"/>
    <w:rsid w:val="00D50D23"/>
    <w:rsid w:val="00D512BB"/>
    <w:rsid w:val="00D52500"/>
    <w:rsid w:val="00D777BD"/>
    <w:rsid w:val="00DA04F8"/>
    <w:rsid w:val="00DA3B1A"/>
    <w:rsid w:val="00DC6078"/>
    <w:rsid w:val="00DC79AD"/>
    <w:rsid w:val="00DD2075"/>
    <w:rsid w:val="00DF2868"/>
    <w:rsid w:val="00E557A0"/>
    <w:rsid w:val="00EC6359"/>
    <w:rsid w:val="00EF6435"/>
    <w:rsid w:val="00F06E22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9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1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9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10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11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12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character" w:customStyle="1" w:styleId="apple-tab-span">
    <w:name w:val="apple-tab-span"/>
    <w:basedOn w:val="Absatz-Standardschriftart"/>
    <w:rsid w:val="00F0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9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oogle/gson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erikgaal/qwirkle/blob/master/src/main/java/nl/utwente/ewi/qwirkle/model/Board.java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av\Documents\Studium\WS18_19\SWTPRA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E324A9-56E3-4FB7-8472-8A9CC882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5</Pages>
  <Words>631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3</cp:revision>
  <dcterms:created xsi:type="dcterms:W3CDTF">2018-10-30T20:28:00Z</dcterms:created>
  <dcterms:modified xsi:type="dcterms:W3CDTF">2018-11-13T18:44:00Z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