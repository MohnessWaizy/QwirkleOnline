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5DC35593" w14:textId="4B8BB2AF" w:rsidR="00D6417F" w:rsidRDefault="00924293" w:rsidP="00A266DD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</w:t>
      </w:r>
      <w:r w:rsidR="00A266DD">
        <w:rPr>
          <w:rFonts w:ascii="Calibri" w:hAnsi="Calibri" w:cs="Calibri"/>
        </w:rPr>
        <w:t>.11.2018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713AD3D2" w14:textId="648337B0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53F18ED5" w14:textId="18FC3CA6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231ACB4" w14:textId="1FAF5A63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252B56A4" w:rsidR="00D777BD" w:rsidRPr="00A266DD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0AA7A0C8" w14:textId="02893F04" w:rsidR="00A266DD" w:rsidRDefault="00A266DD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A266DD">
        <w:rPr>
          <w:rFonts w:ascii="Calibri" w:hAnsi="Calibri" w:cs="Calibri"/>
          <w:b w:val="0"/>
        </w:rPr>
        <w:t>Aufgabenverteilung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172230BF" w:rsidR="00C1643D" w:rsidRDefault="00A266DD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Spielserver-GUI bis nächsten Termin fertigstellen -&gt; Ella</w:t>
      </w:r>
    </w:p>
    <w:p w14:paraId="15B4D479" w14:textId="3C7F9D13" w:rsidR="00A266DD" w:rsidRDefault="00924293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Interface, </w:t>
      </w:r>
      <w:r w:rsidR="00A266DD">
        <w:rPr>
          <w:rFonts w:ascii="Calibri" w:hAnsi="Calibri" w:cs="Calibri"/>
        </w:rPr>
        <w:t>Spielko</w:t>
      </w:r>
      <w:r>
        <w:rPr>
          <w:rFonts w:ascii="Calibri" w:hAnsi="Calibri" w:cs="Calibri"/>
        </w:rPr>
        <w:t>nfiguration -&gt; Linus</w:t>
      </w:r>
    </w:p>
    <w:p w14:paraId="1FF6A798" w14:textId="05D032B4" w:rsidR="00924293" w:rsidRDefault="00924293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Lukas G. -&gt; Validierung</w:t>
      </w:r>
    </w:p>
    <w:p w14:paraId="548823BF" w14:textId="7D8FD36C" w:rsidR="00924293" w:rsidRDefault="00924293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Lukas B., Steffen -&gt; Gamelogik</w:t>
      </w:r>
    </w:p>
    <w:p w14:paraId="6E3EE2CD" w14:textId="11AEC74E" w:rsidR="00924293" w:rsidRDefault="00924293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Tim -&gt; Lobbyimplementierung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187E0CB9" w:rsidR="00045BAE" w:rsidRDefault="00924293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27</w:t>
      </w:r>
      <w:bookmarkStart w:id="0" w:name="_GoBack"/>
      <w:bookmarkEnd w:id="0"/>
      <w:r w:rsidR="00120890">
        <w:rPr>
          <w:rFonts w:ascii="Calibri" w:hAnsi="Calibri" w:cs="Calibri"/>
        </w:rPr>
        <w:t>.11.2018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9F814" w14:textId="77777777" w:rsidR="00402FF2" w:rsidRDefault="00402FF2" w:rsidP="001E7D29">
      <w:pPr>
        <w:spacing w:after="0" w:line="240" w:lineRule="auto"/>
      </w:pPr>
      <w:r>
        <w:separator/>
      </w:r>
    </w:p>
  </w:endnote>
  <w:endnote w:type="continuationSeparator" w:id="0">
    <w:p w14:paraId="06F7EDFE" w14:textId="77777777" w:rsidR="00402FF2" w:rsidRDefault="00402FF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de-DE"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24293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  <w:lang w:eastAsia="de-DE"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1E02A" w14:textId="77777777" w:rsidR="00402FF2" w:rsidRDefault="00402FF2" w:rsidP="001E7D29">
      <w:pPr>
        <w:spacing w:after="0" w:line="240" w:lineRule="auto"/>
      </w:pPr>
      <w:r>
        <w:separator/>
      </w:r>
    </w:p>
  </w:footnote>
  <w:footnote w:type="continuationSeparator" w:id="0">
    <w:p w14:paraId="0B83CF14" w14:textId="77777777" w:rsidR="00402FF2" w:rsidRDefault="00402FF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  <w:lang w:eastAsia="de-DE"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  <w:lang w:eastAsia="de-DE"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1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82"/>
    <w:rsid w:val="00045BAE"/>
    <w:rsid w:val="00057671"/>
    <w:rsid w:val="000D445D"/>
    <w:rsid w:val="000F4987"/>
    <w:rsid w:val="000F65EC"/>
    <w:rsid w:val="0011573E"/>
    <w:rsid w:val="00120890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0594C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02FF2"/>
    <w:rsid w:val="00410612"/>
    <w:rsid w:val="00411F8B"/>
    <w:rsid w:val="00450670"/>
    <w:rsid w:val="004724BD"/>
    <w:rsid w:val="00477352"/>
    <w:rsid w:val="00491C23"/>
    <w:rsid w:val="004B5C09"/>
    <w:rsid w:val="004E227E"/>
    <w:rsid w:val="004F400F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4293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266DD"/>
    <w:rsid w:val="00A37F9E"/>
    <w:rsid w:val="00A40085"/>
    <w:rsid w:val="00A47DF6"/>
    <w:rsid w:val="00A50AE6"/>
    <w:rsid w:val="00A523CA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06CB6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A706C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iPriority="12" w:unhideWhenUsed="0" w:qFormat="1"/>
    <w:lsdException w:name="List Number 2" w:uiPriority="1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22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customStyle="1" w:styleId="SmartHyp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customStyle="1" w:styleId="GridTable1Light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customStyle="1" w:styleId="ListTable1Light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customStyle="1" w:styleId="PlainTab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iPriority="12" w:unhideWhenUsed="0" w:qFormat="1"/>
    <w:lsdException w:name="List Number 2" w:uiPriority="1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22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customStyle="1" w:styleId="SmartHyp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customStyle="1" w:styleId="GridTable1Light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customStyle="1" w:styleId="ListTable1Light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customStyle="1" w:styleId="PlainTab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DCA80-B0A8-4519-9D01-CEC810D9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Linus</cp:lastModifiedBy>
  <cp:revision>8</cp:revision>
  <dcterms:created xsi:type="dcterms:W3CDTF">2018-10-18T17:15:00Z</dcterms:created>
  <dcterms:modified xsi:type="dcterms:W3CDTF">2018-11-20T19:04:00Z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