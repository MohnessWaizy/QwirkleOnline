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13A625C0" w:rsidR="00A54982" w:rsidRDefault="00156A6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A54982">
        <w:rPr>
          <w:rFonts w:ascii="Calibri" w:hAnsi="Calibri" w:cs="Calibri"/>
        </w:rPr>
        <w:t>Datu</w:t>
      </w:r>
      <w:r w:rsidR="00A54982">
        <w:rPr>
          <w:rFonts w:ascii="Calibri" w:hAnsi="Calibri" w:cs="Calibri"/>
        </w:rPr>
        <w:t>m</w:t>
      </w:r>
      <w:r w:rsidR="006F53A1">
        <w:rPr>
          <w:rFonts w:ascii="Calibri" w:hAnsi="Calibri" w:cs="Calibri"/>
        </w:rPr>
        <w:t xml:space="preserve"> 01.11.2018</w:t>
      </w:r>
    </w:p>
    <w:p w14:paraId="60E3377C" w14:textId="6C6E0241" w:rsidR="00554276" w:rsidRDefault="00A54982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</w:t>
      </w:r>
      <w:r w:rsidR="006F53A1">
        <w:rPr>
          <w:rFonts w:ascii="Calibri" w:hAnsi="Calibri" w:cs="Calibri"/>
        </w:rPr>
        <w:t xml:space="preserve"> Aufbau, Inhalt Quality-Assurance-Dokument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198509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78DD1167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 w:rsidR="00A54982">
        <w:rPr>
          <w:rFonts w:ascii="Calibri" w:hAnsi="Calibri" w:cs="Calibri"/>
        </w:rPr>
        <w:t xml:space="preserve"> B.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712F94DB" w:rsidR="00D777BD" w:rsidRPr="00B2472E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496E9829" w14:textId="1D8E0A21" w:rsidR="00B2472E" w:rsidRDefault="00B2472E" w:rsidP="00B2472E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 w:rsidRPr="00B2472E">
        <w:rPr>
          <w:rFonts w:ascii="Calibri" w:hAnsi="Calibri" w:cs="Calibri"/>
          <w:b w:val="0"/>
        </w:rPr>
        <w:t xml:space="preserve">Kurzer Einblick </w:t>
      </w:r>
      <w:proofErr w:type="spellStart"/>
      <w:r w:rsidRPr="00B2472E">
        <w:rPr>
          <w:rFonts w:ascii="Calibri" w:hAnsi="Calibri" w:cs="Calibri"/>
          <w:b w:val="0"/>
        </w:rPr>
        <w:t>pom</w:t>
      </w:r>
      <w:proofErr w:type="spellEnd"/>
    </w:p>
    <w:p w14:paraId="6D2753C0" w14:textId="2ED65287" w:rsidR="00B2472E" w:rsidRDefault="00B73F6C" w:rsidP="00B2472E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Einblick Maven </w:t>
      </w:r>
      <w:r w:rsidR="00B83829" w:rsidRPr="00B83829">
        <w:rPr>
          <w:rFonts w:ascii="Calibri" w:hAnsi="Calibri" w:cs="Calibri"/>
          <w:b w:val="0"/>
        </w:rPr>
        <w:sym w:font="Wingdings" w:char="F0E0"/>
      </w:r>
      <w:r w:rsidR="00B83829">
        <w:rPr>
          <w:rFonts w:ascii="Calibri" w:hAnsi="Calibri" w:cs="Calibri"/>
          <w:b w:val="0"/>
        </w:rPr>
        <w:t xml:space="preserve"> Einteilung Projekte</w:t>
      </w:r>
      <w:r w:rsidR="00D80EF9">
        <w:rPr>
          <w:rFonts w:ascii="Calibri" w:hAnsi="Calibri" w:cs="Calibri"/>
          <w:b w:val="0"/>
        </w:rPr>
        <w:t>, Testen in Maven</w:t>
      </w:r>
    </w:p>
    <w:p w14:paraId="28E0B05B" w14:textId="213B1288" w:rsidR="00B73F6C" w:rsidRDefault="00B73F6C" w:rsidP="00B2472E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Einblick JavaDoc Tags</w:t>
      </w:r>
    </w:p>
    <w:p w14:paraId="7242AE17" w14:textId="2E8F99EF" w:rsidR="00D80EF9" w:rsidRDefault="00825EF3" w:rsidP="00B2472E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Aufbau </w:t>
      </w:r>
      <w:r w:rsidR="00E20D16">
        <w:rPr>
          <w:rFonts w:ascii="Calibri" w:hAnsi="Calibri" w:cs="Calibri"/>
          <w:b w:val="0"/>
        </w:rPr>
        <w:t>QA-Dokument</w:t>
      </w:r>
    </w:p>
    <w:p w14:paraId="56113360" w14:textId="1590C16A" w:rsidR="00E20D16" w:rsidRDefault="00E20D16" w:rsidP="00B2472E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Aufgabeneinteilung</w:t>
      </w:r>
    </w:p>
    <w:p w14:paraId="6D58C2A4" w14:textId="1B66A338" w:rsidR="00E20D16" w:rsidRPr="00B2472E" w:rsidRDefault="00E20D16" w:rsidP="00B2472E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Checkpunkte DoD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4EFB07ED" w:rsidR="00C1643D" w:rsidRDefault="00B83829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>Kurze Guidelines GUI-Gestaltung</w:t>
      </w:r>
      <w:r w:rsidR="003C5E5A"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Ella</w:t>
      </w:r>
    </w:p>
    <w:p w14:paraId="0F6BE7BE" w14:textId="78F6EFBE" w:rsidR="006F53A1" w:rsidRPr="00A54982" w:rsidRDefault="006F53A1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Texte im Dokument eintragen bis zum 7.11, </w:t>
      </w:r>
      <w:r w:rsidR="00601C32">
        <w:rPr>
          <w:rFonts w:ascii="Calibri" w:hAnsi="Calibri" w:cs="Calibri"/>
        </w:rPr>
        <w:t>ALLE (Zuständigkeiten farblich markiert)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1B6A4F3" w14:textId="363CA10C" w:rsidR="00D52500" w:rsidRPr="00A54982" w:rsidRDefault="006F53A1" w:rsidP="00D777BD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Quality Assurance</w:t>
      </w:r>
      <w:r w:rsidR="00D777BD"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08.11.2018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  <w:bookmarkStart w:id="0" w:name="_GoBack"/>
      <w:bookmarkEnd w:id="0"/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81946" w14:textId="77777777" w:rsidR="00606869" w:rsidRDefault="00606869" w:rsidP="001E7D29">
      <w:pPr>
        <w:spacing w:after="0" w:line="240" w:lineRule="auto"/>
      </w:pPr>
      <w:r>
        <w:separator/>
      </w:r>
    </w:p>
  </w:endnote>
  <w:endnote w:type="continuationSeparator" w:id="0">
    <w:p w14:paraId="32553EAA" w14:textId="77777777" w:rsidR="00606869" w:rsidRDefault="0060686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C0094" w14:textId="77777777" w:rsidR="00606869" w:rsidRDefault="00606869" w:rsidP="001E7D29">
      <w:pPr>
        <w:spacing w:after="0" w:line="240" w:lineRule="auto"/>
      </w:pPr>
      <w:r>
        <w:separator/>
      </w:r>
    </w:p>
  </w:footnote>
  <w:footnote w:type="continuationSeparator" w:id="0">
    <w:p w14:paraId="1B871897" w14:textId="77777777" w:rsidR="00606869" w:rsidRDefault="0060686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B246FAD"/>
    <w:multiLevelType w:val="hybridMultilevel"/>
    <w:tmpl w:val="75BE83F0"/>
    <w:lvl w:ilvl="0" w:tplc="EC1A525E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0"/>
  </w:num>
  <w:num w:numId="32">
    <w:abstractNumId w:val="35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9"/>
  </w:num>
  <w:num w:numId="40">
    <w:abstractNumId w:val="29"/>
  </w:num>
  <w:num w:numId="41">
    <w:abstractNumId w:val="26"/>
  </w:num>
  <w:num w:numId="42">
    <w:abstractNumId w:val="38"/>
  </w:num>
  <w:num w:numId="43">
    <w:abstractNumId w:val="20"/>
  </w:num>
  <w:num w:numId="44">
    <w:abstractNumId w:val="33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1988"/>
    <w:rsid w:val="001E7D29"/>
    <w:rsid w:val="002404F5"/>
    <w:rsid w:val="0027364C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D2048"/>
    <w:rsid w:val="005E0ED9"/>
    <w:rsid w:val="00601C32"/>
    <w:rsid w:val="0060686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6F53A1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25EF3"/>
    <w:rsid w:val="008429E5"/>
    <w:rsid w:val="00867EA4"/>
    <w:rsid w:val="00897D88"/>
    <w:rsid w:val="008A0319"/>
    <w:rsid w:val="008C76DE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2E"/>
    <w:rsid w:val="00B247A9"/>
    <w:rsid w:val="00B435B5"/>
    <w:rsid w:val="00B565D8"/>
    <w:rsid w:val="00B5779A"/>
    <w:rsid w:val="00B64D24"/>
    <w:rsid w:val="00B7147D"/>
    <w:rsid w:val="00B73F6C"/>
    <w:rsid w:val="00B75CFC"/>
    <w:rsid w:val="00B83829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80EF9"/>
    <w:rsid w:val="00DA3B1A"/>
    <w:rsid w:val="00DC6078"/>
    <w:rsid w:val="00DC79AD"/>
    <w:rsid w:val="00DD2075"/>
    <w:rsid w:val="00DF2868"/>
    <w:rsid w:val="00E20D16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av\Documents\Studium\WS18_19\SWTPRA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97E9F-8637-4AD3-8C75-6C8D994C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Steffen Sassalla</dc:creator>
  <dc:description/>
  <cp:lastModifiedBy>Steffen Sassalla</cp:lastModifiedBy>
  <cp:revision>7</cp:revision>
  <dcterms:created xsi:type="dcterms:W3CDTF">2018-11-01T14:31:00Z</dcterms:created>
  <dcterms:modified xsi:type="dcterms:W3CDTF">2019-01-24T08:31:00Z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