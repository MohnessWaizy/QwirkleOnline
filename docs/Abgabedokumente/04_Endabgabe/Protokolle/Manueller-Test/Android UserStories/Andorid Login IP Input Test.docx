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235FDD2D" w14:textId="17DE0242" w:rsidR="00756B2C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237ED2" w:rsidRPr="00237ED2">
        <w:rPr>
          <w:rFonts w:ascii="Calibri" w:hAnsi="Calibri" w:cs="Calibri"/>
          <w:i w:val="0"/>
          <w:color w:val="365F91" w:themeColor="accent1" w:themeShade="BF"/>
        </w:rPr>
        <w:t>Player login</w:t>
      </w:r>
      <w:bookmarkStart w:id="0" w:name="_GoBack"/>
      <w:bookmarkEnd w:id="0"/>
    </w:p>
    <w:p w14:paraId="56319972" w14:textId="15A23AC2" w:rsid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Durchführung:</w:t>
      </w:r>
      <w:r w:rsidR="00633F58">
        <w:rPr>
          <w:rFonts w:ascii="Calibri" w:hAnsi="Calibri" w:cs="Calibri"/>
        </w:rPr>
        <w:t xml:space="preserve"> In der Login </w:t>
      </w:r>
      <w:proofErr w:type="spellStart"/>
      <w:r w:rsidR="00633F58">
        <w:rPr>
          <w:rFonts w:ascii="Calibri" w:hAnsi="Calibri" w:cs="Calibri"/>
        </w:rPr>
        <w:t>Gui</w:t>
      </w:r>
      <w:proofErr w:type="spellEnd"/>
      <w:r w:rsidR="00633F58">
        <w:rPr>
          <w:rFonts w:ascii="Calibri" w:hAnsi="Calibri" w:cs="Calibri"/>
        </w:rPr>
        <w:t xml:space="preserve"> wird in dem zugehörigen Feld eine IP eingegeben und dann geprüft ob die Lobby nicht valide </w:t>
      </w:r>
      <w:proofErr w:type="spellStart"/>
      <w:r w:rsidR="00633F58">
        <w:rPr>
          <w:rFonts w:ascii="Calibri" w:hAnsi="Calibri" w:cs="Calibri"/>
        </w:rPr>
        <w:t>Ips</w:t>
      </w:r>
      <w:proofErr w:type="spellEnd"/>
      <w:r w:rsidR="00633F58">
        <w:rPr>
          <w:rFonts w:ascii="Calibri" w:hAnsi="Calibri" w:cs="Calibri"/>
        </w:rPr>
        <w:t xml:space="preserve"> zulässt. (Ohne Server Anbindung)</w:t>
      </w:r>
    </w:p>
    <w:p w14:paraId="60E3377C" w14:textId="62D7B813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 xml:space="preserve">Erwartung: </w:t>
      </w:r>
      <w:r w:rsidR="00633F58">
        <w:rPr>
          <w:rFonts w:ascii="Calibri" w:hAnsi="Calibri" w:cs="Calibri"/>
        </w:rPr>
        <w:t>Eingaben die nicht der Syntax einer IP entsprechen, werden abgelehnt.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08BD9C34" w:rsidR="00554276" w:rsidRPr="00633F58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D1E2E8F" w14:textId="7851CB44" w:rsidR="00633F58" w:rsidRPr="00633F58" w:rsidRDefault="00633F58" w:rsidP="00633F58">
      <w:pPr>
        <w:rPr>
          <w:rFonts w:ascii="Calibri" w:hAnsi="Calibri" w:cs="Calibri"/>
        </w:rPr>
      </w:pPr>
      <w:r w:rsidRPr="00633F58">
        <w:rPr>
          <w:rFonts w:ascii="Calibri" w:hAnsi="Calibri" w:cs="Calibri"/>
        </w:rPr>
        <w:t xml:space="preserve">Nur mit Eingabe einer </w:t>
      </w:r>
      <w:r w:rsidR="00810444">
        <w:rPr>
          <w:rFonts w:ascii="Calibri" w:hAnsi="Calibri" w:cs="Calibri"/>
        </w:rPr>
        <w:t>v</w:t>
      </w:r>
      <w:r w:rsidRPr="00633F58">
        <w:rPr>
          <w:rFonts w:ascii="Calibri" w:hAnsi="Calibri" w:cs="Calibri"/>
        </w:rPr>
        <w:t xml:space="preserve">aliden IP </w:t>
      </w:r>
      <w:r>
        <w:rPr>
          <w:rFonts w:ascii="Calibri" w:hAnsi="Calibri" w:cs="Calibri"/>
        </w:rPr>
        <w:t>ist es möglich sich anzumelden, ansonsten wird das IP Inputfeld rot markiert.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4FED84AD" w:rsidR="00740154" w:rsidRDefault="00633F58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Keine IP eingeben (Text)</w:t>
      </w:r>
    </w:p>
    <w:p w14:paraId="712F98E9" w14:textId="5727312F" w:rsidR="00633F58" w:rsidRDefault="00633F58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Sehr viele Zeichen eingeben</w:t>
      </w:r>
    </w:p>
    <w:p w14:paraId="1596BFA1" w14:textId="0C5BF517" w:rsidR="00633F58" w:rsidRDefault="00633F58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Keine Zeichen eingeben</w:t>
      </w:r>
    </w:p>
    <w:p w14:paraId="2057D05D" w14:textId="1EB12A9B" w:rsidR="00A90DC2" w:rsidRPr="00A90DC2" w:rsidRDefault="00A90DC2" w:rsidP="00A90DC2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IP aus Combobox auswählen</w:t>
      </w: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B0AC6F3" w:rsidR="00C1643D" w:rsidRPr="00740154" w:rsidRDefault="00810444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Ohne Eingabe in die nächste Scene welchseln</w:t>
      </w: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567CA" w14:textId="77777777" w:rsidR="00272B8F" w:rsidRDefault="00272B8F" w:rsidP="001E7D29">
      <w:pPr>
        <w:spacing w:after="0" w:line="240" w:lineRule="auto"/>
      </w:pPr>
      <w:r>
        <w:separator/>
      </w:r>
    </w:p>
  </w:endnote>
  <w:endnote w:type="continuationSeparator" w:id="0">
    <w:p w14:paraId="07DA4EFF" w14:textId="77777777" w:rsidR="00272B8F" w:rsidRDefault="00272B8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4017E" w14:textId="77777777" w:rsidR="00272B8F" w:rsidRDefault="00272B8F" w:rsidP="001E7D29">
      <w:pPr>
        <w:spacing w:after="0" w:line="240" w:lineRule="auto"/>
      </w:pPr>
      <w:r>
        <w:separator/>
      </w:r>
    </w:p>
  </w:footnote>
  <w:footnote w:type="continuationSeparator" w:id="0">
    <w:p w14:paraId="7716CC5D" w14:textId="77777777" w:rsidR="00272B8F" w:rsidRDefault="00272B8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37ED2"/>
    <w:rsid w:val="002404F5"/>
    <w:rsid w:val="00272B8F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33F58"/>
    <w:rsid w:val="0064628C"/>
    <w:rsid w:val="0065214E"/>
    <w:rsid w:val="00655EE2"/>
    <w:rsid w:val="00680296"/>
    <w:rsid w:val="0068195E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56B2C"/>
    <w:rsid w:val="00756D9C"/>
    <w:rsid w:val="007619BD"/>
    <w:rsid w:val="00771C24"/>
    <w:rsid w:val="00781863"/>
    <w:rsid w:val="007A5531"/>
    <w:rsid w:val="007D5836"/>
    <w:rsid w:val="007F34A4"/>
    <w:rsid w:val="0081044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0DC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013D8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A0E5F"/>
    <w:rsid w:val="00EC6359"/>
    <w:rsid w:val="00EE7216"/>
    <w:rsid w:val="00EF6435"/>
    <w:rsid w:val="00F10F6B"/>
    <w:rsid w:val="00F23697"/>
    <w:rsid w:val="00F36BB7"/>
    <w:rsid w:val="00F60F88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4259C7-E841-439E-9BAA-EEB94E31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83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mohness@outlook.de</cp:lastModifiedBy>
  <cp:revision>2</cp:revision>
  <dcterms:created xsi:type="dcterms:W3CDTF">2019-01-25T16:12:00Z</dcterms:created>
  <dcterms:modified xsi:type="dcterms:W3CDTF">2019-01-25T16:12:00Z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