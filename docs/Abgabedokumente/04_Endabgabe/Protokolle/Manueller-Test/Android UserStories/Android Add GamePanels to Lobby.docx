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0ADB3B77" w14:textId="14B3A0D9" w:rsidR="007475CF" w:rsidRPr="00BA7206" w:rsidRDefault="00740154" w:rsidP="002701EA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BA7206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BA720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BA720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2701EA" w:rsidRPr="00BA720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Add </w:t>
      </w:r>
      <w:proofErr w:type="spellStart"/>
      <w:r w:rsidR="002701EA" w:rsidRPr="00BA7206">
        <w:rPr>
          <w:rFonts w:ascii="Calibri" w:hAnsi="Calibri" w:cs="Calibri"/>
          <w:i w:val="0"/>
          <w:color w:val="365F91" w:themeColor="accent1" w:themeShade="BF"/>
          <w:lang w:val="en-US"/>
        </w:rPr>
        <w:t>GamePanel</w:t>
      </w:r>
      <w:r w:rsidR="00BA7206" w:rsidRPr="00BA7206">
        <w:rPr>
          <w:rFonts w:ascii="Calibri" w:hAnsi="Calibri" w:cs="Calibri"/>
          <w:i w:val="0"/>
          <w:color w:val="365F91" w:themeColor="accent1" w:themeShade="BF"/>
          <w:lang w:val="en-US"/>
        </w:rPr>
        <w:t>s</w:t>
      </w:r>
      <w:proofErr w:type="spellEnd"/>
      <w:r w:rsidR="00BA7206" w:rsidRPr="00BA720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i</w:t>
      </w:r>
      <w:r w:rsidR="00BA720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n Lobby </w:t>
      </w:r>
      <w:proofErr w:type="spellStart"/>
      <w:r w:rsidR="00BA7206">
        <w:rPr>
          <w:rFonts w:ascii="Calibri" w:hAnsi="Calibri" w:cs="Calibri"/>
          <w:i w:val="0"/>
          <w:color w:val="365F91" w:themeColor="accent1" w:themeShade="BF"/>
          <w:lang w:val="en-US"/>
        </w:rPr>
        <w:t>Andorid</w:t>
      </w:r>
      <w:proofErr w:type="spellEnd"/>
    </w:p>
    <w:p w14:paraId="393E326F" w14:textId="3887DC81" w:rsidR="002701EA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 w:rsidR="002701EA">
        <w:rPr>
          <w:rFonts w:ascii="Calibri" w:hAnsi="Calibri" w:cs="Calibri"/>
        </w:rPr>
        <w:t xml:space="preserve"> Die erhaltene </w:t>
      </w:r>
      <w:proofErr w:type="spellStart"/>
      <w:r w:rsidR="002701EA">
        <w:rPr>
          <w:rFonts w:ascii="Calibri" w:hAnsi="Calibri" w:cs="Calibri"/>
        </w:rPr>
        <w:t>GameList</w:t>
      </w:r>
      <w:proofErr w:type="spellEnd"/>
      <w:r w:rsidR="002701EA">
        <w:rPr>
          <w:rFonts w:ascii="Calibri" w:hAnsi="Calibri" w:cs="Calibri"/>
        </w:rPr>
        <w:t xml:space="preserve"> vom Server wird verarbeitet.</w:t>
      </w:r>
    </w:p>
    <w:p w14:paraId="60E3377C" w14:textId="18218EF3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proofErr w:type="spellStart"/>
      <w:r w:rsidR="00BA7206">
        <w:rPr>
          <w:rFonts w:ascii="Calibri" w:hAnsi="Calibri" w:cs="Calibri"/>
        </w:rPr>
        <w:t>GamePanels</w:t>
      </w:r>
      <w:proofErr w:type="spellEnd"/>
      <w:r w:rsidR="00BA7206">
        <w:rPr>
          <w:rFonts w:ascii="Calibri" w:hAnsi="Calibri" w:cs="Calibri"/>
        </w:rPr>
        <w:t xml:space="preserve"> werden eingefügt abhängig davon welcher Button gedrückt wird.</w:t>
      </w:r>
      <w:r w:rsidR="002701EA">
        <w:rPr>
          <w:rFonts w:ascii="Calibri" w:hAnsi="Calibri" w:cs="Calibri"/>
        </w:rPr>
        <w:t xml:space="preserve">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314D54EF" w:rsidR="00A54982" w:rsidRPr="00A54982" w:rsidRDefault="002701EA" w:rsidP="002701EA">
      <w:pPr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Durchführung war erfolgreich 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151FF164" w:rsidR="00740154" w:rsidRPr="00740154" w:rsidRDefault="00BA7206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</w:t>
      </w: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4627FA72" w:rsidR="00C1643D" w:rsidRPr="00740154" w:rsidRDefault="00C1643D" w:rsidP="0008356B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  <w:bookmarkStart w:id="0" w:name="_GoBack"/>
      <w:bookmarkEnd w:id="0"/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576CF" w14:textId="77777777" w:rsidR="00B97457" w:rsidRDefault="00B97457" w:rsidP="001E7D29">
      <w:pPr>
        <w:spacing w:after="0" w:line="240" w:lineRule="auto"/>
      </w:pPr>
      <w:r>
        <w:separator/>
      </w:r>
    </w:p>
  </w:endnote>
  <w:endnote w:type="continuationSeparator" w:id="0">
    <w:p w14:paraId="2DC1FC60" w14:textId="77777777" w:rsidR="00B97457" w:rsidRDefault="00B9745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 w:rsidRPr="00A54982">
      <w:rPr>
        <w:rFonts w:ascii="Calibri" w:hAnsi="Calibri" w:cs="Calibri"/>
        <w:color w:val="808080" w:themeColor="background1" w:themeShade="80"/>
      </w:rPr>
      <w:t>ahoiSoftware</w:t>
    </w:r>
    <w:proofErr w:type="spellEnd"/>
    <w:r w:rsidRPr="00A54982"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proofErr w:type="spellStart"/>
    <w:r>
      <w:t>ahoiSoftware</w:t>
    </w:r>
    <w:proofErr w:type="spellEnd"/>
    <w:r>
      <w:t xml:space="preserve">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21A9" w14:textId="77777777" w:rsidR="00B97457" w:rsidRDefault="00B97457" w:rsidP="001E7D29">
      <w:pPr>
        <w:spacing w:after="0" w:line="240" w:lineRule="auto"/>
      </w:pPr>
      <w:r>
        <w:separator/>
      </w:r>
    </w:p>
  </w:footnote>
  <w:footnote w:type="continuationSeparator" w:id="0">
    <w:p w14:paraId="518AB529" w14:textId="77777777" w:rsidR="00B97457" w:rsidRDefault="00B9745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proofErr w:type="spellStart"/>
    <w:r w:rsidRPr="00A54982">
      <w:rPr>
        <w:rFonts w:ascii="Calibri" w:hAnsi="Calibri" w:cs="Calibri"/>
        <w:color w:val="808080" w:themeColor="background1" w:themeShade="80"/>
      </w:rPr>
      <w:t>ahoiSoftware</w:t>
    </w:r>
    <w:proofErr w:type="spellEnd"/>
    <w:r w:rsidRPr="00A54982"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proofErr w:type="spellStart"/>
    <w:r>
      <w:t>ahoiSoftware</w:t>
    </w:r>
    <w:proofErr w:type="spellEnd"/>
    <w:r>
      <w:t xml:space="preserve">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8356B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31E8D"/>
    <w:rsid w:val="002404F5"/>
    <w:rsid w:val="002701EA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E282D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7457"/>
    <w:rsid w:val="00BA7206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42DDD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2E816-B9D0-4BE4-9BB1-768972C3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2019-01-25T00:01:00Z</dcterms:created>
  <dcterms:modified xsi:type="dcterms:W3CDTF">2019-01-25T00:01:00Z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