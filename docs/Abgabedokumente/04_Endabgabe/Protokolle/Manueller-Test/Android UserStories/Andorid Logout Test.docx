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235FDD2D" w14:textId="2A32D021" w:rsidR="00756B2C" w:rsidRPr="009C46C5" w:rsidRDefault="00740154" w:rsidP="00756B2C">
      <w:pPr>
        <w:pStyle w:val="berschrift1"/>
        <w:jc w:val="left"/>
        <w:rPr>
          <w:rFonts w:ascii="Calibri" w:hAnsi="Calibri" w:cs="Calibri"/>
          <w:i w:val="0"/>
          <w:color w:val="365F91" w:themeColor="accent1" w:themeShade="BF"/>
        </w:rPr>
      </w:pPr>
      <w:r w:rsidRPr="009C46C5">
        <w:rPr>
          <w:rFonts w:ascii="Calibri" w:hAnsi="Calibri" w:cs="Calibri"/>
          <w:i w:val="0"/>
          <w:color w:val="365F91" w:themeColor="accent1" w:themeShade="BF"/>
        </w:rPr>
        <w:t xml:space="preserve">Manueller Test </w:t>
      </w:r>
      <w:r w:rsidR="005165D7" w:rsidRPr="009C46C5">
        <w:rPr>
          <w:rFonts w:ascii="Calibri" w:hAnsi="Calibri" w:cs="Calibri"/>
          <w:i w:val="0"/>
          <w:color w:val="365F91" w:themeColor="accent1" w:themeShade="BF"/>
        </w:rPr>
        <w:t xml:space="preserve">– </w:t>
      </w:r>
      <w:r w:rsidR="00350143">
        <w:rPr>
          <w:rFonts w:ascii="Calibri" w:hAnsi="Calibri" w:cs="Calibri"/>
          <w:i w:val="0"/>
          <w:color w:val="365F91" w:themeColor="accent1" w:themeShade="BF"/>
        </w:rPr>
        <w:t>Exit Lobby</w:t>
      </w:r>
      <w:r w:rsidR="00FF3973">
        <w:rPr>
          <w:rFonts w:ascii="Calibri" w:hAnsi="Calibri" w:cs="Calibri"/>
          <w:i w:val="0"/>
          <w:color w:val="365F91" w:themeColor="accent1" w:themeShade="BF"/>
        </w:rPr>
        <w:t xml:space="preserve"> Android</w:t>
      </w:r>
    </w:p>
    <w:p w14:paraId="56319972" w14:textId="58CB793A" w:rsidR="00756B2C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>Durchführung:</w:t>
      </w:r>
      <w:r w:rsidR="00EA2B1F" w:rsidRPr="00EA2B1F">
        <w:rPr>
          <w:rFonts w:ascii="Calibri" w:hAnsi="Calibri" w:cs="Calibri"/>
        </w:rPr>
        <w:t xml:space="preserve"> </w:t>
      </w:r>
      <w:proofErr w:type="spellStart"/>
      <w:r w:rsidR="00FF3973">
        <w:rPr>
          <w:rFonts w:ascii="Calibri" w:hAnsi="Calibri" w:cs="Calibri"/>
        </w:rPr>
        <w:t>Disconnect</w:t>
      </w:r>
      <w:proofErr w:type="spellEnd"/>
      <w:r w:rsidR="00EA2B1F">
        <w:rPr>
          <w:rFonts w:ascii="Calibri" w:hAnsi="Calibri" w:cs="Calibri"/>
        </w:rPr>
        <w:t xml:space="preserve"> Button wird in der Lobby betätigt</w:t>
      </w:r>
      <w:r w:rsidR="00FF3973">
        <w:rPr>
          <w:rFonts w:ascii="Calibri" w:hAnsi="Calibri" w:cs="Calibri"/>
        </w:rPr>
        <w:t xml:space="preserve"> oder Back auf den physischen Buttons</w:t>
      </w:r>
      <w:bookmarkStart w:id="0" w:name="_GoBack"/>
      <w:bookmarkEnd w:id="0"/>
    </w:p>
    <w:p w14:paraId="60E3377C" w14:textId="2423CF92" w:rsidR="00554276" w:rsidRPr="00756B2C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 xml:space="preserve">Erwartung: </w:t>
      </w:r>
      <w:r w:rsidR="00691E03">
        <w:rPr>
          <w:rFonts w:ascii="Calibri" w:hAnsi="Calibri" w:cs="Calibri"/>
        </w:rPr>
        <w:t xml:space="preserve">Der Benutzer wird ausgeloggt und gelangt in die </w:t>
      </w:r>
      <w:proofErr w:type="gramStart"/>
      <w:r w:rsidR="00691E03">
        <w:rPr>
          <w:rFonts w:ascii="Calibri" w:hAnsi="Calibri" w:cs="Calibri"/>
        </w:rPr>
        <w:t>Log in</w:t>
      </w:r>
      <w:proofErr w:type="gramEnd"/>
      <w:r w:rsidR="00691E03">
        <w:rPr>
          <w:rFonts w:ascii="Calibri" w:hAnsi="Calibri" w:cs="Calibri"/>
        </w:rPr>
        <w:t xml:space="preserve"> Ansicht</w:t>
      </w:r>
    </w:p>
    <w:p w14:paraId="07D48337" w14:textId="77777777" w:rsidR="00A54982" w:rsidRPr="00A54982" w:rsidRDefault="00A54982" w:rsidP="00A54982">
      <w:pPr>
        <w:ind w:left="0"/>
      </w:pPr>
    </w:p>
    <w:p w14:paraId="7EBA8F6C" w14:textId="62727F18" w:rsidR="00554276" w:rsidRPr="009C46C5" w:rsidRDefault="00740154" w:rsidP="000D445D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14:paraId="69B0698E" w14:textId="6A2A708D" w:rsidR="00A54982" w:rsidRPr="00A54982" w:rsidRDefault="00C149FB" w:rsidP="00A5498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Die Erwartung wurde erfüllt</w:t>
      </w:r>
    </w:p>
    <w:p w14:paraId="4D54563F" w14:textId="336C3C6A" w:rsidR="00740154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14:paraId="0435F6B7" w14:textId="5D904EB4" w:rsidR="00740154" w:rsidRPr="00740154" w:rsidRDefault="00740154" w:rsidP="00F31A3D">
      <w:pPr>
        <w:pStyle w:val="Listennummer2"/>
        <w:numPr>
          <w:ilvl w:val="0"/>
          <w:numId w:val="0"/>
        </w:numPr>
        <w:ind w:left="720"/>
        <w:rPr>
          <w:rFonts w:ascii="Calibri" w:hAnsi="Calibri" w:cs="Calibri"/>
        </w:rPr>
      </w:pPr>
    </w:p>
    <w:p w14:paraId="185C4AAB" w14:textId="67C2C0C9" w:rsidR="00D50D23" w:rsidRPr="009C46C5" w:rsidRDefault="00740154" w:rsidP="00FD6CAB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DAU-Test</w:t>
      </w:r>
    </w:p>
    <w:p w14:paraId="27A93C7E" w14:textId="757FF909" w:rsidR="00C1643D" w:rsidRPr="00740154" w:rsidRDefault="0073372F" w:rsidP="00740154">
      <w:pPr>
        <w:pStyle w:val="Listennummer2"/>
        <w:rPr>
          <w:rFonts w:ascii="Calibri" w:hAnsi="Calibri" w:cs="Calibri"/>
        </w:rPr>
      </w:pPr>
      <w:r>
        <w:rPr>
          <w:rFonts w:ascii="Calibri" w:hAnsi="Calibri" w:cs="Calibri"/>
        </w:rPr>
        <w:t>Bestanden</w:t>
      </w:r>
    </w:p>
    <w:p w14:paraId="01B6A4F3" w14:textId="179E571C" w:rsidR="00D52500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Auffälligkeiten</w:t>
      </w:r>
    </w:p>
    <w:p w14:paraId="56E2A23E" w14:textId="77777777" w:rsidR="00D52500" w:rsidRPr="00756B2C" w:rsidRDefault="00D52500" w:rsidP="00DC6078">
      <w:pPr>
        <w:rPr>
          <w:rFonts w:ascii="Calibri" w:hAnsi="Calibri" w:cs="Calibr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26EF5" w14:textId="77777777" w:rsidR="00001A68" w:rsidRDefault="00001A68" w:rsidP="001E7D29">
      <w:pPr>
        <w:spacing w:after="0" w:line="240" w:lineRule="auto"/>
      </w:pPr>
      <w:r>
        <w:separator/>
      </w:r>
    </w:p>
  </w:endnote>
  <w:endnote w:type="continuationSeparator" w:id="0">
    <w:p w14:paraId="5FADA2E2" w14:textId="77777777" w:rsidR="00001A68" w:rsidRDefault="00001A68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roman"/>
    <w:pitch w:val="variable"/>
  </w:font>
  <w:font w:name="Consolas">
    <w:panose1 w:val="020B060902020403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0C5EF" w14:textId="77777777" w:rsidR="00001A68" w:rsidRDefault="00001A68" w:rsidP="001E7D29">
      <w:pPr>
        <w:spacing w:after="0" w:line="240" w:lineRule="auto"/>
      </w:pPr>
      <w:r>
        <w:separator/>
      </w:r>
    </w:p>
  </w:footnote>
  <w:footnote w:type="continuationSeparator" w:id="0">
    <w:p w14:paraId="2D087923" w14:textId="77777777" w:rsidR="00001A68" w:rsidRDefault="00001A68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5140719E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decimal"/>
      <w:pStyle w:val="Listennummer2"/>
      <w:lvlText w:val="%2.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01A68"/>
    <w:rsid w:val="00057671"/>
    <w:rsid w:val="000D445D"/>
    <w:rsid w:val="000F4987"/>
    <w:rsid w:val="000F65EC"/>
    <w:rsid w:val="0011573E"/>
    <w:rsid w:val="001269DE"/>
    <w:rsid w:val="00135D0D"/>
    <w:rsid w:val="00140DAE"/>
    <w:rsid w:val="0015180F"/>
    <w:rsid w:val="00156A69"/>
    <w:rsid w:val="001746FC"/>
    <w:rsid w:val="00193653"/>
    <w:rsid w:val="0019457D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0143"/>
    <w:rsid w:val="00357641"/>
    <w:rsid w:val="00360B6E"/>
    <w:rsid w:val="00361DEE"/>
    <w:rsid w:val="00394EF4"/>
    <w:rsid w:val="003C5E5A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165D7"/>
    <w:rsid w:val="00521AE3"/>
    <w:rsid w:val="00535B54"/>
    <w:rsid w:val="00554276"/>
    <w:rsid w:val="00565814"/>
    <w:rsid w:val="005E0ED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1E03"/>
    <w:rsid w:val="006928C1"/>
    <w:rsid w:val="006D38F6"/>
    <w:rsid w:val="006F03D4"/>
    <w:rsid w:val="00700B1F"/>
    <w:rsid w:val="00712C0E"/>
    <w:rsid w:val="007257E9"/>
    <w:rsid w:val="0073372F"/>
    <w:rsid w:val="00740105"/>
    <w:rsid w:val="00740154"/>
    <w:rsid w:val="00744B1E"/>
    <w:rsid w:val="00756B2C"/>
    <w:rsid w:val="00756D9C"/>
    <w:rsid w:val="007619BD"/>
    <w:rsid w:val="00771C24"/>
    <w:rsid w:val="00781863"/>
    <w:rsid w:val="007A5531"/>
    <w:rsid w:val="007B0B62"/>
    <w:rsid w:val="007C2781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C46C5"/>
    <w:rsid w:val="009D4984"/>
    <w:rsid w:val="009D6901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04F5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49FB"/>
    <w:rsid w:val="00C1643D"/>
    <w:rsid w:val="00C261A9"/>
    <w:rsid w:val="00C42793"/>
    <w:rsid w:val="00C601ED"/>
    <w:rsid w:val="00CE5A5C"/>
    <w:rsid w:val="00D31AB7"/>
    <w:rsid w:val="00D50D23"/>
    <w:rsid w:val="00D512BB"/>
    <w:rsid w:val="00D52500"/>
    <w:rsid w:val="00D777BD"/>
    <w:rsid w:val="00DA3B1A"/>
    <w:rsid w:val="00DC6078"/>
    <w:rsid w:val="00DC79AD"/>
    <w:rsid w:val="00DD2075"/>
    <w:rsid w:val="00DF2868"/>
    <w:rsid w:val="00E557A0"/>
    <w:rsid w:val="00EA0E5F"/>
    <w:rsid w:val="00EA2B1F"/>
    <w:rsid w:val="00EC6359"/>
    <w:rsid w:val="00EF6435"/>
    <w:rsid w:val="00F10F6B"/>
    <w:rsid w:val="00F23697"/>
    <w:rsid w:val="00F31A3D"/>
    <w:rsid w:val="00F36BB7"/>
    <w:rsid w:val="00F60F88"/>
    <w:rsid w:val="00FB3809"/>
    <w:rsid w:val="00FD440A"/>
    <w:rsid w:val="00FD6CAB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52A1EE-E986-43B5-9301-1422470C5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44</Words>
  <Characters>281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mohness@outlook.de</cp:lastModifiedBy>
  <cp:revision>2</cp:revision>
  <dcterms:created xsi:type="dcterms:W3CDTF">2019-01-25T00:06:00Z</dcterms:created>
  <dcterms:modified xsi:type="dcterms:W3CDTF">2019-01-25T00:06:00Z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