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235FDD2D" w14:textId="77777777" w:rsidR="00756B2C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756B2C" w:rsidRPr="009C46C5">
        <w:rPr>
          <w:rFonts w:ascii="Calibri" w:hAnsi="Calibri" w:cs="Calibri"/>
          <w:i w:val="0"/>
          <w:color w:val="365F91" w:themeColor="accent1" w:themeShade="BF"/>
        </w:rPr>
        <w:t>Name</w:t>
      </w:r>
    </w:p>
    <w:p w14:paraId="56319972" w14:textId="77777777" w:rsid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Durchführung:</w:t>
      </w:r>
    </w:p>
    <w:p w14:paraId="60E3377C" w14:textId="5B152B79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 xml:space="preserve">Erwartung: 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740154">
      <w:pPr>
        <w:pStyle w:val="Listennummer2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740154">
      <w:pPr>
        <w:pStyle w:val="Listennummer2"/>
        <w:rPr>
          <w:rFonts w:ascii="Calibri" w:hAnsi="Calibri" w:cs="Calibri"/>
        </w:rPr>
      </w:pP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  <w:bookmarkStart w:id="0" w:name="_GoBack"/>
      <w:bookmarkEnd w:id="0"/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409A5" w14:textId="77777777" w:rsidR="00FD440A" w:rsidRDefault="00FD440A" w:rsidP="001E7D29">
      <w:pPr>
        <w:spacing w:after="0" w:line="240" w:lineRule="auto"/>
      </w:pPr>
      <w:r>
        <w:separator/>
      </w:r>
    </w:p>
  </w:endnote>
  <w:endnote w:type="continuationSeparator" w:id="0">
    <w:p w14:paraId="072CD673" w14:textId="77777777" w:rsidR="00FD440A" w:rsidRDefault="00FD440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D0EE1" w14:textId="77777777" w:rsidR="00FD440A" w:rsidRDefault="00FD440A" w:rsidP="001E7D29">
      <w:pPr>
        <w:spacing w:after="0" w:line="240" w:lineRule="auto"/>
      </w:pPr>
      <w:r>
        <w:separator/>
      </w:r>
    </w:p>
  </w:footnote>
  <w:footnote w:type="continuationSeparator" w:id="0">
    <w:p w14:paraId="0D488A93" w14:textId="77777777" w:rsidR="00FD440A" w:rsidRDefault="00FD440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56B2C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A8191F-DF65-4498-8BA6-11F6614B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17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5</cp:revision>
  <dcterms:created xsi:type="dcterms:W3CDTF">2018-10-18T17:15:00Z</dcterms:created>
  <dcterms:modified xsi:type="dcterms:W3CDTF">2018-11-10T11:09:00Z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